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Самодуров: Сегодня у нас 5 апреля 2013 года и у нас сегодня третья встреча с Борисом Борисовичем Родоманом. Борис Борисович, в прошлый раз ход вашего рассказа о своей биографии, судьбе, научной деятельности, до которой мы дойдем, я надеюсь…</w:t>
      </w:r>
    </w:p>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Родоман: Если я доживу до конца этого интервью. С такими темпами мы нескоро дойдем.</w:t>
      </w:r>
    </w:p>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С: В прошлый раз это было лето 1942 года и вы вместе с мамой, со своей тётей и с её ребенком переехали из города Омска в деревню, куда вашу тётю перевели на работу. Вот теперь новый этап жизни в эвакуации.</w:t>
      </w:r>
    </w:p>
    <w:p w:rsidR="0033493D" w:rsidRDefault="0033493D" w:rsidP="00265198">
      <w:pPr>
        <w:spacing w:line="360" w:lineRule="auto"/>
        <w:ind w:firstLine="709"/>
        <w:rPr>
          <w:rFonts w:ascii="Times New Roman" w:hAnsi="Times New Roman"/>
          <w:sz w:val="24"/>
          <w:szCs w:val="24"/>
        </w:rPr>
      </w:pPr>
      <w:r>
        <w:rPr>
          <w:rFonts w:ascii="Times New Roman" w:hAnsi="Times New Roman"/>
          <w:sz w:val="24"/>
          <w:szCs w:val="24"/>
        </w:rPr>
        <w:t>Р: Давайте я буду продолжать.</w:t>
      </w:r>
    </w:p>
    <w:p w:rsidR="0033493D" w:rsidRDefault="0033493D" w:rsidP="00265198">
      <w:pPr>
        <w:spacing w:line="360" w:lineRule="auto"/>
        <w:ind w:firstLine="709"/>
        <w:rPr>
          <w:rFonts w:ascii="Times New Roman" w:hAnsi="Times New Roman"/>
          <w:sz w:val="24"/>
          <w:szCs w:val="24"/>
        </w:rPr>
      </w:pPr>
      <w:r>
        <w:rPr>
          <w:rFonts w:ascii="Times New Roman" w:hAnsi="Times New Roman"/>
          <w:sz w:val="24"/>
          <w:szCs w:val="24"/>
        </w:rPr>
        <w:t xml:space="preserve">Значит, этот период моей жизни – самая яркая часть моего детства. Самая яркая – не значит самая хорошая, не значит, что я хотел бы вернуться хотя бы на минуту к этой жизни в прошлом. Не поэтому, а потому что просто яркие впечатления, </w:t>
      </w:r>
      <w:r w:rsidRPr="00FF1BC5">
        <w:rPr>
          <w:rFonts w:ascii="Times New Roman" w:hAnsi="Times New Roman"/>
          <w:sz w:val="24"/>
          <w:szCs w:val="24"/>
        </w:rPr>
        <w:t>экзотическая среда, жизнь в деревне уже не в качес</w:t>
      </w:r>
      <w:r>
        <w:rPr>
          <w:rFonts w:ascii="Times New Roman" w:hAnsi="Times New Roman"/>
          <w:sz w:val="24"/>
          <w:szCs w:val="24"/>
        </w:rPr>
        <w:t>т</w:t>
      </w:r>
      <w:r w:rsidRPr="00FF1BC5">
        <w:rPr>
          <w:rFonts w:ascii="Times New Roman" w:hAnsi="Times New Roman"/>
          <w:sz w:val="24"/>
          <w:szCs w:val="24"/>
        </w:rPr>
        <w:t>ве дачника</w:t>
      </w:r>
      <w:r>
        <w:rPr>
          <w:rFonts w:ascii="Times New Roman" w:hAnsi="Times New Roman"/>
          <w:sz w:val="24"/>
          <w:szCs w:val="24"/>
        </w:rPr>
        <w:t>, а в более тесном общении с местными жителями и с другой стороны, это большая экзотика по сравнению не только с Москвой, но даже с жизнью в городе Омске.</w:t>
      </w:r>
    </w:p>
    <w:p w:rsidR="0033493D" w:rsidRDefault="0033493D" w:rsidP="00265198">
      <w:pPr>
        <w:tabs>
          <w:tab w:val="left" w:pos="4680"/>
        </w:tabs>
        <w:spacing w:line="360" w:lineRule="auto"/>
        <w:ind w:firstLine="709"/>
        <w:rPr>
          <w:rFonts w:ascii="Times New Roman" w:hAnsi="Times New Roman"/>
          <w:sz w:val="24"/>
          <w:szCs w:val="24"/>
        </w:rPr>
      </w:pPr>
      <w:r>
        <w:rPr>
          <w:rFonts w:ascii="Times New Roman" w:hAnsi="Times New Roman"/>
          <w:sz w:val="24"/>
          <w:szCs w:val="24"/>
        </w:rPr>
        <w:t>Итак, приблизительно в октябре, где-то в начале октября 42-го года или в конце сентября мы на пароходе прибываем в город Тара, этот город на севере нынешней Омской области. Тогдашняя Омская область простиралась до Северного Ледовитого океана. Нынешняя Омская область маленькая. Её северная половина была Тарский округ, но в то время, когда мы приехали в Тару, она уже не была окружным центром, она была одним из многих районных центров, но она оставалась центром узлового района, и к ней тяготела вся северная половина нынешней омской области. Тогда это был её крохотный кусок, потому что область была гигантских размеров.</w:t>
      </w:r>
    </w:p>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Название свое город Тара получил от реки. Есть река Тара, но устье этой реки находится от города далеко. Река эта течет с востока, из Новосибирской области, так что она почти никакого отношения к этому городу сейчас не имеет. Город Тара находится на левом берегу Иртыша, он стоит на холмах. Ну, холмами там считаются только высокие коренные берега долины, не более того. Никаких других гор и холмов в западной Сибири (кроме относительно высокого коренного берега долины, возвышающегося в пойме) нету и быть не может.</w:t>
      </w:r>
    </w:p>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 xml:space="preserve">И вот вышли мы с пристани, с дебаркадера. Я не помню, кто наш багаж вез, мы не могли его тащить, конечно, на себе. Видимо, на какой-то телеге его отвезли отдельно, или на грузовике. Но мы шли пешком. Первое моё впечатление у меня было – ужасная грязь, черная грязь. И тут же у меня такое теоретическое представление сформировалось, что грязь бывает двух типов: отнимающая у тебя обувь, и налипающая на неё. Если налипающая, то может и пять килограмм налипнуть на твою обувь. Я опять же сейчас не могу вспомнить, что за обувь была на мне. По-видимому, сверху были галоши, без галош тогда люди не жили. Это были, конечно, не сапоги, и видимо в галошах у меня были все-таки не валенки, а ботинки. Видимо я не в носках ходил в галошах, как </w:t>
      </w:r>
      <w:r w:rsidRPr="00182AFB">
        <w:rPr>
          <w:rFonts w:ascii="Times New Roman" w:hAnsi="Times New Roman"/>
          <w:sz w:val="24"/>
          <w:szCs w:val="24"/>
          <w:highlight w:val="red"/>
        </w:rPr>
        <w:t>туркмены</w:t>
      </w:r>
      <w:r>
        <w:rPr>
          <w:rFonts w:ascii="Times New Roman" w:hAnsi="Times New Roman"/>
          <w:sz w:val="24"/>
          <w:szCs w:val="24"/>
        </w:rPr>
        <w:t xml:space="preserve"> обычно ходят – галоши поверх носков.</w:t>
      </w:r>
    </w:p>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В общем, я помню, что эта ужасная грязь все время отнимала у меня галоши, все время галоши оставались в грязи. И так вот по этой черной грязи мы поднялись на гору. Город мне понравился. Он показался мне достаточно живописным. Там были красивые деревянные дома, как водится на севере в Сибири, не обязательно одноэтажные. Много двухэтажных изб. Были покрупнее дома двухэтажные. Один из этих двухэтажных бревенчатых домов был гостиницей, в которой мы остановились.</w:t>
      </w:r>
    </w:p>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 xml:space="preserve">Нам предстояло ехать до села Колосовка, куда назначили на службу мою тётку. До Колосовки было по автодороге </w:t>
      </w:r>
      <w:smartTag w:uri="urn:schemas-microsoft-com:office:smarttags" w:element="metricconverter">
        <w:smartTagPr>
          <w:attr w:name="ProductID" w:val="40 километров"/>
        </w:smartTagPr>
        <w:r>
          <w:rPr>
            <w:rFonts w:ascii="Times New Roman" w:hAnsi="Times New Roman"/>
            <w:sz w:val="24"/>
            <w:szCs w:val="24"/>
          </w:rPr>
          <w:t>40 километров</w:t>
        </w:r>
      </w:smartTag>
      <w:r>
        <w:rPr>
          <w:rFonts w:ascii="Times New Roman" w:hAnsi="Times New Roman"/>
          <w:sz w:val="24"/>
          <w:szCs w:val="24"/>
        </w:rPr>
        <w:t xml:space="preserve">. Нам предстояло ехать </w:t>
      </w:r>
      <w:smartTag w:uri="urn:schemas-microsoft-com:office:smarttags" w:element="metricconverter">
        <w:smartTagPr>
          <w:attr w:name="ProductID" w:val="40 километров"/>
        </w:smartTagPr>
        <w:r>
          <w:rPr>
            <w:rFonts w:ascii="Times New Roman" w:hAnsi="Times New Roman"/>
            <w:sz w:val="24"/>
            <w:szCs w:val="24"/>
          </w:rPr>
          <w:t>40 километров</w:t>
        </w:r>
      </w:smartTag>
      <w:r>
        <w:rPr>
          <w:rFonts w:ascii="Times New Roman" w:hAnsi="Times New Roman"/>
          <w:sz w:val="24"/>
          <w:szCs w:val="24"/>
        </w:rPr>
        <w:t xml:space="preserve"> на грузовой машине в село Колосовка из Тары, но эти </w:t>
      </w:r>
      <w:smartTag w:uri="urn:schemas-microsoft-com:office:smarttags" w:element="metricconverter">
        <w:smartTagPr>
          <w:attr w:name="ProductID" w:val="40 километров"/>
        </w:smartTagPr>
        <w:r>
          <w:rPr>
            <w:rFonts w:ascii="Times New Roman" w:hAnsi="Times New Roman"/>
            <w:sz w:val="24"/>
            <w:szCs w:val="24"/>
          </w:rPr>
          <w:t>40 километров</w:t>
        </w:r>
      </w:smartTag>
      <w:r>
        <w:rPr>
          <w:rFonts w:ascii="Times New Roman" w:hAnsi="Times New Roman"/>
          <w:sz w:val="24"/>
          <w:szCs w:val="24"/>
        </w:rPr>
        <w:t xml:space="preserve"> мы не смогли проехать сразу, потому что началась осенняя распутица. Когда в последние годы я смотрел какой-то англоязычный перевод… русский перевод англоязычного словаря по географии, я нашел там 13 слов заимствованных из русского языка без перевода. Это «спутник», «колхоз» и «распутица». Там было немножко неправильно написано, что распутица – это такое время года в России. Это неверно, это не время года, это состояние. Конечно, оно больше всего связано с осенью и весной, но не обязательно. И вот это была осенняя распутица. И вот мы в городе Тара, в гостинице ждали, когда подмерзнет грунт 17 дней! Вот какие тогда были темпы передвижения. Я думаю, что сейчас туда автодороги с твердым покрытием проведены. Я думаю, что сейчас из Омска до Колосовки (расстояние километров 280 там по автодорогам или 300) можно доехать часа за 4 за 5 на автобусе. Тогда ничего такого не было, конечно, никаких автобусов. А на пароходе мы ехали сутки. Река извилистая. Если напрямик, то, может быть, километров 250 там по глобусу будет от центра Омска до села Колосовка, но ехали мы сутки на теплоходе по реке. Это может быть километров 500. 18 дней в сумме.</w:t>
      </w:r>
    </w:p>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Это был очень приятный, на мой взгляд, город. Красивые деревянные дома добротные, сибирские.</w:t>
      </w:r>
    </w:p>
    <w:p w:rsidR="0033493D" w:rsidRDefault="0033493D" w:rsidP="008658C3">
      <w:pPr>
        <w:tabs>
          <w:tab w:val="left" w:pos="4320"/>
        </w:tabs>
        <w:spacing w:line="360" w:lineRule="auto"/>
        <w:ind w:firstLine="709"/>
        <w:rPr>
          <w:rFonts w:ascii="Times New Roman" w:hAnsi="Times New Roman"/>
          <w:sz w:val="24"/>
          <w:szCs w:val="24"/>
        </w:rPr>
      </w:pPr>
      <w:r>
        <w:rPr>
          <w:rFonts w:ascii="Times New Roman" w:hAnsi="Times New Roman"/>
          <w:sz w:val="24"/>
          <w:szCs w:val="24"/>
        </w:rPr>
        <w:t>На нижнем этаже гостиницы полуподвальная пивная. Очень много пива там люди пили. Может быть, потому что пивоваренный завод был. У меня создалось такое впечатление, что мужики напиваются пивом, а не водкой. Потому что пива там было очень много. Там раздавались песни из пивной всю ночь. До ночи они там гуляли</w:t>
      </w:r>
    </w:p>
    <w:p w:rsidR="0033493D" w:rsidRDefault="0033493D" w:rsidP="000E2E2F">
      <w:pPr>
        <w:spacing w:line="360" w:lineRule="auto"/>
        <w:ind w:firstLine="709"/>
        <w:rPr>
          <w:rFonts w:ascii="Times New Roman" w:hAnsi="Times New Roman"/>
          <w:sz w:val="24"/>
          <w:szCs w:val="24"/>
        </w:rPr>
      </w:pPr>
      <w:r>
        <w:rPr>
          <w:rFonts w:ascii="Times New Roman" w:hAnsi="Times New Roman"/>
          <w:sz w:val="24"/>
          <w:szCs w:val="24"/>
        </w:rPr>
        <w:t>С: И что, каждый день так? Вы же там 17 дней жили.</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Р: Да, у меня создалось такое впечатление. Почему бы нет? Дальше, на высокой части города, там была площадка, там был рынок. Там мне запомнились два товара – это брюква и репа. Мне казалось, и сейчас я не успел проверить в интернете, что брюква белая, а репа оранжевая. Это так? По вкусу они мало отличались, но они были вкусные и это был главный продукт питания там. Это еще идет из старых древнерусских времен, когда-то же не было в нашей стране картофеля. Что же люди ели: репу и горох. Они вместе взятые заменяли им видимо то, что они потом стали получать от картофеля. Так что все время вот это вот: пиво и брюква с репой…</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 xml:space="preserve">Дальше – светлый момент в нашей жизни. На один раз нам дали талоны на посещение столовой райкома партии. Тётка у меня все-таки партийный немного работник. Я не сказал бы, что мы там каждый день питались. Видимо, в качестве подарка нам это дали. Это на меня произвело ошеломляющее впечатление. Во время войны начальство </w:t>
      </w:r>
      <w:r w:rsidRPr="008658C3">
        <w:rPr>
          <w:rFonts w:ascii="Times New Roman" w:hAnsi="Times New Roman"/>
          <w:sz w:val="24"/>
          <w:szCs w:val="24"/>
          <w:highlight w:val="red"/>
        </w:rPr>
        <w:t>номенклатурой</w:t>
      </w:r>
      <w:r>
        <w:rPr>
          <w:rFonts w:ascii="Times New Roman" w:hAnsi="Times New Roman"/>
          <w:sz w:val="24"/>
          <w:szCs w:val="24"/>
        </w:rPr>
        <w:t xml:space="preserve"> себя не обижало. Они кушали хорошо. Я еще лет десять назад помнил меню этого обеда. Сейчас, к сожалению, я его не помню, но у меня есть материалы в дневниках, все записано. Сейчас копаться некогда, я только помню, что среди дичи, которую мы там ели, был тетерев. Наверное, там были компоты из лесных ягод, в общем, нормальный такой обед, хороший. Но дичь там главная была. Столовая очень милая: небольшая комната, в ней один или два стола на четыре места. Вот мы своей семьей заняли один из этих столов. Вкусный суп и все хорошо. Такие вещи в такое не полуголодное, но недоедливое время военное, конечно, надолго запоминаются.</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И наконец, 17 дней прошли, мороз ударил, сковал льдом грунт, и мы поехали. Поехали мы на грузовой машине. Как всегда в тех случаях и вещи,</w:t>
      </w:r>
      <w:r w:rsidRPr="008658C3">
        <w:rPr>
          <w:rFonts w:ascii="Times New Roman" w:hAnsi="Times New Roman"/>
          <w:sz w:val="24"/>
          <w:szCs w:val="24"/>
        </w:rPr>
        <w:t xml:space="preserve"> </w:t>
      </w:r>
      <w:r>
        <w:rPr>
          <w:rFonts w:ascii="Times New Roman" w:hAnsi="Times New Roman"/>
          <w:sz w:val="24"/>
          <w:szCs w:val="24"/>
        </w:rPr>
        <w:t xml:space="preserve">и люди сидели наверху. В кабине мужик тоже сидел. Я в кабине не сидел. Наверху были лавочки. Нас четверо ехало и еще, как бы это назвать, две девки или девушки деревенские (очень деревенские) ехали с нами. То есть нас было там шестеро. И вот эти девушки, оказывается, ехали с курсов к себе домой как бы на каникулы или на праздники. Они были деревенские из Колосовки. И их послали оттуда учиться на машинистов паровозных, чтобы они паровозы возили. Понимаете, как в СССР интересно было. Очень любили, чтобы женщина вдруг стала сталеваром или шахтером. А они в детстве росли, ведь они не видели железной дороги никогда, никогда в ней не нуждались. Разве что только в кино. Вот их из этой деревенской среды завербовали, послали. Они учились даже не на помощников машинистов, а, по-моему, на машинистов. Это, конечно, было дико, мне казалось очень странным. Вот эти две девушки, не знаю, сколько было им лет, очень такие простые, деревенские. Ну, едем мы на машине долго. Ведь эти </w:t>
      </w:r>
      <w:smartTag w:uri="urn:schemas-microsoft-com:office:smarttags" w:element="metricconverter">
        <w:smartTagPr>
          <w:attr w:name="ProductID" w:val="40 километров"/>
        </w:smartTagPr>
        <w:r>
          <w:rPr>
            <w:rFonts w:ascii="Times New Roman" w:hAnsi="Times New Roman"/>
            <w:sz w:val="24"/>
            <w:szCs w:val="24"/>
          </w:rPr>
          <w:t>40 километров</w:t>
        </w:r>
      </w:smartTag>
      <w:r>
        <w:rPr>
          <w:rFonts w:ascii="Times New Roman" w:hAnsi="Times New Roman"/>
          <w:sz w:val="24"/>
          <w:szCs w:val="24"/>
        </w:rPr>
        <w:t xml:space="preserve"> мы не час, не два ехали, гораздо дольше, ведь это грунтовая дорога, хотя и подмерзшая. Долго ехали. А девушки стесняются попросить шофера, чтобы машину остановил. Это же известная история. Ведь в то время люди были очень стеснительные, а во время депортации так же чеченские девушки погибали в товарных вагонах, потому что не могли делать при других людях, а что же тут делать? И вот они все стесняются и стесняются, с мамой моей обсуждают этот вопрос. При мне, но при мне никто не стесняется. И вот так мы едем и вдруг, в конце концов, одна из девиц не выдержала, и её моча залила все наши вещи, и лужа такая образовалась прямо в грузовике. После этого, конечно, грузовик остановили, достали тряпки и стали все это вытирать. Вот такая вот дикая история.</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Вот приехали мы в село Колосовка, село большое – это районный центр. Сейчас там, на начало века там 5 тысяч жителей, я думаю, и тогда было не меньше. Видимо, численность населения там не уменьшилась, потому что это административный центр. Могло быть там и больше жителей. Это районный центр. Расположен он в зоне как бы северной лесостепи или мелколиственных лесов, это одно и то же. Если вы представляете себе типичную западносибирскую низменность, то там преобладает открытое, необлесненное пространство, но на понижении там рощицы такие, колки березовые. Понятно, да? Известно вам, Юра, это?</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 Да.</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Р: Вы представляете эти колки?</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 Да, более или менее.</w:t>
      </w:r>
    </w:p>
    <w:p w:rsidR="0033493D" w:rsidRDefault="0033493D" w:rsidP="00162C5A">
      <w:pPr>
        <w:tabs>
          <w:tab w:val="left" w:pos="5220"/>
        </w:tabs>
        <w:spacing w:line="360" w:lineRule="auto"/>
        <w:ind w:firstLine="709"/>
        <w:rPr>
          <w:rFonts w:ascii="Times New Roman" w:hAnsi="Times New Roman"/>
          <w:sz w:val="24"/>
          <w:szCs w:val="24"/>
        </w:rPr>
      </w:pPr>
      <w:r>
        <w:rPr>
          <w:rFonts w:ascii="Times New Roman" w:hAnsi="Times New Roman"/>
          <w:sz w:val="24"/>
          <w:szCs w:val="24"/>
        </w:rPr>
        <w:t>Р: Если вы где-то на широте Омска или Петропавловска, то там они островами, но чем дальше к северу, тем эти колки все больше и больше, и постепенно уже становится их больше, чем необлесненных пространств. Вот там, где мы были, в Колосовке, там, возможно, было пополам. И уже так очень причудливая такая картина: если южнее леса – это острова лесов среди полей, то тут уже поля как бы острова или пополам. Это очень причудливые очертания, надо только нарисовать. Лес только из березы и осины. Есть примесь еще какого-то лиственного дерева, но они все единичны. Никаких хвойных. Поэтому там у меня главное чувство было – тоска по хвойным, я их не видел практически всю зиму, за исключением одной пышной елки, которая росла на участке или перед домом одного крестьянина. В деревне была одна пихта или елка. А в Таре их было полно, в Таре эти пихты или елки стояли на улице и очень украшали городишко.</w:t>
      </w:r>
    </w:p>
    <w:p w:rsidR="0033493D" w:rsidRDefault="0033493D" w:rsidP="00162C5A">
      <w:pPr>
        <w:tabs>
          <w:tab w:val="left" w:pos="5220"/>
        </w:tabs>
        <w:spacing w:line="360" w:lineRule="auto"/>
        <w:ind w:firstLine="709"/>
        <w:rPr>
          <w:rFonts w:ascii="Times New Roman" w:hAnsi="Times New Roman"/>
          <w:sz w:val="24"/>
          <w:szCs w:val="24"/>
        </w:rPr>
      </w:pPr>
      <w:r>
        <w:rPr>
          <w:rFonts w:ascii="Times New Roman" w:hAnsi="Times New Roman"/>
          <w:sz w:val="24"/>
          <w:szCs w:val="24"/>
        </w:rPr>
        <w:t>И вот Колосовка. На севере, на северной стороне деревни, рядом уже с полями, стояло здание, которое называлось… Да, еще я не сказал…</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Наш грузовик, который нас привез, он был газогенераторным. Он не на бензине работал, он дровами отапливался. Дрова эти назывались чурки. Вы сталкивались с этим когда-нибудь? Нет? Надо было подкладывать в газогенератор все время дрова в виде чурок. А чурки – это были такие кубики из дерева, мелкие очень. Они были заранее напилены, нарублены.</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 Надо было останавливаться?</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Р: Конечно, останавливаться. И машина, конечно, по размеру была меньше нынешних грузовиков. Сейчас что-то открытых грузовиков вообще нигде нету, отказались от них что ли?</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 Нет, очень много.</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Р: Много? Ну если что-то наваливать, насыпать, а чтобы люди ездили…</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Ну ладно. В общем, приехали в Колосовку. На севере этого села стояло здание, которое называлось общежитие. В отличие от всех остальных обыкновенных изб, это называлось общежитие. На самом деле это был продолговатый четырехквартирный дом, который состоял из четырех квартир. Та квартира, в которую нас селили, сразу же стала коммунальной, потому что нас селили к людям, которые там уже жили. Во время войны с этим не церемонились: к любому человеку могли вселить кого угодно в качестве временного жителя. Вот это село Колосовка.</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Через село протекала, около него, река Оша. Судоходного значения она не имела. Я мало с ней сталкивался. Когда лед пробился, я помню, что я ходил по льду, не по реке, а по каким-то озерам маленьким. Рисковал, конечно, провалиться и утонуть, потому что, мне кажется, что только-только ведь замерзло, и без родителей, то есть без мамы я свободно гулял по окрестностям, сколько хотел.</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И вот это здание продолговатое, четыре квартиры, четыре крыльца. И вот фамилии, как мы называли хозяек: Строчиха, Курилиха, Турчиха и Любимиха. Первые были Строгины, семья, вторые – Куриловы, третьи – Туркины и четвертые – Любимовы. Я это как стих все время напевал: Строчиха, Курилиха, Турчиха, Любимиха. Нас вселили, значит, к Строчихе. Это была молодая женщина, очень даже молодая, лет 20 с мужем, которая рожала при нас и до нас родила уже второго ребенка, по-моему. Это типовая такая квартира, она состояла из трёх комнатушек. Одна, которая побольше, осталась за хозяевами, там они и жили. Ну, не хозяева, казенный дом видимо от колхоза, для колхозных служащих. Остальные две комнатушки, одна ближе к кухне, а другая уже за нею, за проходной, – это была наша. С мамой я жил в комнатушке метров 6 по площади, а тётя Марфа с сыном в проходной, по площади метров 10. Стены были покрыты… побелены, просто побелены, побелка была. Пол был деревянный, дощатый. Стояла русская печь на кухне. Блюдо, которое они ели, самое распространённое, называлось картовник. То есть это мятый картофель, не до состояния пюре, но мятый, залитый молоком, если возможно, каким-то маслом, поджарен и все. Вкусно, есть можно, если со сметаной еще… Чем питались? Картофель, сметана, молоко, черный хлеб и какие-то мясные продукты в виде исключения, но я о них скажу позже.</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Свиньи бегали по двору. Я еще занимался тем, что свиней отгонял, я бил их оглоблей. Свиньи там бегали везде свободно вокруг. Это была как бы свободная застройка. Наше общежитие было окружено: рядом с ним параллельно располагалась линия сараев и нужников, то есть уборных, параллельно, а так каких-то примыкающих рядом домов не было. Дальше за нужниками уже поля. Рядом находится школа.</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 Забора вокруг не было?</w:t>
      </w:r>
    </w:p>
    <w:p w:rsidR="0033493D" w:rsidRDefault="0033493D" w:rsidP="00096C5E">
      <w:pPr>
        <w:tabs>
          <w:tab w:val="left" w:pos="5580"/>
        </w:tabs>
        <w:spacing w:line="360" w:lineRule="auto"/>
        <w:ind w:firstLine="709"/>
        <w:rPr>
          <w:rFonts w:ascii="Times New Roman" w:hAnsi="Times New Roman"/>
          <w:sz w:val="24"/>
          <w:szCs w:val="24"/>
        </w:rPr>
      </w:pPr>
      <w:r>
        <w:rPr>
          <w:rFonts w:ascii="Times New Roman" w:hAnsi="Times New Roman"/>
          <w:sz w:val="24"/>
          <w:szCs w:val="24"/>
        </w:rPr>
        <w:t>Р: Нет, никаких. Где-то может быть заборы были там. Я не помню высоких заборов в этой деревне, не помню, видимо, в них не было необходимости. А вокруг нас был простор. С юга у нас вообще площадь такая или пустырь, можно сказать улица. К западу не помню что, тоже простор. К востоку 50 метров здание начальной школы, где я учился. Здесь мне не пришлось тоже никаких пальто в школу носить. Шапку только надевал. Я тоже пробегал. Тут уже 50 метров. Если в Омске метров 150</w:t>
      </w:r>
      <w:r w:rsidRPr="00F47BF4">
        <w:rPr>
          <w:rFonts w:ascii="Times New Roman" w:hAnsi="Times New Roman"/>
          <w:sz w:val="24"/>
          <w:szCs w:val="24"/>
        </w:rPr>
        <w:t xml:space="preserve"> </w:t>
      </w:r>
      <w:r>
        <w:rPr>
          <w:rFonts w:ascii="Times New Roman" w:hAnsi="Times New Roman"/>
          <w:sz w:val="24"/>
          <w:szCs w:val="24"/>
        </w:rPr>
        <w:t>было до школы, которые я пробегал без пальто, то здесь уже всего 50. Рядом находилась школа: добротное одноэтажное здание. Я поступил туда в четвертый класс, дело было уже в конце октября. Начальная школа. Тогда обучение было ступенчатым, и первые четыре класса – это начальная школа. То есть все ступени школы были устроены таким образом, чтобы дать человеку более или менее законченное образование, но на каком-то уровне. Четырехлетняя школа давала человеку комплексное законченное образование, но на элементарном уровне: мы научились читать, писать, считать, а также сведения об окружающем мире. Там не было истории и географии, но было естествознание. Я не знаю, как сейчас, но курс естествознания давал представление об окружающем мире: о том что Земля шарообразна, о том, что она окружена космосом, что она вращается вокруг Солнца, – это все было сказано. Из географических карты был и атлас географический, там были рисунки Земли, планет. В общем, атлас этот у меня сохранился, он за спиной в шкафу – долго рыться. Там была главная карта мира в виде полушарий и карта СССР была. Карта СССР физическая, на ней Москва была изображена, с гипсометрической раскраской. Короче говоря, если человек усваивает 100% то, чему его учат в четырех классах школы, то это совсем не плохо. Но таких людей мало. Я о себе могу сказать точно: я на 100% все это усвоил и не от учителей, а из учебников. У нас была один учитель, как положено. Учитель этот был серый человек. Он был недостаточно стар, следовательно, он был поколения не гимназистов. Потому что учителя среднего и пожилого возраста в годы моего девства – это были интеллигентные люди, окончившие дореволюционные гимназии, хотя гимназии Сибири, может быть, даже уездного центра, но все-таки гимназии. Этот человек был не очень грамотный, и конечно, он был смущен моим присутствием, потому что я позволял себе разные высказывания в адрес учителя, и мне он казался тоже недостаточно грамотным: если я что-то знал лучше него, я  поправлял, и ему это, конечно, не нравилось. О детях я могу сказать так: ничего я конкретно о них не запомнил. Была одна девочка, я уже забыл, как её зовут, на которую я положил глаз, но опять же ни с кем из них, в том числе с этой девочкой, я вне школы не общался. Я, видимо,</w:t>
      </w:r>
      <w:r w:rsidRPr="00B17378">
        <w:rPr>
          <w:rFonts w:ascii="Times New Roman" w:hAnsi="Times New Roman"/>
          <w:sz w:val="24"/>
          <w:szCs w:val="24"/>
        </w:rPr>
        <w:t xml:space="preserve"> </w:t>
      </w:r>
      <w:r>
        <w:rPr>
          <w:rFonts w:ascii="Times New Roman" w:hAnsi="Times New Roman"/>
          <w:sz w:val="24"/>
          <w:szCs w:val="24"/>
        </w:rPr>
        <w:t>не нуждался особенно в них. У меня под боком был двоюродный брат, какое-то общение, книги, какие-то соседи были. Я пользовался каждым случаем, чтобы не ходить в эту школу, чтобы её прогулять, это естественно никак не отразилось на моей успеваемости. Учебники я, как правило, все прочитывал сначала. Так было в младших классах. В старших классах, когда была химия и математика, там дело другое. Потому что ты посмотришь учебник алгебры заранее, и ничего это тебе не даст. А тут вот эти все учебники, я их любил, и географические атласы… То есть, короче говоря, школа мне ничего не дала в смысле учебы и информации. Я старался туда ходить пореже. А чтобы не ходить, нужно было (так же, как в Москве и Омске) то ли записку от родителей, то ли устно просто передать «живот болел», «голова болела». Вот чередовалось то живот, то голова. На самом деле ничего у меня не болело. Но не хотелось ходить. Вот так.</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Школ было у нас две. Ближайшая школа была начальная, а подальше, в центре села, была средняя школа, полная, с десятилеткой. Там были очень интеллигентные учителя. По-моему, у директора там тоже, если у меня не произошло какого-то смещения в памяти, естественного в моем возрасте, по-моему, ее тоже была фамилия Колосовская, этого директора. Это была директриса очень интеллигентная, говорила она очень хорошим, правильным русским языком. В той школе преподавали английский язык. Это тогда была редкость. Тогда, как правило, преподавали в школах немецкий язык, на втором месте стоял французский, английский реже. Ведь, как вы знаете, мы же изучали язык будущего врага, с которым Россия будет воевать, но представление о том, с кем мы будем воевать, всегда запаздывающее, поэтому мы изучали немецкий язык и продолжали его изучать и после окончания войны с Германией. Хотя надо было тогда начинать изучать английский. Потом все стали изучать английский, конечно, как язык будущего врага.</w:t>
      </w:r>
    </w:p>
    <w:p w:rsidR="0033493D" w:rsidRDefault="0033493D" w:rsidP="00096C5E">
      <w:pPr>
        <w:tabs>
          <w:tab w:val="left" w:pos="7020"/>
        </w:tabs>
        <w:spacing w:line="360" w:lineRule="auto"/>
        <w:ind w:firstLine="709"/>
        <w:rPr>
          <w:rFonts w:ascii="Times New Roman" w:hAnsi="Times New Roman"/>
          <w:sz w:val="24"/>
          <w:szCs w:val="24"/>
        </w:rPr>
      </w:pPr>
      <w:r>
        <w:rPr>
          <w:rFonts w:ascii="Times New Roman" w:hAnsi="Times New Roman"/>
          <w:sz w:val="24"/>
          <w:szCs w:val="24"/>
        </w:rPr>
        <w:t>Из других заведений я еще помню столовую. Я не могу сказать, что мы регулярно питались в столовой. Не знаю, по каким-то талонам или нет, но однажды или несколько раз мы в столовой ели. Чем это было интересно? Мы там ели зайцев и куропаток, потому что эта дичь была вокруг, всегда её просто поставляли в столовую: кто-то настреляет, принесет – это нормально. Зайцы, куропатки были главным источником мяса для нас. Потом там еще подавали, я не знаю, как это называется (это не очень нравилось), кисель из овощей. Мы же привыкли кисель из ягод. Вот этот кисель, в котором морковь… ну я не могу сказать, чтобы картофель, но морковь или репа плавает вареная, это как-то не очень нравилось мне. Ну, вот столовая…</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Ну и наконец я выбрался погулять в лес. В эти лиственные леса. Конечно, у меня к ним чувства были двойственные. Они очень однообразные, очень скучные и очень трудно ориентироваться в них, потому что такие совершенно причудливые овальные очертания лесов чередуются с полями. Поля покрыты кочками все. В лесу лежат какие-то орешки в огромном количестве, все круглые, твердые. Я их набрал целый мешок, принес домой. Оказалось что это заячий помет, можно представить сколько зайцев…</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Это была северная лесостепь или зона мелколиственных лесов, потому что для лесостепи уже слишком много лесов. Я уже примерно знал по географическому атласу, что совсем рядом с нами где-то уже начинается зона тайги. Чуть севернее уже будут хвойные деревья. И мне так хотелось дойти до этой зоны. Мне казалось что еще… Но я вряд ли дальше 5 километров на север отходил. Потом была опасность заблудиться, никаких деревень не было на этом пути моём к северу. Там же большие села, но расположены редко и можно заблудиться. Компас у меня был, а может быть еще не был, я не помню, и никаких ориентиров. И мне казалось что еще несколько шагов я пройду, и я увижу, наконец, хвойные деревья, уже начнется зона тайги, но нет… Так что тоска по хвойным деревьям, а также по каком-нибудь рельефу, потому что там очень было плоско, у меня была.</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В школе я еще что помню… Класс у нас как класс нормальный, сидели за партами, но самым притягательным местом у нас была печка. Я не скажу, чтоб нам было там холодно, но конечно, за 45 минут сидения дети немножко замерзали. Они конечно в валенках, мы все в валенках сидели в школе. Но я не могу сказать, что были одеты, наверное, на мне были какие-то рубашки или свитер, хотя настоящего шерстяного свитера у меня не было, и пальто тоже на мне не было, я без пальто бегал. Значит, там нормальная температура была, но немного прохладно. Когда объявлялась перемена, то многие или все кидались к печке. И тут начиналась борьба за место у печки. К печке надо было прислониться спиной, чтобы ощутить тепло.</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 А тетради, бумага была, чтобы писать?</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Р: Да, это очень хороший вопрос. С этим обстояло дело плохо. Бумаги новой нам не давали, поэтому использовались газеты старые. Учителя принимали эти тетради. Просто поверх этих газет ты пишешь своими чернилами. Журналы, у кого что было.</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 А учебники были?</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Р: Учебники были, хорошо напечатанные. Они иногда были подержанные, они же еще до войны напечатаны. С этим обстояло все хорошо.</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С: Учебники в школе давали?</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Р: Да, давали в школе, потом обратно мы их возвращали. Какая-то часть учебников у меня оставались, и где-то они сейчас у меня есть. С учебниками было все нормально</w:t>
      </w:r>
    </w:p>
    <w:p w:rsidR="0033493D" w:rsidRDefault="0033493D" w:rsidP="002254ED">
      <w:pPr>
        <w:spacing w:line="360" w:lineRule="auto"/>
        <w:ind w:firstLine="709"/>
        <w:rPr>
          <w:rFonts w:ascii="Times New Roman" w:hAnsi="Times New Roman"/>
          <w:sz w:val="24"/>
          <w:szCs w:val="24"/>
        </w:rPr>
      </w:pPr>
      <w:r>
        <w:rPr>
          <w:rFonts w:ascii="Times New Roman" w:hAnsi="Times New Roman"/>
          <w:sz w:val="24"/>
          <w:szCs w:val="24"/>
        </w:rPr>
        <w:t>Я не могу сказать, что в школе меня дразнили. Хотя одно прозвище у меня все-таки было. Дело в том, что когда я гулял по деревне, каждый встретивший меня мужик спрашивал: «Ты чей?» Мне это было очень странно. Я отвечал: «Сам свой!» Поэтому у меня возникло прозвище «сам свой». Ну, прозвище, конечно, не обидное.</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Самым ужасным сооружением, с которым бы современный человек никогда не примирился бы, это было то, что сейчас называют туалетом, и что, конечно, никоим образом не заслуживает такого называния: «уборная» или «нужник». Ведь это же зима и все же ходят туда зимой. И взрослый человек при любом морозе выходит на двор. Тогда это было естественно, но сейчас это воспринимается с ужасом. А ведь то, что там замерзает… А что вы пожимаете плечами, разве вам это не знакомо?</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Я это воспринимаю нормально.</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Ну вот и хорошо. Я тоже раньше воспринимал нормально, но сейчас уже нет. И это же все замерзает и образуется такой пик, такой конус, и нужно на него взбираться. Конечно, я пользовался горшком, но уже на 12 году жизни горшок – это уже как-то тоже неудобно. Ну, брат там помоложе. Конечно, я и моя мама не пользовались этим обледенелым нужником, а просто ходили в поле, которое рядом с домом, за домами. В поле там, когда уже зима, снег, то, конечно, прокапывалась тропинка и там в конце неё… И вот бывало едет мимо мужик на телеге и говорит: «Бог в помощь». Когда ты сидишь на корточках, или моя мама, например. А мужик проезжает, говорит: «Бог в помощь».</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Ну теперь из таких физиологических особенностей деревни. Незадолго до нас (это мне известно, конечно, по рассказам, я свидетелем этого не был) наша молодая хозяйка Манька, которой было лет 19, вряд ли больше, родила, кажется, второго ребенка или первого, я уже не помню, родила девчонку по имени Галька. Рожала она в коровнике, она работала. Нам говорили, что для сельского жителя это было нормально: баба на сенокосе родила, пуповину перегрызла, ребенка положила и продолжает работать. Ну, ребенка во что-то завернули. Здесь это все описывалось со смаком и с весельем: она стоя родила ребенка в коровнике, и пуповина не была отрезана. Она пошла, раздвигая ноги, а ребенка несли сопровождающие люди между её ног. Так она доковыляла до дома. Там уже какое-то родовспоможение было. И вот родила она эту Гальку. При нас эта Галька была грудным ребенком, но, видимо, так как её уже видимо учили говорить… Дети когда начинают говорить, в каком возрасте?</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По-разному…</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Ну как, в год что ли?</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В года два, бывает в три с половиной…</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Нет, не говорить, а просто вякать отдельные слова какие-то. Нет, ей было не больше, чем полтора. И вот эта девчонка голая, грязная… Ну не грязная, но голая, по полу же ползает, а пол ведь всегда грязный, козявки какие-то, мухи, она их в рот берет, естественно. По нашим комнатам она тоже ползает, голая такая маленькая девочка…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А половики были на полу?</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Не было в наших комнатах. В их комнатах не помню, не заходил. Половики это лишняя пыль только. И какает жидким, она же ест растительную пищу. За ней убирают со смехом. Вот она ползает… Вот такое у меня отношение к народу – смесь жалости с брезгливостью. Меня это очень занимало и очень волновало. Потом её учат говорить. И вот собираются мужики вокруг и учат её матерным словам. Вот тут мы опять возвращаемся к теме мата. Вот тут на меня прямо нахлынула эта стихия мата: там матерились все. Но я протестую против того, когда мат называют руганью. Дело в том, что он употребляется в качестве ругани не намного чаще, чем многие другие слова. Это просто народные наименования некоторых частей тела. Я не понимаю, почему народные простые наименования каких-то частей тела должны считаться сами по себе неприличными и бранными. А разве те, которые нам навязывает культура, медицинские и другие наименования, разве они не нелепы? Наименование, скажем, женского органа среднего рода в русском языке… это все смешно и дико, поэтому неправильно так говорить. Но я не берусь об этом рассуждать, у нас теперь это все исследовано лингвистами. Но конечно, я скажу, что меня эта тема заинтересовала. Я сразу же изучил все эти матерные слова, потом я убедился от своей мамы, что они ей тоже знакомы. Никогда, конечно, она ничего мне об этом не говорила. Значит, с мамой я тоже это стал обсуждать. Я их ранжировал по степени пристойности, классифицировать пытался, всякие производные от них слова… У меня был всегда интерес к языку. Я обнаружил, что и учителя в школе тоже матерились, не исключая и нашего учителя, то есть тут уже интеллигентности не было. Но я думаю, что директор школы не материлась. Той, большой школы – конечно, нет. Это, может быть, одна из немногих. А так все остальные. Мы – нет, мы не употребляли этих слов в качестве ругательств никогда.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Чем я занимался? Я выходил на улицы гулять. Я читал книги. И вот про меня как-то мама сказала, что мальчик читает книги запоем, но это неправда. Я не читал книги запоем, я прочитал не так уж много книг, но я их читал с чувством, с толком, с расстановкой и не беспрерывно. Я, прочитав что-нибудь, откладывал и начинал обдумывать. Поэтому для меня все книги, включая так называемую художественную литературу, прежде всего были материалом для обдумывания. То есть, прочитав что-то, я представлял себе тот мир, о котором я прочитал. Потом этот прочитанный я в свой мир переселял. У меня свой параллельный мир был, где я был там или великим волшебником или каким-то королем. И все это вот я очень хорошо усваивал таким образом. Я за эту зиму помню, какие книги читал. Я уже заканчивал чтение, точнее говоря, изучение и освоение однотомника Мопассана, к которому я возвращался много раз. Не просто так, что я прочитался и отложил. Там новеллы я все прочитал. Что касается романов – не всё было мне достаточно интересно. Я очень хорошо изучил роман «Милый друг». Почему? Потому что главным героем этого романа для меня был не Дюруа, а Париж как город. Он вошел в мою жизнь с тех пор. Поэтому меня очень интересовала вся эта инфраструктура, все эти фиакры, пневматическая почта, вот эти все детали, не только из этого романа, но и из других произведений Мопассана. У Мопассана был еще замечательный рассказ «Пышка», он занимал особое в нашей жизни место, поскольку входил в репертуар моего отца как чтеца и значился в афише: «Ги де Мопассан – «Пышка». Причем на старых афишах еще писали «Гюи де Мопассан». В это время это звучало, потому что антинемецкая направленность этого рассказа, она очень в советское время сыграла свою роль. Дальше я прочитал книгу Яна «Нашествие Батыя». Возможно, сейчас она называется как-то иначе, но мне она запомнилась именно вот под этим заглавием.</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Сейчас, наверное, просто «Батый».</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Да, вот скорее всего «Батый», а там почему-то  «Нашествие…» А почему так оно изменилось вдруг? Конечно, это я тоже усвоил.</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И наконец, там я прочитал в академическом издании, то есть в подробном, «Робинзон Крузо». Причем там еще, что я сейчас хочу отметить, был же еще второй том – путешествие Робинзона Крузо через Сибирь. Я думаю что Даниель Дефо, в данном случае, решил, что после того как он стал известен и колоссальным успехом пользовался его роман про Робинзона Крузо, он решил продолжить свою литературную деятельность. Он поступил подобно нашему Солженицыну, который не удовольствовался тем успехом, которое его основное произведение</w:t>
      </w:r>
      <w:r w:rsidRPr="00281A88">
        <w:rPr>
          <w:rFonts w:ascii="Times New Roman" w:hAnsi="Times New Roman"/>
          <w:sz w:val="24"/>
          <w:szCs w:val="24"/>
        </w:rPr>
        <w:t xml:space="preserve"> </w:t>
      </w:r>
      <w:r>
        <w:rPr>
          <w:rFonts w:ascii="Times New Roman" w:hAnsi="Times New Roman"/>
          <w:sz w:val="24"/>
          <w:szCs w:val="24"/>
        </w:rPr>
        <w:t>дало, а решил продолжать свою писательскую деятельность. Его имя уже позволяло ему дальше это делать. И он написал по сути дела по каким-то компилятивным источникам информации путешествие Робинзона через Сибирь в конце 17-го века, когда мало кто что знал об этой стране. Да и причем тут Робинзон, он же вообще не путешественник. Но Робинзон же обогатился: пока он был на острове, проценты его вклада росли где-то в Бразилии, поэтому он вернулся очень богатым человеком. Ну понадобилось Даниелю Дефо сочинить эту, в общем, самую слабую часть своего романа… Но мне-то что, к чему я это говорю? А потому что там описывается, как они проезжали через восточную Сибирь, но там даже не поймешь: Байкал, не Байкал, о нем ничего не знали. И там были тунгусские идолы: Шал-Исар и Чан-Читон. И были какие-то картинки с изображениями этих ужасных идолов. Поэтому я решил, что этим идолам мы будем поклоняться, сейчас установим религию для своего младшего брата. Дело в том, что мой маленький брат Юра был существом, над которым я доминировал. Но это мягко говоря. Я могу сказать, что я немного над ним издевался, потребность доминировать, потребности власти, в моей жизни я был в этом всегда ограничен, у меня никогда не было младшего существа, никого. У меня не было сестренки, которую можно было бы любить, хотя не факт, что я бы над ней тоже не издевался. Не знаю, что бы из этого получилось. Но вот у меня тут был под боком мальчик в моей семье. Естественно, что я над ним доминировал. Я его пугал этими идолами. Я изображал… Мы освещались с помощью коптилок. Коптилки – это были такие аптечные бутылочки, наполненные керосином. В них опускался фитиль самодельный, просто лента из тряпок, и они зажимались зажимом металлическим, но похожим на зажим для белья. Он ставился на горлышко бутылки, фитиль располагался выше зажима, и они давали копоть. Но освещали: одной-двух коптилок достаточно было, чтобы книги читать, и эти книги в том числе, мелким шрифтом написанные. И вот я своего брата таким образом пугал: я изображал там тень этого идола, а брат как положено вел себя. Если нужно было плакать, он плакал, конечно, изображал ужас. Вот такая игра. Но потом я пугал его еще вот чем. У нас вокруг деревни располагались скотомогильники, там были гигантские залежи костей скота. Можно было прийти туда, еще если снег не лежал в большом количестве, и играть этими костями, черепами. Сколько черепов коровьих там лежало. Я доставал коровий череп, показывал своему брату и говорил: «Куси, куси волк!» – и он от меня бежал и рыдал. Я помню, что слезы его были, может быть, в какой-то степени притворные. Но кто знает, может быть, я этими своими играми немножко подорвал психику своего младшего брата, могло так быть? Потому что вырос он человеком не совсем нормальным. Он сейчас еще жив, он 37-го года рождения. Ненормальность его состояла в том, что он, видимо, все понимал буквально. И нравственность и вообще все он понимал очень даже буквально. Он как сын тётки с хорошей анкетой и старой большевички, был без проблем со своим средним техническим образованием устроен на хорошую работу в почтовый ящик, который находился в восточной части Москвы, около метро Семеновская. Ну что там делали, не знаю. Готовились к уничтожению человечества с помощью орудия средств массового уничтожения, чем наше государство занималось в основном. И он там работал очень хорошо. Но беда его была в том, что он работал слишком хорошо и он требовал этого от своих сослуживцев. Ведь как люди работали в почтовых ящиках: они, боясь туда опоздать, заранее приходили, получали какой-то пропуск, какие-то ключи, запирались где-то на своём этаже, и там они играли в домино, в карты и говорили о бабах целый день. А он этого не выносил. И вот он требовал от своих сослуживцев по комнате, чтобы они работали, а не занимались черт-те чем. Он требовал от них, не будучи их начальником. Ну, скажите, Юра, разве это нормально? Нет. И они сдали его в психушку. А его мама, тётя Марфа, она в это сразу поверила. И после того как он побывал в психушке, всё, для него работа в ВПК была закрыта. Ему пришлось работать в мастерской ремонта телевизоров, где его очень высоко ценили. Его хобби – это радио, радиотехника. Там он и продолжал работать. А в психушке сестры в него влюблялись. И любовник этой тёти Марфы, когда она была директором совхоза под Москвой, своих дочерей ему в постель к нему клал, к моему брату Юре, чтобы его окрутить, чтобы они стали москвичками, эти девушки из Коломенского района. Нет, он сказал: «Без любви я не буду!», и остался девственником на всю жизнь. И сейчас он человек одинокий, он живет один в квартире, ничьей помощи он не принимает, у него практически нет ни мебели, ни домашнего белья, он ходит на лыжах, играет в шашки и радиолюбитель он. В общем, живет твердо, не лечится ни от чего. Сказал, что надеется только на свои силы. Я его уважаю. 37-го года рождения. Так что вырос вот такой мальчик.</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Вот, возвращаемся, значит, к этим играм. Мы также с ним ходили на лыжах. Лыжи я там освоил под конец</w:t>
      </w:r>
      <w:r w:rsidRPr="001D2FE0">
        <w:rPr>
          <w:rFonts w:ascii="Times New Roman" w:hAnsi="Times New Roman"/>
          <w:sz w:val="24"/>
          <w:szCs w:val="24"/>
        </w:rPr>
        <w:t xml:space="preserve"> </w:t>
      </w:r>
      <w:r>
        <w:rPr>
          <w:rFonts w:ascii="Times New Roman" w:hAnsi="Times New Roman"/>
          <w:sz w:val="24"/>
          <w:szCs w:val="24"/>
        </w:rPr>
        <w:t>только. Кончалась уже зима, ну конец зимы, он же солнечный. Это были простые лыжи: валенки и крепления из ремней, ничего больше, никаких специальных креплений. А палки просто березовые, сам спилил, вырубил. И вот так мы ходили довольно долго с ним на лыжах.</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Дальше эта зима была временем моего сексуального просвещения. Мне же уже шел 12-ый год, и все это во мне просыпалось. Тут я уже начал собственно понимать</w:t>
      </w:r>
      <w:r w:rsidRPr="00AC5EF5">
        <w:rPr>
          <w:rFonts w:ascii="Times New Roman" w:hAnsi="Times New Roman"/>
          <w:sz w:val="24"/>
          <w:szCs w:val="24"/>
        </w:rPr>
        <w:t xml:space="preserve"> </w:t>
      </w:r>
      <w:r>
        <w:rPr>
          <w:rFonts w:ascii="Times New Roman" w:hAnsi="Times New Roman"/>
          <w:sz w:val="24"/>
          <w:szCs w:val="24"/>
        </w:rPr>
        <w:t>только на 12-ом году жизни, и то не до конца. До конца мне многое было неясно. Потому что каких-то источников в виде мальчишек, которые бы мне рассказали, не было вокруг меня. Я уже говорил, что у меня не было там друзей среди местных мальчиков, а о девочках уже говорить не приходится. Поэтому источники моего сексуального просвещения были следующие. Первое – это художественная литература. Но художественная литература, как вы знаете, она этот вопрос обходила, русская художественная литература обходила полностью, а в художественной литературе переводной советскому читателю можно было ознакомиться с такими словами как «любовница» и «проститутка». В нашей литературе и этого доступно мне не было. Ну, Мопассан, еще что-то. «Любовница», «проститутка», выражение «ты с ней спал» – все это только вот такие скудные источники. Ну, любовные истории разные там… Да, у Мопассана есть кое-что там. Рассказ «Сабо» про эти деревянные башмаки. Знаешь, да? Просто девушка пришла уже с большим животом, не понимает, что с ней произошло. Ну, в общем, тупая, деревенская девушка. Она была служанкой у хозяина. Вот её спрашивают в приличных выражениях, что у нее с ним было, она даже не может объяснить, она тупа, не понимает, что спрашивают. Она говорит, что да, ну вот в одной комнате вы там  ночевали или нет, спрашивают, с хозяином. А сабо – это деревянные ботинки. Ну тогда у нее спрашивают: «А не ставили ли вы вечером рядом свои сабо, когда ложились спать?» Она отвечает: «Да, ставили». Ну вот таким вот образом. Когда читаешь это все в детстве, то это все прекрасно запоминается. Первый источник – слабый.</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Второй источник – словарь-справочник по животноводству. Ведь моя тётка как-никак была зоотехником, хотя она была зоотехником кабинетным. Я не помню такого, чтобы она непосредственно с животными общалась. Такого не помню. При ней всегда был портфель и бумаги. Ну, обычно в советское время сельское хозяйство так и управлялось. И вот там кое-что можно было почерпнуть. Кое-что… Ну опять же не все было ясно, но многое, в общем. Во всяком случае, искусственное осеменение, там, бык, корова, станок случной. Представляете, да, о чем я говорю? Случной станок… Ну, как же, быка же обманывают. Во-первых, есть случной станок, где бык покрывает корову. Её ставят в станок. А еще же у быка же нужно сперму забрать для оплодотворения других коров. Бык несчастный, он же ничего не понимает. Вот стоит корова в случном станке, готовая, у нее течка. Быка на неё забирается, а тут зоотехник (которым часто является девушка; и не только часто, а как правило; мой друг Левинтов написал, в общем, очень много порнографических рассказов на эту тему). Тут бык, понимаешь, собирается вставить эту свою штуку в корову, но тут эта самая девушка, которая зоотехник, она подхватывает его пенис и подставляет ему пробирку. Все эти описания всех этих вещей мне по словарю-справочнику по животноводству в детстве уже были известны. Тут уже недолго методом экстраполяции перейти к людям.</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Вы, кажется, зеваете? Нет?</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Третий источник – это на улице свиньи и собаки. Тут уже видно было совокупление свиней и собак на улице. Они это делали публично, вокруг собирались мальчишки, смотрели на это дело, как это все выглядит, очень интересно. Для деревни это тоже яркое зрелище.</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И, наконец, четвертое. Была у нас там такая девушка шестнадцати лет соседняя. Маруська Лилль, поэтому я называл её «цветок среди навоза», потому что «лилль» по-эстонски значит цветок. Эстонского происхождения деревенская девка. Вот она с моей мамой советовалась. У нее там начиналась половая жизнь, она уже с парнями встречалась. С моей мамой как со старшей женщиной она советовалась. Это все при мне обсуждалось, я свои слова тоже вставлял, она смеялась, хихикала.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Вот такие вот источники, так во мне это все пробуждалось. Но я хочу сказать, что конечно, всё это я представлял себе туманно.</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Теперь, так сказать, немного об общественно-политической обстановке. В конце 42-го года немцы наступали на Кавказ. Это вызывало, конечно, какую-то тревогу у нас, мы за этим следили. Но все равно, как я говорил, у нас почему-то не было сомнений, что наша страна победит гитлеровскую Германию и что мы нормально вернемся в Москву. Как я вам уже сказал в прошлый раз, это был результат хорошей пропаганды.</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Потом в конце 42-го года интересное событие. Газеты же к нам приходили, большие газеты. У нас изменилась форма Красной армии. Введены были погоны: золотые погоны для боевых офицеров, а для интендантских – серебряные. Куда делись? Сейчас я никаких таких интендантских не вижу. Их отменили, да? А тогда были. Интендантские – серебряные, а те золотые. Опять слово «офицер», «золотопогонник» – опять к нам возвращается. Это было в диковинку. Мне это было, конечно, очень интересно. Я все это сразу же изучил, газету эту я сохранил, я все эти погоны стал рисовать, они очень красивые. А вот прежние знаки различия (вы помните: ромбы, шпалы?) я не знал. Причем прежние знаки различия не делали различий между младшими офицерами, собственно офицерами, которые обер-офицерами назывались до революции и те, которые до революции штаб-офицерами назывались. То есть там было три ступени. А эти ромбы и шпалы этого не отражали. Потом логики никакой не было: чем шпала лучше кубика или квадратика, чем она роскошнее? А тут все было ясно: звезды маленькие, потом звезды большие, фуражки, все… И первого человека в этой форме я все-таки увидел в Колосовке. Почему-то там появился какой-то офицер, видимо, в отпуск приезжал. Никаких гарнизонов там, конечно, не было. За ним, конечно, мальчишки бежали, было очень странно.</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Дальше Сталинградская битва. Я не могу сказать, что мы так за ней следили, но характерно все-таки то, что как только закончилась Ленинградская битва, все поняли, что это решающий поворот в войне и уже заторопились обратно (хотя под оккупацией, сам понимаешь, еще оставалась огромная территория). И поэтому уже стали шевелиться, чтобы обратно вернуться.</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И вот кончается зима, уже больше солнца, 8 марта. И вот где-то в моём дневнике написано, что это случилось именно 8 марта, а может быть, я немного спутал с коровой, но моя тётка принесла домой поросенка. Но не живого, а дохлого. Она принесла дохлого поросенка в портфеле. Портфель слегка раздулся от этого. Поросенок был похож, по-моему, на полупрозрачную лепешку, он был сжат с боков, дохлый, прессованный. Но тем не менее, это было что-то, мы ели его, что-то вроде студня. И вот, кажется, именно 8 марта (это точно 8 марта) к нам привели корову. 8 марта у нас появилась своя корова, не в собственности, конечно, – колхоз дал в пользование, выделил. Её звали Норма. Так что с тех пор я сочинил сказку: жил-был римлянин по имени Талон и были у него две дочери – Норма и Порция. Но это впоследствии</w:t>
      </w:r>
      <w:r w:rsidRPr="00015416">
        <w:rPr>
          <w:rFonts w:ascii="Times New Roman" w:hAnsi="Times New Roman"/>
          <w:sz w:val="24"/>
          <w:szCs w:val="24"/>
        </w:rPr>
        <w:t xml:space="preserve"> </w:t>
      </w:r>
      <w:r>
        <w:rPr>
          <w:rFonts w:ascii="Times New Roman" w:hAnsi="Times New Roman"/>
          <w:sz w:val="24"/>
          <w:szCs w:val="24"/>
        </w:rPr>
        <w:t>уже, когда я ознакомился с историей и с латинским языком. Корова Норма. Мы, конечно, её очень полюбили, и в первый же день она дала нам молока. Как вы думаете, сколько? Пол-литра! Ровно пол-литра. И потом я, конечно, это всегда вспоминал, когда наш учитель Николай Николаевич Баранский… то есть профессор Баранский, учитель – не в смысле школьный. Он сам сибиряк из Томска, он неоднократно говорил на лекциях, что сибирская корова дает меньше молока, чем сибирская баба. Так оно и было. Наша корова дала нам в первый день молока пол-литра. Но потом она каждый день прибавляла, каждый день равномерно, и в день моего рождения, 29-го мая, как раз когда мы расстались с нашей коровой и уехали из деревни, она дала ровно 5 литров. Так она постепенно… Пища наша улучшилась, в том смысле, что мы это молоко с черным хлебом ели. А именно: мы в тарелку наливали молоко и туда крошили туда черного хлеба. Это не так уж и плохо. Я думаю, что я и сейчас не отказался бы такое поесть, черный хлеб в молоке. Но я бы сейчас все-таки сливки бы налил, молока бы я не стал наливать. А если сливки, то это я даже и сегодня могу проделать и вас угостить. Так вот мы стали питаться, у нас появилось как бы своё молоко. Но доить-то корову кто должен? Дело в том, что моя тётка Марфа зоотехник, она коровы боялась. Она не могла к ней прикоснуться, она доить корову не умела. Пришлось моей матери доить. Моя мама тоже ведь не совсем сельский житель. Она мещанка, так сказать, по старинному сословию, дочь железнодорожника, она жила в городе. И в детстве она как хорошенькая девушка себя никакой работой не утруждала. Её в семье ничего не заставляли делать. В детстве она порхала, как мотылек. Но тут, понимаешь, пришлось моей матери корову эту доить. Вот и результат был, было молоко. Но тем временем, значит, коровник-то ведь наполнялся, и надо было его чистить. А кто это будет делать? Решил мама, что кого-то надо нанять. Ну, как нанять, чем платить? Наверное, едой, потому что есть люди более бедные и голодные, чем мы, они, значит, могут на нас работать. И вот я рекомендовал, что наш коровник вычистит старик по фамилии Бахтухтин. Пригласили этого старика… Ну я не знаю, мы в детстве могли ведь стариком считать человека чуть старше пятидесяти. Я не знаю, сколько на самом деле ему было лет. Для меня это был дедушка, старик, у него была борода. А он вообще был скромен</w:t>
      </w:r>
      <w:r w:rsidRPr="005E7E73">
        <w:rPr>
          <w:rFonts w:ascii="Times New Roman" w:hAnsi="Times New Roman"/>
          <w:sz w:val="24"/>
          <w:szCs w:val="24"/>
        </w:rPr>
        <w:t xml:space="preserve"> </w:t>
      </w:r>
      <w:r>
        <w:rPr>
          <w:rFonts w:ascii="Times New Roman" w:hAnsi="Times New Roman"/>
          <w:sz w:val="24"/>
          <w:szCs w:val="24"/>
        </w:rPr>
        <w:t>очень, ни на что не жаловался, но он вообще был очень голоден. По-моему, он уже умирал с голоду, вот такое было впечатление. Поэтому, когда он пришел к нам, прежде всего его надо было накормить. Ему дали поесть хороших щей с хлебом, конечно. И эти щи его так разморили, что у него впервые за много дней заработал желудок, и он пошел в наш нужник, или туалет, и там он и провел остаток дня. Чистить коровник ему в этот раз не удалось. Но моя мама решила, что она его пригласит в следующий раз. И вот прошла неделя или две, мама решила пригласить старика Бахтухтина чистить наш коровник, а нам сказали, что старик Бахтухтин умер…</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Тем временем уже, значит, растаял снег, началась весна. Весна в Сибири очень быстрая, как в странах с континентальных климатом, снег быстро растаял. Солнышко светит. И вдруг, несколько дней прошло, бам – страшный буран, опять налетает снег, и этот снег опять толстым слоем, но уже лежит только два дня, потом он тает. Ну уж когда этот второй снег растаял, началась весна. Я очень полюбил лес, я с нетерпением ждал, когда же я увижу лес, когда на нем листья распустятся. В то же время сокрушался, что хвойных деревьев нет и это не те леса, к которым я привык в Подмосковье. И болото, там же мокро сразу становится, это как бы сплошное болото. Земля оттаяла, ходить по лесу, строго говоря, без сапог резиновых нельзя. Но я очень любил лес, и мне хотелось своей маме его показать, чтобы моя мама увидела этот лес и полюбила его. Она не хотела туда идти, это было неинтересно. Наконец, я с огромным трудом свою маму вытащил и повел в лес. Она там зафыркала, сказала: «Ой, не могу! Что это за гадость?!» А вокруг комары на нее накинулись, козявки какие-то зеленые, кузнечики прыгают. Она оттуда убежала. В общем, мы с этим лесом не соприкасались. Ну, тем временем началась весна, а тётя Марфа уже схлопотала пропуск, для того чтобы покинуть деревню и возвращаться в Москву. И нам выдало местное отделение милиции пропуск, по которому можно было ехать уже в Москву. И мы поехали как раз не позже 1 июня, видимо, в день моего рождения, 29 мая, мы отдали корову колхозу, мы сели на машину и на этот раз без приключений доехали быстро до города Тара. По дороге я, правда, помню такую сцену: купающиеся подростки, мальчики и девочки. Купаются голыми, потому что в деревне не было никаких купальников. 15 лет всем. Ну они вылезут из воды, срамное место горстью прикроют и в кусты бегут одеваться.</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Город Тара на этот раз промелькнул быстро и запомнился мне только одним: когда мы проходили через санпропускник. Знаешь, что это такое?</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По литературе.</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Санпропускник – это баня с отделением, где дезинфицируется одежда. Не знаю, как остальные вещи, я не могу сказать. Нельзя было сесть на поезд дальнего следования, на пароход, не пройдя санпропускник. Надо сначала было его пройти, справку получить. Я не знаю, где в это время находились наши вещи, там ведь и книги у нас, чемоданы. Не знаю, проходили ли они дезинфекцию. Но одежда вся снималась, мы все догола, естественно, все четверо вместе. Проходим через санпропускник, там обычная баня. Одежда наша прожаривается. В энциклопедии это все описано: вошки-блошки уничтожаются. После этого мы садимся на пароход, о котором у меня никаких зрительных впечатлений из-за отсутствия новизны уже не осталось, и прибываем в город Омск. В Омске у нас никакого жилья нет. Прибываем в Омск и тут же, как только мы предъявили эти документы, у нас МВД их отобрало. Сказали, что они недействительны, мало ли что там у вас в районе выписали. У нас тут область. Короче говоря, не выпускают нас из Омской области, пропуска у нас отобрали. Куда хочешь, туда и девайся. Опять же моя тетка Марфа, видимо, устроилась на работу в свой родной наркомат, она же продолжала быть служащей. А нам-то с мамой куда деваться? Мы же были иждивенцы. Мы же жили на шее своей тёти. А где же нам ночевать? И опять же, значит, с этим проблемы вроде бы не было. В части города Омска, которую сейчас уже можно назвать вполне центральной, где среди деревянных односемейных домов было немало уже домов двух-трёхэтажных с коммунальными квартирами, нашелся такой дом, мрачный с виду, двух-трехэтажный, наверное. Я никогда не был на втором этаже. Рядом был брандмауэр (это такая стена от пожаров), и в комнатах, в которых мы жили, никогда не видели солнечного света. Но мы там временно оказались. И там жила еврейская семья с очаровательной фамилией Ивановы. Кто они были нам? Ну, это была Катя, глава этой семьи, женщина, она была другом моей тётки Марфы по какому-то там заведению, или по наркомату или по какой-то сельскохозяйственной академии. Этого было достаточно, и мы туда вселились. Ну, там же и без нас было полно людей. Сначала кухня с одним окошком, но перед окном через метр стена-брандмауэр высокая. Дальше идет комната довольно приличная, но опять же большое окно, а перед ним стена. Солнца никогда не возникает. Еще одна, третья комната, та светлая, там много окон, но она маленькая. И там жил белорус по фамилии Краузе со своей женой. Он за свою фамилию поплатился, потому что его сочли, что он немец, но зато и в армию не взяли, и он оказался в Сибири. А у белорусов был такой обычай: свои фамилии, которые они считали очень некрасивыми, которых они стеснялись, переделывать на европейский лад. Например, Гостылло стал Гастелло (такой летчик был). Ну и так далее. Потом удвоенные «л» делали, Вольшвилло и так далее. Может быть, был просто Вольшвыло, но это было неблагозвучно. Удваивали какую-нибудь букву на итальянский лад.</w:t>
      </w:r>
    </w:p>
    <w:p w:rsidR="0033493D" w:rsidRDefault="0033493D" w:rsidP="0027522F">
      <w:pPr>
        <w:spacing w:line="360" w:lineRule="auto"/>
        <w:ind w:firstLine="709"/>
        <w:rPr>
          <w:rFonts w:ascii="Times New Roman" w:hAnsi="Times New Roman"/>
          <w:sz w:val="24"/>
          <w:szCs w:val="24"/>
        </w:rPr>
      </w:pPr>
      <w:r>
        <w:rPr>
          <w:rFonts w:ascii="Times New Roman" w:hAnsi="Times New Roman"/>
          <w:sz w:val="24"/>
          <w:szCs w:val="24"/>
        </w:rPr>
        <w:t>И вот этот несчастный мужчина страдал от чирьев, у него был фурункулез. У него на теле были гигантские фурункулы и карбункулы. Карбункулы – это такие многоголовые чирьи, там несколько дырок и из них гной течет. Мы все это видели, это его несчастное тело. При нем была жена. Надо сказать, что и у меня весь этот период тоже были чирьи на теле. Я об этом как-то не упоминал, но у меня чирьи были приличные, и они были всегда в единственном числе. Как только кончался один чирей, начинался другой. Один еще только-только его прорвет, как уже начинается второй. Но пока первого чирья не прорвало, второй еще не начинает расти. Так они по очереди. Карбункулов у меня не было. Но, кажется, у меня однажды была под мышкой разновидность чирья, которая называется «сучье вымя». Это разновидность карбункула, это такой гнойник подмышкой. Вот что дала мне война. Она дала мне чирьи. В дальнейшем они у меня бывали, и в Москве бывали, а иногда нет. Последняя волна чирьев у меня была довольно поздно: в 74-ом году, а потом уже с тех пор не было.</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 xml:space="preserve">И вот эта семья Ивановых. Там были дети: мальчик и девочка. Мальчик семи лет, и девочка девяти лет. Девочка девяти лет – Люда. И об этих детях нам сплетни передали, что эти дети нехорошие, что они там между собой там кое-чем занимаются, причем я об этом уже узнал от своей мамы, которая это узнала у соседей. Нам заранее насплетничали. Ну, это можно понять: дети целый день беспризорные, мать на работе, мать ходила, видимо, в Наркомат земледелия работать. Спали мы там на полу. Мы же просто вселились к людям в ту же комнату. Там эта Катя, её двое детей, мы туда же, все на полу, там и спим, все нормально. Кухня рядом. Так вот, такая жизнь была. Вот я утром проснулся. Люда просыпается, ей говорят: «Люда, познакомься, вот новый мальчик». Она говорит: «Какой же это мальчик? Он маленький». Тут я встал, вытянулся во весь рост, тогда она посмотрела на меня с восхищением. Тут я приклеился к этой Люде, но мне мешал ее брат. </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Я не надоел уже вам на сегодня?</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Нет-нет, идет все. Я просто смотрю.</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Значит так. Ее брат Толик вел себя как бешеный щенок. Он защищал свою сестру, не давал мне к ней прикасаться, поэтому в его присутствии мне невозможно было общаться с Людой. Но ведь он же ребенок, он же бегал во двор. Когда он уходил, тогда мои отношения с Людой становились достаточно теплыми. Ну, я её целовал, на кровать валил. Она даже говорила: «Вот, Александра Михайловна, смотрите, как Боря меня любит». В общем, все так чудесно у нас было, но когда возвращался Толик, она отходила в сторону и соблюдала нейтралитет, а Толик на меня нападал. А так как семья эта все же была еврейская, и они, конечно, как и все, страдали от антисемитизма, то Толик принял такую оборонную стратегию: он сам всех называл жидами. Понимаешь? И он в разгар драк (а они там дрались со мной вениками, мы дрались вениками) и он, этот мальчишка, кричал: «Жиды! Хаймы!» Вот такая интересная деталь.</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А моя мама поступила в артель инвалидов. Мама моя не была инвалидом, но артель такая была. Там пекли пряники, делали морс и квас. Сейчас морс у нас очень даже дорогой напиток, он дороже грейпфрутового сока. А тогда морс и квас были два обычных напитка. Еще газированная вода с сиропом. Вот, и пряники. И там это делали и зарплату платили этим. Моей маме в качестве зарплаты 10 литров кваса полагалось, 10 литров морса и пряников мешочек, ну еще что-то. Дело в том, что деньги как таковые тогда роли не играли. Видимо каких-то денег хватало, чтобы выкупить паек. Паек к тому времени был таким. Хлеба иждивенцам полагалось… Хлебные нормы были такими: самое большое количество хлеба у нас получали шахтеры, сталевары. Огромные количества хлеба, чуть ли не до килограмма в день. Наверное, они делились со своими иждивенцами, но и их иждивенцы тоже больше получали. Ну, пайков было много самых разнообразных. А мы как иждивенцы получали хлеба в начале войны, может быть, только в начале полкило, а потом скорее 450 грамм, а к концу войны мы уже, кажется, получали 350 грамм. Так что вот хлеба мы там получали грамм 400 в день. Конечно, на карточке были еще какие-то продукты: растительное масло, соль, сахар,</w:t>
      </w:r>
      <w:r w:rsidRPr="00003AFB">
        <w:rPr>
          <w:rFonts w:ascii="Times New Roman" w:hAnsi="Times New Roman"/>
          <w:sz w:val="24"/>
          <w:szCs w:val="24"/>
        </w:rPr>
        <w:t xml:space="preserve"> </w:t>
      </w:r>
      <w:r>
        <w:rPr>
          <w:rFonts w:ascii="Times New Roman" w:hAnsi="Times New Roman"/>
          <w:sz w:val="24"/>
          <w:szCs w:val="24"/>
        </w:rPr>
        <w:t>спички, мыло, но не более того. И вот я этими продуктами тоже пытался соблазнить Люду, то есть купить её вот этим морсом, чтобы она отдалась мне за какое-то количество морса. Но Люда пожаловалась моей маме. Моя мама сказала, чтобы я к Люде не приставал, потому что она пожалуется отцу моему. А отец мой был в Москве, но он уже был на горизонте</w:t>
      </w:r>
      <w:r w:rsidRPr="002313DF">
        <w:rPr>
          <w:rFonts w:ascii="Times New Roman" w:hAnsi="Times New Roman"/>
          <w:sz w:val="24"/>
          <w:szCs w:val="24"/>
        </w:rPr>
        <w:t xml:space="preserve"> </w:t>
      </w:r>
      <w:r>
        <w:rPr>
          <w:rFonts w:ascii="Times New Roman" w:hAnsi="Times New Roman"/>
          <w:sz w:val="24"/>
          <w:szCs w:val="24"/>
        </w:rPr>
        <w:t>где-то. Ну, в общем, меня оторвали от Люды и отправили в пионерский лагерь. Первый в моей жизни пионерский лагерь.</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Пионерский лагерь находился к югу от города Омска, в семи километрах от железнодорожного вокзала и до вокзала было от нас семь километров, итого 14 километров. Первые семь километров от дома до железнодорожного вокзала я со своей мамой проехал на трамвае. При мне была котомка, что-то типа рюкзака, лямки были, видимо, на спине. Котомка, так сказать. Там были сложены какие-то вещи. На ногах у меня, по-моему, никакой обуви не было… А, нет, может быть была, я не помню. Я знаю, что очень многие дети были босяком. Огромное количество детей (ну, может, не огромное, человек 100-150) собрали около вокзала. Я не помню, видимо, я там распрощался с мамой. Распрощались мы с родителями. Без родителей мы пошли пешком колонной. Вот мы идем пешком по грунтовой дороге пыльной. Идем 7 километров. Место это находится к югу от Омска. Я посетил его 30 лет спустя. Ничего особенного там не видел. Там хорошие леса, сосновые. Сосна и береза. Хорошее место для пионерлагеря: песок, сосна и береза. Но лагерь окружен колючей проволокой. Мне тоже как-то это не понравилось. Деревянные спальни, очень хорошие, удобные спальни. Окна закрыты плотными сетками. Не марля, а сетка. Как ты думаешь, от чего? От летучих мышей. Там было чудовищное количество летучих мышей, и они залетали в комнату. Ну, о них говорили сказки, что они вампиры, кровь сосут. В общем, это было замечательно, я их видел, дохлых особенно. Ребята мучили</w:t>
      </w:r>
      <w:r w:rsidRPr="00696114">
        <w:rPr>
          <w:rFonts w:ascii="Times New Roman" w:hAnsi="Times New Roman"/>
          <w:sz w:val="24"/>
          <w:szCs w:val="24"/>
        </w:rPr>
        <w:t xml:space="preserve"> </w:t>
      </w:r>
      <w:r>
        <w:rPr>
          <w:rFonts w:ascii="Times New Roman" w:hAnsi="Times New Roman"/>
          <w:sz w:val="24"/>
          <w:szCs w:val="24"/>
        </w:rPr>
        <w:t>этих мышей, таскали их за собой. В спальне я был, конечно, последним. Я подвергался там не то чтобы издевательствам (я ничего такого плохого не помню), но чем-то в этом вроде. В лагере там еще был один еврей, над которым весь лагерь издевался, так что там был последний человек, над которым издевались все, но я там был близок к этой роли. Я сейчас уже не помню, как мы там в столовой питались. Я там выдержал только 4 дня. Потому что свобода… И вот я, значит, в один прекрасный день, это было скорее после обеда, в чем был, а именно в одних трусах… Никакой обуви на мне не было. Я не знаю, брал ли я с собой туда какую-то обувь, может быть, какие-то сандалии брал. Но я помню, что я был босяком, это точно – босяком, в одних трусах. Тогда это никого не удивляло, если мальчик в одних трусах босяком по городу идет. Абсолютно никого не удивляло. В Москве это можно было еще года до 44-го так ходить. Мне тогда 12 лет уже стукнуло, это дело было летом. И вот я пошел, побежал домой. Это мой первый в жизни такой большой поход – 14 километров. Босяком, очень быстрым шагом. Семь километров до железнодорожного вокзала, а дальше можно было бы сесть на трамвай, но у меня же денег нет, кто меня впустит в трамвай, так что я так же 7 километров бежал мимо какого-то сада, мимо парка, где музыка играла в таком лирическом настроении, по центру города, по асфальту. Прибежал к маме, кинулся в объятья, и, по-моему, это был последний в моей жизни вот такой момент, когда я у своей мамы искал какой-то такой защиты как ребенок. Она меня все-таки не поняла. Она, конечно, сразу на меня накинулась, но она была права. Ну что же такое, я же на целый месяц избавлял… то есть нет, на три недели избавил бы ее от необходимости меня кормить, а тут же опять проблема, чем же меня кормить. Мама меня стала уговаривать, что мы пойдем, сейчас я тебя отведу обратно. И пришлось мне с мамой весь этот путь обратно проделать. И маме моей пришлось идти пешком 7 километров от вокзала до лагеря. Но я отказался на территорию лагеря входить. Мама моя разговаривала с дирекцией, с администрацией, там её уговаривали, через маму мне передавали разные заверения, что меня здесь никто не будет обижать, что все здесь хорошие товарищи, но я наотрез отказался. Больше я в это лето с пионерлагерем дел не имел.</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Дальше уже конец лета. Это была территория очень смешанной застройки: там были дома капитальные с коммунальными квартирами и односемейные с приусадебными участками. Все это страшно намешано. Этакая западная часть от центра города. Рядом река Иртыш, на ней всякие склады и горы соли обыкновенной пищевой, которая под открытым небом лежит. И там я последний раз купался в Иртыше в совершенно голом виде, потому что на правах ребенка. Ну, может быть, мне нравилось дразнить девочек, которые были вокруг.</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И вот там моим дружком на время стал некий Юра Лященков, или 31-го года, или 30-го. Он был сын военнослужащего. Мы, естественно, с ним обсуждали вопрос о девочках, потому что девочки – это то, что всегда интересует мальчиков в подростковом возрасте, и вы мне не говорите, что их может интересовать что-то больше, я в это никогда не поверю. Он немножко отличался от меня своими взглядами, он говорил, что его девочки уже пытались соблазнить два или три раза, но он на это не поддался. Не поддался, потому что был очень нравственный мальчик. Я бы на его месте, конечно, поддался бы. Первый раз одна юная пионерка лет 13 заманила его к себе в постель, стала перед ним раздеваться и все ему объяснять, а ему тогда было лет 7 или 8. Но он отказался и еще на эту девочку пожаловался родителям. А последний случай соблазнения был здесь, в этом же дворе. В этом же дворе жила семья служащих какого-то правительства из тех многочисленных правительств, которые были эвакуированы, республиканских, союзных и их осколки в Омске. И он говорил с восхищением, что у них такой паек и что им однажды торт принесли величиной с противень. И конечно, эта девочка, которая положила глаз на Юру, она его тоже старалась соблазнить этим тортом, и даже она повела его однажды в дальний угол двора и стала перед ним раздеваться. Но он отказался этим воспользоваться, потому что он говорил мне, что «подожди, Боря, вот мы станем взрослыми, тогда все это у нас будет, а сейчас мы еще несовершеннолетние и нам нельзя этим заниматься», он так мне говорил, нравственный мальчик. А я ему говорил: «Юра, когда мы будем взрослыми мы будем со взрослыми девушками встречаться, а с такими, как сейчас… Это в нашей жизни пора такая, она пройдет навсегда и никогда мы их больше такими не увидим, какими мы их любим сейчас». Вот так я рассуждал, очень даже правильно.</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От Юры я узнал кое-что. Он был сын военнослужащих и был в войсках, которые, как теперь принято говорить, освободили Бессарабию. Это было в 39 году, или в 40, в результате пакта Риббентропа-Молотова: наши войска вошли в Бессарабию и Румынию сразу же отхватили, разумеется, с разрешения и благословления Гитлера, который считал, что все равно потом все будет ихнее. И вот когда наши войска туда вошли, местным жителям обменяли деньги, но по какому курсу! У нас тогда что можно было купить за рубль? Ну может быть, коробку спичек или чего-то еще… Хотя, может быть, спички стоили 10 копеек, может я путаю, но, может быть, за два рубля можно было купить кусок хлеба или батон. А там им обменяли это по такому курсу как золотой рубль, там можно было за 15 рублей советских на рынке купить золотые часы. Его мама, жена командира, по-нынешнему офицера, она шла на базар и брала с собой один рубль советский и накупала целую корзину продуктов. И конечно, там у них появилась прислуга за такие-то деньги. И я понял, как происходит так называемое «освобождение» Западной Украины, Западной Белоруссии и Бессарабии и как они были ограблены, по сути дела, вот таким способом. Причем они же были изолированы от остального СССР пропускным режимом, потому что без пропуска все равно никто никуда не мог проехать. И хотя эти территории были присоединены к СССР, но вплоть до середины ХХ века все равно без пропуска никто, в том числе из Москвы, туда приехать не мог.</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Сейчас скоро уже мой рассказ кончается, еще минут 15, 10, и мы уже закончим с Омском, потому что уже приближается время покинуть его навсегда.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 xml:space="preserve">И вот, этот Юра Лященков научил меня считать по-румынски до скольких угодно, даже я и сейчас могу считать. </w:t>
      </w:r>
      <w:r w:rsidRPr="00504CBA">
        <w:rPr>
          <w:rFonts w:ascii="Times New Roman" w:hAnsi="Times New Roman"/>
          <w:i/>
          <w:sz w:val="24"/>
          <w:szCs w:val="24"/>
        </w:rPr>
        <w:t>(Считает по-румынски)</w:t>
      </w:r>
      <w:r>
        <w:rPr>
          <w:rFonts w:ascii="Times New Roman" w:hAnsi="Times New Roman"/>
          <w:sz w:val="24"/>
          <w:szCs w:val="24"/>
        </w:rPr>
        <w:t xml:space="preserve"> Вот так вот я научился от него. Это потом мне пригодилось, когда я посещал Румынию.</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 xml:space="preserve">Так мы друг друга просвещали. И наконец, у нас там на горизонте появилась еще местная девочка по имени Лида, 13 лет. Она уже, говорят, встречалась с парнями. Там мы во дворе устраивали игры в свалку. Тут главное было, чтобы к девочкам прикасаться, чтоб можно было полежать на девочке, когда я ее валю на землю. Я, конечно, не помню, кто кого на землю валил – я девочек или они меня. Но все равно мне это было приятно. А эта Лида мне очень нравилась, у нее были очень стройные ноги. Она несла два ведра на коромысле, ведь это не каждый из вас может нести это так свободно два ведра. Водоснабжение какое там было – из колонки брали воду. Это не значит, что там не было водопровода, водопровод был на улице, как во всех городах того уровня. Говорили, что она уже отдается парнями и что хулигану Гектору она заплатила 5 рублей за то, чтобы он её трахнул, </w:t>
      </w:r>
      <w:r w:rsidRPr="00A83CFE">
        <w:rPr>
          <w:rFonts w:ascii="Times New Roman" w:hAnsi="Times New Roman"/>
          <w:sz w:val="24"/>
          <w:szCs w:val="24"/>
        </w:rPr>
        <w:t xml:space="preserve">как </w:t>
      </w:r>
      <w:r>
        <w:rPr>
          <w:rFonts w:ascii="Times New Roman" w:hAnsi="Times New Roman"/>
          <w:sz w:val="24"/>
          <w:szCs w:val="24"/>
        </w:rPr>
        <w:t>говорят теперь – тогда этого слова не было</w:t>
      </w:r>
      <w:r w:rsidRPr="00A83CFE">
        <w:rPr>
          <w:rFonts w:ascii="Times New Roman" w:hAnsi="Times New Roman"/>
          <w:sz w:val="24"/>
          <w:szCs w:val="24"/>
        </w:rPr>
        <w:t>. Там очередь выстраивалась у брандмауэра</w:t>
      </w:r>
      <w:r>
        <w:rPr>
          <w:rFonts w:ascii="Times New Roman" w:hAnsi="Times New Roman"/>
          <w:sz w:val="24"/>
          <w:szCs w:val="24"/>
        </w:rPr>
        <w:t>,</w:t>
      </w:r>
      <w:r w:rsidRPr="00A83CFE">
        <w:rPr>
          <w:rFonts w:ascii="Times New Roman" w:hAnsi="Times New Roman"/>
          <w:sz w:val="24"/>
          <w:szCs w:val="24"/>
        </w:rPr>
        <w:t xml:space="preserve"> чтобы с ней встречаться. Вот ходили такие</w:t>
      </w:r>
      <w:r>
        <w:rPr>
          <w:rFonts w:ascii="Times New Roman" w:hAnsi="Times New Roman"/>
          <w:sz w:val="24"/>
          <w:szCs w:val="24"/>
        </w:rPr>
        <w:t xml:space="preserve"> слухи. Я смотрел на нее с некоторым уважением. Вот такая сибирячка, я представлял, какая из неё вырастет плотная баба, такая кустодиевского типа.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И тут еще вопрос возникал, а что же нам делать дальше. В августе было даже не ясно, что же с нами будет дальше, нас же не пускали в Москву, и мы решили, что, может быть, мы в Москву уже никогда не вернемся. И тогда мы с мамой стали выбирать место жительства, где мы будем жить, если нас в Москву не вернут. Я, опираясь сугубо на свои географические знания, сказал, что мы поедем в Фергану. Я решил, что там климат для нас самый подходящий, что, собственно говоря, не лишено некоторого смысла, потому что там не так уж плохо, предгорье.</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Дальше, кончается лето… Кажется, я был еще и в каком-то детском лагере летнем на базе школы. То есть там была школа, в которую мне предстояло пойти учиться осенью. Там были интеллигентные мальчики, с которыми я встречался. Я помню одного мальчика, у которого была, кажется, двойная фамилия: Шор и Пондор. Я посмотрел в интернете: фамилия Шор встречается в нашей стране, Пондор – нет, ничего такого. Какие-то мне рассказывали интересные истории, в общем, тоже интеллигентный мальчик, который мне запомнился, тоже начитанный. Мы гуляли в основном по паркам: там были какие-то военные игры, но городские парки в центре Омска очень обширные, очень просторные, там хорошо проводить целые дни. Видимо, если мы в школе в качестве летнего лагеря как-то питались, то, наверное, мы в основном по парку гуляли. Я очень много ходил босяком по городу. Меня дразнили «Аршин проглотил» за мою своеобразную фигуру, потому что я ходил, то ли как-то чего-то не сгибая, то ли я руки держал, не махал руками во время ходьбы. В общем, как-то держался я ненормально. А дети, она очень остры на прозвища.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И вот, значит, наступает 1 октября, хорошая, теплая золотая осень. Учебный год начинался 1 октября, а не 1 сентября во время войны, потому что дети должны работать, помогать родителям, некоторые вообще работали</w:t>
      </w:r>
      <w:r w:rsidRPr="00507CC8">
        <w:rPr>
          <w:rFonts w:ascii="Times New Roman" w:hAnsi="Times New Roman"/>
          <w:sz w:val="24"/>
          <w:szCs w:val="24"/>
        </w:rPr>
        <w:t xml:space="preserve"> </w:t>
      </w:r>
      <w:r>
        <w:rPr>
          <w:rFonts w:ascii="Times New Roman" w:hAnsi="Times New Roman"/>
          <w:sz w:val="24"/>
          <w:szCs w:val="24"/>
        </w:rPr>
        <w:t xml:space="preserve">уже. 1 октября, школа, одноэтажное здание деревянное в центре Омска на улице Третьего интернационала. Я пошел в первый класс, мне дети там понравились. Уже я видел девочку, на которую я положил глаз, думал, что в неё буду влюбляться. Рыжая девчонка с косой. И французский язык, так интересно! В школах тогда изучали какой-нибудь один иностранный язык, большей частью немецкий. Мне попался класс французского языка, чистая случайность. Вот уже мне выдали учебник французского языка. Первые слова: </w:t>
      </w:r>
      <w:r w:rsidRPr="00504CBA">
        <w:rPr>
          <w:rFonts w:ascii="Times New Roman" w:hAnsi="Times New Roman"/>
          <w:sz w:val="24"/>
          <w:szCs w:val="24"/>
          <w:highlight w:val="red"/>
        </w:rPr>
        <w:t>«</w:t>
      </w:r>
      <w:r w:rsidRPr="00504CBA">
        <w:rPr>
          <w:rFonts w:ascii="Times New Roman" w:hAnsi="Times New Roman"/>
          <w:sz w:val="24"/>
          <w:szCs w:val="24"/>
          <w:highlight w:val="red"/>
          <w:lang w:val="en-US"/>
        </w:rPr>
        <w:t>la</w:t>
      </w:r>
      <w:r w:rsidRPr="00504CBA">
        <w:rPr>
          <w:rFonts w:ascii="Times New Roman" w:hAnsi="Times New Roman"/>
          <w:sz w:val="24"/>
          <w:szCs w:val="24"/>
          <w:highlight w:val="red"/>
        </w:rPr>
        <w:t xml:space="preserve"> </w:t>
      </w:r>
      <w:r w:rsidRPr="00504CBA">
        <w:rPr>
          <w:rFonts w:ascii="Times New Roman" w:hAnsi="Times New Roman"/>
          <w:sz w:val="24"/>
          <w:szCs w:val="24"/>
          <w:highlight w:val="red"/>
          <w:lang w:val="en-US"/>
        </w:rPr>
        <w:t>carte</w:t>
      </w:r>
      <w:r w:rsidRPr="00504CBA">
        <w:rPr>
          <w:rFonts w:ascii="Times New Roman" w:hAnsi="Times New Roman"/>
          <w:sz w:val="24"/>
          <w:szCs w:val="24"/>
          <w:highlight w:val="red"/>
        </w:rPr>
        <w:t>», «</w:t>
      </w:r>
      <w:r w:rsidRPr="00504CBA">
        <w:rPr>
          <w:rFonts w:ascii="Times New Roman" w:hAnsi="Times New Roman"/>
          <w:sz w:val="24"/>
          <w:szCs w:val="24"/>
          <w:highlight w:val="red"/>
          <w:lang w:val="en-US"/>
        </w:rPr>
        <w:t>la</w:t>
      </w:r>
      <w:r w:rsidRPr="00504CBA">
        <w:rPr>
          <w:rFonts w:ascii="Times New Roman" w:hAnsi="Times New Roman"/>
          <w:sz w:val="24"/>
          <w:szCs w:val="24"/>
          <w:highlight w:val="red"/>
        </w:rPr>
        <w:t xml:space="preserve"> </w:t>
      </w:r>
      <w:r w:rsidRPr="00504CBA">
        <w:rPr>
          <w:rFonts w:ascii="Times New Roman" w:hAnsi="Times New Roman"/>
          <w:sz w:val="24"/>
          <w:szCs w:val="24"/>
          <w:highlight w:val="red"/>
          <w:lang w:val="en-US"/>
        </w:rPr>
        <w:t>date</w:t>
      </w:r>
      <w:r w:rsidRPr="00504CBA">
        <w:rPr>
          <w:rFonts w:ascii="Times New Roman" w:hAnsi="Times New Roman"/>
          <w:sz w:val="24"/>
          <w:szCs w:val="24"/>
          <w:highlight w:val="red"/>
        </w:rPr>
        <w:t>»</w:t>
      </w:r>
      <w:r w:rsidRPr="00125109">
        <w:rPr>
          <w:rFonts w:ascii="Times New Roman" w:hAnsi="Times New Roman"/>
          <w:sz w:val="24"/>
          <w:szCs w:val="24"/>
        </w:rPr>
        <w:t xml:space="preserve"> </w:t>
      </w:r>
      <w:r>
        <w:rPr>
          <w:rFonts w:ascii="Times New Roman" w:hAnsi="Times New Roman"/>
          <w:sz w:val="24"/>
          <w:szCs w:val="24"/>
        </w:rPr>
        <w:t>и еще «</w:t>
      </w:r>
      <w:r w:rsidRPr="00504CBA">
        <w:rPr>
          <w:rFonts w:ascii="Times New Roman" w:hAnsi="Times New Roman"/>
          <w:sz w:val="24"/>
          <w:szCs w:val="24"/>
          <w:highlight w:val="red"/>
        </w:rPr>
        <w:t>Papa fume sa pipe»</w:t>
      </w:r>
      <w:r>
        <w:rPr>
          <w:rFonts w:ascii="Times New Roman" w:hAnsi="Times New Roman"/>
          <w:sz w:val="24"/>
          <w:szCs w:val="24"/>
        </w:rPr>
        <w:t xml:space="preserve"> – папа курит свою трубку. Сейчас бы такое не написали: курение нельзя пропагандировать ни в какой форме. Ну вот, значит, эти все глаголы. Ну какие там глаголы – только настоящего времени, конечно, пока. Мне очень понравился этот учебник, он остался при мне. Но тут приезжает отец. Вырвался он из Москвы и за нами приехал. Я в этой школе был только один раз. На следующий день уже приехал отец, и все. Мне было даже немного жалко расставаться с этой атмосферой, ведь я уже привык к этой жизни. И вот он нас забрал, и мы едем в Москву. Как это ему удалось, как удалось с пропусками, может, кого-то «подмазали», я же не знаю всей этой механики, но, короче говоря, выхлопотал он для нас пропуска. Но пропуск нам дали не в Москву, а в город Дмитров. Но ведь в город Дмитров только через Москву проедешь из Сибири, а по дороге же мы должны будем где остановиться? В своей собственной квартире? Так зачем же нам из неё дальше выходить, в Дмитров ехать? Вот такая была логика. Так мы поехали в город Дмитров, но не доехали до него, а приехали домой в свою квартиру. Но это случилось не сразу.</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Сначала мы из Омска поехали до Свердловска, который называют теперь (и раньше) Екатеринбург. Поехали в обычном пригородном вагоне, набились. Когда сажали в вагон был крик и гвалт, в общем, интересно, как по железной дороге возили, были ли у них билеты, платили ли они за это, я не знаю. Может быть, также как во время гражданской войны, бесплатно ездили. Посадка была, конечно, ужасная: все лезли с баулами, с огромным количеством вещей, лезли в узкие двери пригородного вагона, вагон для парового поезда. Тут моя мама закатила истерику, она была притворная эта истерика. Она кричала чего-то и я тоже, меня же тоже подначивали. Я тоже бился в истерике, изображал из себя толи больного, толи умирающего. Как полагалось, в общем, все. С таким скандалом, с криком мы в этот вагон все-таки проникли. Там было настолько плотно, что многие стояли. Дети может на руках у кого-то спали, но вагон был набит. Еще мой отец там для развлечения публики или для заработка читал повесть Гоголя «Тарас Бульба» в вагоне вслух, работал как чтец. И вот так через сутки не больше мы прибыли в Свердловск. В Свердловске мы пробыли 4 дня в ожидании следующего поезда. Погода была хорошая, солнечная. Восприятие города и погода очень многое значит. Отец мне сразу показал мне дом, в котором расстреляли царскую семью. Это было главной достопримечательностью Екатеринбурга, то есть Свердловска тогдашнего. Были эпохи, когда об этом говорили с гордостью, были эпохи, когда об этом говорили полушепотом, но все это знали, и это было главной достопримечательностью города. Дальше меня поразило то, что когда мы проходили через вокзал, там некоторые люди прямо в уборной ночевали на полу. Люди тут же мочились, испражнялись и тут же рядом ночевали. Ну, им некуда было деваться. Мы на вокзальных лавках прекрасно трое суток ночевали среди множества людей.</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Еще мне запомнилось, когда мы шли по городу, как сейчас помню: солнечная погода, улица, продается газированная вода с сиропом. Я попросил, мне налили. Но вкус у этого сиропа был до того странный, до того странный, что он запомнился мне на всю жизнь! Когда много лет спустя я чертил свои картоиды и взял красную тушь, оказалось, что это была красная тушь. В ней же сахар тоже содержится, она использовалась в качестве сиропа.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Потом мы сели в товарный вагон, но уже 4 дня ехали, не 12 как в тот раз, а 4 дня мы ехали в товарном вагоне. Тоже без всякого туалета. Ехали в товарном вагоне. С нами ехали какие-то бандиты, которые называли себя партизанами. Они пристали к моему отцу и хотели его даже немного зарезать, но он им что-то объяснил, и они его резать отказались. Вот такие детали. Мочится можно было на ходу из вагона, а ходить по большому никак нельзя. Так 4 дня я и не ходил. Поэтому когда я пришел в свою квартиру я, прежде чем войти в комнату, я пошел, конечно, в то что сейчас называется туалетом.</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На этом мы сегодня закончим. Это было 9 октября 1943 года.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Вопросы если есть какие, я отвечу с удовольствием.</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С вокзала до Москвы быстро добрались, Москва изменилась как-то? Было какие-то ощущение, что Москва как-то изменилась?</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Никаких воспоминаний не осталось, по-видимому не было. Добирались конечно не на извозчике, извозчиков уже не было. Никак не могу сказать, но не на такси. А на чем же тогда? Я что-то не помню. Вещи же мы на чем-то везли. Не исключено, что мы на трамвай погрузились. Дело в том, что был трамвай «Б». Сейчас, когда у нас пытаются изобразить старый трамвай для какой-нибудь киносъемки, они же не понимают, какие раньше были вагоны, меня это просто возмущает. Когда они на Бульварное кольцо тащат четырехосные вагоны, где 12 окон с каждой стороны. Никогда по Бульварному кольцу такие вагоны не ходили. По Бульварному кольцу ходили вагоны с прицепом, и в моторном вагоне и в прицепном было по 8 окон с каждой стороны. А вагоны четырехосные, с 12 окнами с каждого бока ходили по маршруту «Б», иначе он назывался неофициально «вокзальный», он обходил все вокзалы. Там была задняя площадка, там можно было не только чемоданы везти, но даже целую козу или свинью можно было запихнуть, потому что там очень было много места для багажа. И от Казанского вокзала до нашей Первой Мещанской, остановка была в 300 метрах от нашего дома, мы могли прекрасно доехать на трамвае «Б» остановок 6-7 всего по Безбожному переулку, и все эти вещи перевезти. Там можно было через всю Москву провести огромное количество багажа на трамвае.</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А тетушка ваша где-то осталась или вместе с вами вернулась?</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Тоже хороший вопрос, где же тётушка осталась? Дело в том, что моя мама ухитрилась с ней перессорится, и последние месяцы, недели, когда была эта Люда и семья Ивановых, я свою тётку уже не помню: она уже со своим сыном Юрой от нас отвалилась. Мы с ней уже расстались, моя мама с ней перессорилась. Но не значит, что навеки, потом опять в Москве сошлись.</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То есть она в Москву вернулась не вместе с вами?</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Нет, немного позже нас, но думаю не позже конца 43-го года. А что касается этой девочки Люды: я её видел два года спустя в Москве мельком в туберкулезном диспансере. Я всю жизнь, как ребенок, предрасположенный к туберкулезу (а тогда все дети были под диспансеризацией) почти всю жизни, лет до сорока мне приходили эти бумажки, чтобы я явился в диспансер на флюорографию. Сейчас уже на все плюнули, сейчас этого нет. Я приходил, я всю жизнь был предрасположенный к туберкулезу, но никогда у меня туберкулеза не нашли. И вот там я встретил эту Катю со своими детьми. Люду эту я мельком увидел: боже ты мой, это была уже почти тетка большая, ей уже было, может быть, 13</w:t>
      </w:r>
      <w:r w:rsidRPr="00E95670">
        <w:rPr>
          <w:rFonts w:ascii="Times New Roman" w:hAnsi="Times New Roman"/>
          <w:sz w:val="24"/>
          <w:szCs w:val="24"/>
        </w:rPr>
        <w:t xml:space="preserve"> </w:t>
      </w:r>
      <w:r>
        <w:rPr>
          <w:rFonts w:ascii="Times New Roman" w:hAnsi="Times New Roman"/>
          <w:sz w:val="24"/>
          <w:szCs w:val="24"/>
        </w:rPr>
        <w:t>лет, совершенно неузнаваема. Но она же крупная была…</w:t>
      </w:r>
    </w:p>
    <w:p w:rsidR="0033493D" w:rsidRDefault="0033493D" w:rsidP="0006005F">
      <w:pPr>
        <w:spacing w:line="360" w:lineRule="auto"/>
        <w:ind w:firstLine="709"/>
        <w:rPr>
          <w:rFonts w:ascii="Times New Roman" w:hAnsi="Times New Roman"/>
          <w:sz w:val="24"/>
          <w:szCs w:val="24"/>
        </w:rPr>
      </w:pPr>
      <w:r>
        <w:rPr>
          <w:rFonts w:ascii="Times New Roman" w:hAnsi="Times New Roman"/>
          <w:sz w:val="24"/>
          <w:szCs w:val="24"/>
        </w:rPr>
        <w:t>С: Значит, вы в Москву вернулись и пошли в пятый класс, а я-то думал, что мы сегодня дойдем до 10-го класса. Ну, значит в следующий раз.</w:t>
      </w:r>
    </w:p>
    <w:p w:rsidR="0033493D" w:rsidRPr="00125109" w:rsidRDefault="0033493D" w:rsidP="0006005F">
      <w:pPr>
        <w:spacing w:line="360" w:lineRule="auto"/>
        <w:ind w:firstLine="709"/>
        <w:rPr>
          <w:rFonts w:ascii="Times New Roman" w:hAnsi="Times New Roman"/>
          <w:sz w:val="24"/>
          <w:szCs w:val="24"/>
        </w:rPr>
      </w:pPr>
      <w:r>
        <w:rPr>
          <w:rFonts w:ascii="Times New Roman" w:hAnsi="Times New Roman"/>
          <w:sz w:val="24"/>
          <w:szCs w:val="24"/>
        </w:rPr>
        <w:t>Р: Обещаю что дойдем, потому что там меньше впечатлений.</w:t>
      </w:r>
      <w:bookmarkStart w:id="0" w:name="_GoBack"/>
      <w:bookmarkEnd w:id="0"/>
    </w:p>
    <w:sectPr w:rsidR="0033493D" w:rsidRPr="00125109" w:rsidSect="006C2E3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14BA"/>
    <w:rsid w:val="00003AFB"/>
    <w:rsid w:val="000100B9"/>
    <w:rsid w:val="00015416"/>
    <w:rsid w:val="0001605C"/>
    <w:rsid w:val="00017F0E"/>
    <w:rsid w:val="00020862"/>
    <w:rsid w:val="000212F1"/>
    <w:rsid w:val="000304D0"/>
    <w:rsid w:val="000317FD"/>
    <w:rsid w:val="000432CB"/>
    <w:rsid w:val="000452F8"/>
    <w:rsid w:val="00054839"/>
    <w:rsid w:val="00057EFC"/>
    <w:rsid w:val="0006005F"/>
    <w:rsid w:val="00063DA8"/>
    <w:rsid w:val="0007428E"/>
    <w:rsid w:val="00076658"/>
    <w:rsid w:val="000820B1"/>
    <w:rsid w:val="0008602B"/>
    <w:rsid w:val="00090B36"/>
    <w:rsid w:val="000914AB"/>
    <w:rsid w:val="00094BDB"/>
    <w:rsid w:val="00096C5E"/>
    <w:rsid w:val="000A1E48"/>
    <w:rsid w:val="000A42E3"/>
    <w:rsid w:val="000B68B8"/>
    <w:rsid w:val="000C0452"/>
    <w:rsid w:val="000C14BA"/>
    <w:rsid w:val="000C4DD0"/>
    <w:rsid w:val="000D20B2"/>
    <w:rsid w:val="000D4187"/>
    <w:rsid w:val="000E2E2F"/>
    <w:rsid w:val="000E3ACA"/>
    <w:rsid w:val="000F3979"/>
    <w:rsid w:val="000F7C6A"/>
    <w:rsid w:val="00102CD8"/>
    <w:rsid w:val="00104ED1"/>
    <w:rsid w:val="00111398"/>
    <w:rsid w:val="00125109"/>
    <w:rsid w:val="00133EA5"/>
    <w:rsid w:val="00140887"/>
    <w:rsid w:val="00155C8A"/>
    <w:rsid w:val="00161C7F"/>
    <w:rsid w:val="00162C5A"/>
    <w:rsid w:val="001635C4"/>
    <w:rsid w:val="00173EF7"/>
    <w:rsid w:val="00177466"/>
    <w:rsid w:val="00182AFB"/>
    <w:rsid w:val="00185661"/>
    <w:rsid w:val="001A301E"/>
    <w:rsid w:val="001A3215"/>
    <w:rsid w:val="001C2072"/>
    <w:rsid w:val="001D127A"/>
    <w:rsid w:val="001D2FE0"/>
    <w:rsid w:val="001E1A40"/>
    <w:rsid w:val="001E4969"/>
    <w:rsid w:val="001F0DF0"/>
    <w:rsid w:val="001F71EF"/>
    <w:rsid w:val="00203BCE"/>
    <w:rsid w:val="00204DBD"/>
    <w:rsid w:val="00206621"/>
    <w:rsid w:val="00210672"/>
    <w:rsid w:val="00223FD3"/>
    <w:rsid w:val="002254ED"/>
    <w:rsid w:val="002313DF"/>
    <w:rsid w:val="00235649"/>
    <w:rsid w:val="0024509B"/>
    <w:rsid w:val="00257C00"/>
    <w:rsid w:val="00265198"/>
    <w:rsid w:val="0027522F"/>
    <w:rsid w:val="00277DD1"/>
    <w:rsid w:val="00281A88"/>
    <w:rsid w:val="00290318"/>
    <w:rsid w:val="002A79B9"/>
    <w:rsid w:val="002B5452"/>
    <w:rsid w:val="002C3F33"/>
    <w:rsid w:val="002D0448"/>
    <w:rsid w:val="002D41A5"/>
    <w:rsid w:val="002D524D"/>
    <w:rsid w:val="002E2772"/>
    <w:rsid w:val="002F5E95"/>
    <w:rsid w:val="002F60ED"/>
    <w:rsid w:val="00311A80"/>
    <w:rsid w:val="00311DEC"/>
    <w:rsid w:val="00323CAE"/>
    <w:rsid w:val="003259ED"/>
    <w:rsid w:val="0033375C"/>
    <w:rsid w:val="0033493D"/>
    <w:rsid w:val="003349A3"/>
    <w:rsid w:val="00335290"/>
    <w:rsid w:val="00342E76"/>
    <w:rsid w:val="00353868"/>
    <w:rsid w:val="00354708"/>
    <w:rsid w:val="003600E4"/>
    <w:rsid w:val="00365986"/>
    <w:rsid w:val="003671EF"/>
    <w:rsid w:val="00373B60"/>
    <w:rsid w:val="00375FC1"/>
    <w:rsid w:val="00387B4A"/>
    <w:rsid w:val="003934CB"/>
    <w:rsid w:val="00393E6C"/>
    <w:rsid w:val="00393FC1"/>
    <w:rsid w:val="00397550"/>
    <w:rsid w:val="003A512F"/>
    <w:rsid w:val="003A6F52"/>
    <w:rsid w:val="003C1370"/>
    <w:rsid w:val="003C1B4F"/>
    <w:rsid w:val="003C38E5"/>
    <w:rsid w:val="003D68A3"/>
    <w:rsid w:val="003E1908"/>
    <w:rsid w:val="003E2020"/>
    <w:rsid w:val="003E27A4"/>
    <w:rsid w:val="003E39FF"/>
    <w:rsid w:val="003E7C99"/>
    <w:rsid w:val="003E7EA9"/>
    <w:rsid w:val="003F20AB"/>
    <w:rsid w:val="00400851"/>
    <w:rsid w:val="00404287"/>
    <w:rsid w:val="0041065A"/>
    <w:rsid w:val="004346F9"/>
    <w:rsid w:val="00443ED1"/>
    <w:rsid w:val="00443F8A"/>
    <w:rsid w:val="00445414"/>
    <w:rsid w:val="00450376"/>
    <w:rsid w:val="00457A71"/>
    <w:rsid w:val="00462B0A"/>
    <w:rsid w:val="004716A6"/>
    <w:rsid w:val="00474E57"/>
    <w:rsid w:val="00480AC5"/>
    <w:rsid w:val="00482788"/>
    <w:rsid w:val="00483E6B"/>
    <w:rsid w:val="0049181C"/>
    <w:rsid w:val="0049273A"/>
    <w:rsid w:val="00493574"/>
    <w:rsid w:val="0049457B"/>
    <w:rsid w:val="004A0FF2"/>
    <w:rsid w:val="004B21CF"/>
    <w:rsid w:val="004C6BA3"/>
    <w:rsid w:val="004D29FE"/>
    <w:rsid w:val="004D53B3"/>
    <w:rsid w:val="004D6314"/>
    <w:rsid w:val="004D6747"/>
    <w:rsid w:val="004E1A6B"/>
    <w:rsid w:val="004E526C"/>
    <w:rsid w:val="005009FD"/>
    <w:rsid w:val="005029B9"/>
    <w:rsid w:val="00504CBA"/>
    <w:rsid w:val="00504D90"/>
    <w:rsid w:val="0050611D"/>
    <w:rsid w:val="00507CC8"/>
    <w:rsid w:val="00536863"/>
    <w:rsid w:val="00544F8C"/>
    <w:rsid w:val="00552BBF"/>
    <w:rsid w:val="005572BF"/>
    <w:rsid w:val="005628CA"/>
    <w:rsid w:val="00566CBA"/>
    <w:rsid w:val="00586641"/>
    <w:rsid w:val="00590926"/>
    <w:rsid w:val="005A1601"/>
    <w:rsid w:val="005A3D9C"/>
    <w:rsid w:val="005B6EE4"/>
    <w:rsid w:val="005C56BA"/>
    <w:rsid w:val="005C7BA8"/>
    <w:rsid w:val="005D00AE"/>
    <w:rsid w:val="005D0EC3"/>
    <w:rsid w:val="005D64BB"/>
    <w:rsid w:val="005E6B10"/>
    <w:rsid w:val="005E7E73"/>
    <w:rsid w:val="005F126C"/>
    <w:rsid w:val="005F1A4D"/>
    <w:rsid w:val="005F7675"/>
    <w:rsid w:val="00601B45"/>
    <w:rsid w:val="006232A3"/>
    <w:rsid w:val="006320A1"/>
    <w:rsid w:val="00634255"/>
    <w:rsid w:val="00640B80"/>
    <w:rsid w:val="0064514D"/>
    <w:rsid w:val="00645D98"/>
    <w:rsid w:val="0065118A"/>
    <w:rsid w:val="00662A8B"/>
    <w:rsid w:val="00662DB0"/>
    <w:rsid w:val="0067553B"/>
    <w:rsid w:val="00687D33"/>
    <w:rsid w:val="00692C03"/>
    <w:rsid w:val="00696114"/>
    <w:rsid w:val="006A0C80"/>
    <w:rsid w:val="006A794B"/>
    <w:rsid w:val="006B3CFB"/>
    <w:rsid w:val="006B66B6"/>
    <w:rsid w:val="006C25AF"/>
    <w:rsid w:val="006C2E38"/>
    <w:rsid w:val="006C402E"/>
    <w:rsid w:val="006C5AE7"/>
    <w:rsid w:val="006E5893"/>
    <w:rsid w:val="006E799A"/>
    <w:rsid w:val="006F08D1"/>
    <w:rsid w:val="006F195B"/>
    <w:rsid w:val="00705C61"/>
    <w:rsid w:val="00710AE2"/>
    <w:rsid w:val="00713E43"/>
    <w:rsid w:val="0072344C"/>
    <w:rsid w:val="00723D4B"/>
    <w:rsid w:val="007265A8"/>
    <w:rsid w:val="007302C3"/>
    <w:rsid w:val="0074127F"/>
    <w:rsid w:val="00742CD4"/>
    <w:rsid w:val="00742F24"/>
    <w:rsid w:val="007454D5"/>
    <w:rsid w:val="007506DE"/>
    <w:rsid w:val="0076335A"/>
    <w:rsid w:val="00767B46"/>
    <w:rsid w:val="00767E6F"/>
    <w:rsid w:val="00773143"/>
    <w:rsid w:val="00773E89"/>
    <w:rsid w:val="00776C69"/>
    <w:rsid w:val="0078168E"/>
    <w:rsid w:val="007A3C2E"/>
    <w:rsid w:val="007A48DD"/>
    <w:rsid w:val="007B7E4A"/>
    <w:rsid w:val="007D1144"/>
    <w:rsid w:val="007D5B2B"/>
    <w:rsid w:val="007E5BDB"/>
    <w:rsid w:val="007F2104"/>
    <w:rsid w:val="007F6169"/>
    <w:rsid w:val="008025C7"/>
    <w:rsid w:val="00830471"/>
    <w:rsid w:val="00835DB6"/>
    <w:rsid w:val="008379C4"/>
    <w:rsid w:val="008508BA"/>
    <w:rsid w:val="0085454A"/>
    <w:rsid w:val="00856F6F"/>
    <w:rsid w:val="008658C3"/>
    <w:rsid w:val="00866DB2"/>
    <w:rsid w:val="008714F8"/>
    <w:rsid w:val="00875D86"/>
    <w:rsid w:val="008804D3"/>
    <w:rsid w:val="00880C12"/>
    <w:rsid w:val="008B0765"/>
    <w:rsid w:val="008C3C8B"/>
    <w:rsid w:val="008E7F6F"/>
    <w:rsid w:val="008F1680"/>
    <w:rsid w:val="008F43A7"/>
    <w:rsid w:val="008F69B5"/>
    <w:rsid w:val="0090789F"/>
    <w:rsid w:val="00907F1B"/>
    <w:rsid w:val="00910C51"/>
    <w:rsid w:val="00917D37"/>
    <w:rsid w:val="00917ED0"/>
    <w:rsid w:val="00925E0F"/>
    <w:rsid w:val="0093142E"/>
    <w:rsid w:val="009322B9"/>
    <w:rsid w:val="009450EC"/>
    <w:rsid w:val="009468BE"/>
    <w:rsid w:val="00971130"/>
    <w:rsid w:val="00973CDD"/>
    <w:rsid w:val="00985365"/>
    <w:rsid w:val="009910E7"/>
    <w:rsid w:val="009A5A21"/>
    <w:rsid w:val="009B3070"/>
    <w:rsid w:val="009C64BC"/>
    <w:rsid w:val="009E2EEA"/>
    <w:rsid w:val="009E5FA4"/>
    <w:rsid w:val="00A02C99"/>
    <w:rsid w:val="00A27263"/>
    <w:rsid w:val="00A378C4"/>
    <w:rsid w:val="00A4353E"/>
    <w:rsid w:val="00A449F0"/>
    <w:rsid w:val="00A44FF0"/>
    <w:rsid w:val="00A56CBF"/>
    <w:rsid w:val="00A600C8"/>
    <w:rsid w:val="00A663CB"/>
    <w:rsid w:val="00A7033C"/>
    <w:rsid w:val="00A71932"/>
    <w:rsid w:val="00A72D03"/>
    <w:rsid w:val="00A73EE0"/>
    <w:rsid w:val="00A777D6"/>
    <w:rsid w:val="00A803EA"/>
    <w:rsid w:val="00A81182"/>
    <w:rsid w:val="00A81AA8"/>
    <w:rsid w:val="00A83CFE"/>
    <w:rsid w:val="00A85851"/>
    <w:rsid w:val="00A85BBE"/>
    <w:rsid w:val="00A872FA"/>
    <w:rsid w:val="00A87C10"/>
    <w:rsid w:val="00A90066"/>
    <w:rsid w:val="00A963AD"/>
    <w:rsid w:val="00AA4AB5"/>
    <w:rsid w:val="00AA513E"/>
    <w:rsid w:val="00AA6096"/>
    <w:rsid w:val="00AB3DF0"/>
    <w:rsid w:val="00AB4AD3"/>
    <w:rsid w:val="00AB5EEE"/>
    <w:rsid w:val="00AC29F9"/>
    <w:rsid w:val="00AC3B92"/>
    <w:rsid w:val="00AC4578"/>
    <w:rsid w:val="00AC5EF5"/>
    <w:rsid w:val="00AC6E12"/>
    <w:rsid w:val="00AD08DC"/>
    <w:rsid w:val="00AE27B9"/>
    <w:rsid w:val="00AE2F80"/>
    <w:rsid w:val="00AE4F02"/>
    <w:rsid w:val="00AE7317"/>
    <w:rsid w:val="00AF0A46"/>
    <w:rsid w:val="00AF5B4D"/>
    <w:rsid w:val="00B05387"/>
    <w:rsid w:val="00B17378"/>
    <w:rsid w:val="00B246B9"/>
    <w:rsid w:val="00B30359"/>
    <w:rsid w:val="00B536B0"/>
    <w:rsid w:val="00B5442C"/>
    <w:rsid w:val="00B60771"/>
    <w:rsid w:val="00B76388"/>
    <w:rsid w:val="00B763F7"/>
    <w:rsid w:val="00B8209D"/>
    <w:rsid w:val="00BA4B51"/>
    <w:rsid w:val="00BA764B"/>
    <w:rsid w:val="00BB396C"/>
    <w:rsid w:val="00BB4AA0"/>
    <w:rsid w:val="00BC1CEB"/>
    <w:rsid w:val="00BC48D8"/>
    <w:rsid w:val="00C02BDB"/>
    <w:rsid w:val="00C20A87"/>
    <w:rsid w:val="00C33215"/>
    <w:rsid w:val="00C33E3D"/>
    <w:rsid w:val="00C350C7"/>
    <w:rsid w:val="00C42ABD"/>
    <w:rsid w:val="00C44AE0"/>
    <w:rsid w:val="00C46EC2"/>
    <w:rsid w:val="00C65BC1"/>
    <w:rsid w:val="00C72747"/>
    <w:rsid w:val="00CA2193"/>
    <w:rsid w:val="00CA4C69"/>
    <w:rsid w:val="00CC1032"/>
    <w:rsid w:val="00CC2E41"/>
    <w:rsid w:val="00CE244F"/>
    <w:rsid w:val="00D00CBA"/>
    <w:rsid w:val="00D00FCB"/>
    <w:rsid w:val="00D072CF"/>
    <w:rsid w:val="00D315C2"/>
    <w:rsid w:val="00D4531F"/>
    <w:rsid w:val="00D47839"/>
    <w:rsid w:val="00D7204E"/>
    <w:rsid w:val="00D74CA5"/>
    <w:rsid w:val="00D769F2"/>
    <w:rsid w:val="00D84F23"/>
    <w:rsid w:val="00DA0019"/>
    <w:rsid w:val="00DA035C"/>
    <w:rsid w:val="00DA2224"/>
    <w:rsid w:val="00DA5FF6"/>
    <w:rsid w:val="00DA7737"/>
    <w:rsid w:val="00DB10DC"/>
    <w:rsid w:val="00DB26FD"/>
    <w:rsid w:val="00DB2717"/>
    <w:rsid w:val="00DB7FC0"/>
    <w:rsid w:val="00DC135A"/>
    <w:rsid w:val="00DD4C08"/>
    <w:rsid w:val="00DE3B09"/>
    <w:rsid w:val="00DE435B"/>
    <w:rsid w:val="00DE5151"/>
    <w:rsid w:val="00E00178"/>
    <w:rsid w:val="00E05164"/>
    <w:rsid w:val="00E0682F"/>
    <w:rsid w:val="00E075C7"/>
    <w:rsid w:val="00E13920"/>
    <w:rsid w:val="00E15386"/>
    <w:rsid w:val="00E223AD"/>
    <w:rsid w:val="00E30EBF"/>
    <w:rsid w:val="00E342C3"/>
    <w:rsid w:val="00E46CAE"/>
    <w:rsid w:val="00E53119"/>
    <w:rsid w:val="00E53BB9"/>
    <w:rsid w:val="00E61227"/>
    <w:rsid w:val="00E64A60"/>
    <w:rsid w:val="00E70BBC"/>
    <w:rsid w:val="00E7569E"/>
    <w:rsid w:val="00E830CC"/>
    <w:rsid w:val="00E85BC1"/>
    <w:rsid w:val="00E918AD"/>
    <w:rsid w:val="00E95670"/>
    <w:rsid w:val="00EA5BBC"/>
    <w:rsid w:val="00EA6478"/>
    <w:rsid w:val="00EA6A30"/>
    <w:rsid w:val="00EB5694"/>
    <w:rsid w:val="00ED1BF3"/>
    <w:rsid w:val="00ED2E6A"/>
    <w:rsid w:val="00ED4C16"/>
    <w:rsid w:val="00EE6431"/>
    <w:rsid w:val="00EF39A7"/>
    <w:rsid w:val="00F0223F"/>
    <w:rsid w:val="00F14B56"/>
    <w:rsid w:val="00F23C10"/>
    <w:rsid w:val="00F25D8B"/>
    <w:rsid w:val="00F37BDD"/>
    <w:rsid w:val="00F415BC"/>
    <w:rsid w:val="00F45273"/>
    <w:rsid w:val="00F47BF4"/>
    <w:rsid w:val="00F51E53"/>
    <w:rsid w:val="00F51E7E"/>
    <w:rsid w:val="00F571E0"/>
    <w:rsid w:val="00F70CDA"/>
    <w:rsid w:val="00F7668E"/>
    <w:rsid w:val="00F94871"/>
    <w:rsid w:val="00FA167C"/>
    <w:rsid w:val="00FB06BB"/>
    <w:rsid w:val="00FB2BED"/>
    <w:rsid w:val="00FB5147"/>
    <w:rsid w:val="00FD0159"/>
    <w:rsid w:val="00FD34D4"/>
    <w:rsid w:val="00FE6D9D"/>
    <w:rsid w:val="00FF01A2"/>
    <w:rsid w:val="00FF1BC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E38"/>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1087</TotalTime>
  <Pages>28</Pages>
  <Words>10681</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Maslennikov</dc:creator>
  <cp:keywords/>
  <dc:description/>
  <cp:lastModifiedBy>1</cp:lastModifiedBy>
  <cp:revision>366</cp:revision>
  <dcterms:created xsi:type="dcterms:W3CDTF">2013-10-14T10:55:00Z</dcterms:created>
  <dcterms:modified xsi:type="dcterms:W3CDTF">2013-12-09T00:03:00Z</dcterms:modified>
</cp:coreProperties>
</file>