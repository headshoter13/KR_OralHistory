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17C" w:rsidRDefault="006D117C">
      <w:r>
        <w:separator/>
      </w:r>
    </w:p>
  </w:endnote>
  <w:endnote w:type="continuationSeparator" w:id="0">
    <w:p w:rsidR="006D117C" w:rsidRDefault="006D1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">
    <w:altName w:val="?„X??„zЃg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17C" w:rsidRDefault="006D117C">
      <w:r>
        <w:separator/>
      </w:r>
    </w:p>
  </w:footnote>
  <w:footnote w:type="continuationSeparator" w:id="0">
    <w:p w:rsidR="006D117C" w:rsidRDefault="006D11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17C" w:rsidRDefault="006D117C" w:rsidP="00E138B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117C" w:rsidRDefault="006D117C" w:rsidP="00D440AC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17C" w:rsidRDefault="006D117C" w:rsidP="00E138B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6D117C" w:rsidRDefault="006D117C" w:rsidP="00D440AC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114B"/>
    <w:rsid w:val="000053A3"/>
    <w:rsid w:val="00005605"/>
    <w:rsid w:val="00007B18"/>
    <w:rsid w:val="00010A4D"/>
    <w:rsid w:val="00011ECC"/>
    <w:rsid w:val="00015775"/>
    <w:rsid w:val="00015B9B"/>
    <w:rsid w:val="00021C3A"/>
    <w:rsid w:val="0002251F"/>
    <w:rsid w:val="00030AB4"/>
    <w:rsid w:val="0004019B"/>
    <w:rsid w:val="00043964"/>
    <w:rsid w:val="00043B71"/>
    <w:rsid w:val="00051228"/>
    <w:rsid w:val="000539C6"/>
    <w:rsid w:val="000574C7"/>
    <w:rsid w:val="00065B73"/>
    <w:rsid w:val="000712D6"/>
    <w:rsid w:val="00073469"/>
    <w:rsid w:val="00074BAD"/>
    <w:rsid w:val="000810E4"/>
    <w:rsid w:val="000845FC"/>
    <w:rsid w:val="00085C16"/>
    <w:rsid w:val="00091B24"/>
    <w:rsid w:val="00091D06"/>
    <w:rsid w:val="000925A1"/>
    <w:rsid w:val="000952F5"/>
    <w:rsid w:val="000A1A4D"/>
    <w:rsid w:val="000A2A02"/>
    <w:rsid w:val="000A3B99"/>
    <w:rsid w:val="000A5421"/>
    <w:rsid w:val="000B4569"/>
    <w:rsid w:val="000B5702"/>
    <w:rsid w:val="000B620E"/>
    <w:rsid w:val="000B6ADC"/>
    <w:rsid w:val="000C1BC1"/>
    <w:rsid w:val="000C258E"/>
    <w:rsid w:val="000C3F50"/>
    <w:rsid w:val="000D0679"/>
    <w:rsid w:val="000D0B65"/>
    <w:rsid w:val="000D10B6"/>
    <w:rsid w:val="000D203C"/>
    <w:rsid w:val="000D5C34"/>
    <w:rsid w:val="000E59BB"/>
    <w:rsid w:val="000E762D"/>
    <w:rsid w:val="00103A15"/>
    <w:rsid w:val="00104CAF"/>
    <w:rsid w:val="00110032"/>
    <w:rsid w:val="00116DB0"/>
    <w:rsid w:val="00121835"/>
    <w:rsid w:val="00121A7F"/>
    <w:rsid w:val="00121BCC"/>
    <w:rsid w:val="00122B8E"/>
    <w:rsid w:val="00125692"/>
    <w:rsid w:val="001258B5"/>
    <w:rsid w:val="00130280"/>
    <w:rsid w:val="001331E4"/>
    <w:rsid w:val="00136AB3"/>
    <w:rsid w:val="00137D16"/>
    <w:rsid w:val="001400B6"/>
    <w:rsid w:val="00141C48"/>
    <w:rsid w:val="00146448"/>
    <w:rsid w:val="00146BE1"/>
    <w:rsid w:val="00147FCD"/>
    <w:rsid w:val="00152844"/>
    <w:rsid w:val="001546D2"/>
    <w:rsid w:val="00154C4C"/>
    <w:rsid w:val="00160610"/>
    <w:rsid w:val="0016121B"/>
    <w:rsid w:val="00165BFF"/>
    <w:rsid w:val="00166FA9"/>
    <w:rsid w:val="00167ADC"/>
    <w:rsid w:val="00171016"/>
    <w:rsid w:val="0017383E"/>
    <w:rsid w:val="001742A6"/>
    <w:rsid w:val="001755B4"/>
    <w:rsid w:val="001769B5"/>
    <w:rsid w:val="00176AF1"/>
    <w:rsid w:val="00180BE6"/>
    <w:rsid w:val="00181010"/>
    <w:rsid w:val="00181EFD"/>
    <w:rsid w:val="00190F8F"/>
    <w:rsid w:val="001A5E2A"/>
    <w:rsid w:val="001B1740"/>
    <w:rsid w:val="001B3C2D"/>
    <w:rsid w:val="001B6351"/>
    <w:rsid w:val="001C5CEB"/>
    <w:rsid w:val="001C5E0E"/>
    <w:rsid w:val="001C7B30"/>
    <w:rsid w:val="001D0D30"/>
    <w:rsid w:val="001D16CA"/>
    <w:rsid w:val="001D436F"/>
    <w:rsid w:val="001D5226"/>
    <w:rsid w:val="001E2557"/>
    <w:rsid w:val="001E3438"/>
    <w:rsid w:val="001F1A70"/>
    <w:rsid w:val="001F28AF"/>
    <w:rsid w:val="001F6372"/>
    <w:rsid w:val="0020114B"/>
    <w:rsid w:val="00203EE6"/>
    <w:rsid w:val="00204134"/>
    <w:rsid w:val="002067EC"/>
    <w:rsid w:val="002103E1"/>
    <w:rsid w:val="0021131C"/>
    <w:rsid w:val="002139DD"/>
    <w:rsid w:val="002156DA"/>
    <w:rsid w:val="00216FD0"/>
    <w:rsid w:val="00226310"/>
    <w:rsid w:val="002304B0"/>
    <w:rsid w:val="002330EF"/>
    <w:rsid w:val="00237F2A"/>
    <w:rsid w:val="002437A4"/>
    <w:rsid w:val="002570BD"/>
    <w:rsid w:val="002574EB"/>
    <w:rsid w:val="002661BA"/>
    <w:rsid w:val="002700AB"/>
    <w:rsid w:val="00271DFE"/>
    <w:rsid w:val="00272E90"/>
    <w:rsid w:val="00282C5D"/>
    <w:rsid w:val="002840B8"/>
    <w:rsid w:val="0028590A"/>
    <w:rsid w:val="00286AC6"/>
    <w:rsid w:val="00290B7E"/>
    <w:rsid w:val="00292363"/>
    <w:rsid w:val="002A3856"/>
    <w:rsid w:val="002A569A"/>
    <w:rsid w:val="002B4743"/>
    <w:rsid w:val="002C056E"/>
    <w:rsid w:val="002C0E75"/>
    <w:rsid w:val="002C708C"/>
    <w:rsid w:val="002D2BE1"/>
    <w:rsid w:val="002D3038"/>
    <w:rsid w:val="002D317D"/>
    <w:rsid w:val="002D31E2"/>
    <w:rsid w:val="002D32BC"/>
    <w:rsid w:val="002D71E0"/>
    <w:rsid w:val="002E02C2"/>
    <w:rsid w:val="002E18C0"/>
    <w:rsid w:val="002E1DC8"/>
    <w:rsid w:val="002E2982"/>
    <w:rsid w:val="002E5144"/>
    <w:rsid w:val="002E52B4"/>
    <w:rsid w:val="002E5AAD"/>
    <w:rsid w:val="002E5F1B"/>
    <w:rsid w:val="002F30D9"/>
    <w:rsid w:val="002F3761"/>
    <w:rsid w:val="002F3817"/>
    <w:rsid w:val="002F572B"/>
    <w:rsid w:val="00300E09"/>
    <w:rsid w:val="0030563C"/>
    <w:rsid w:val="00307B23"/>
    <w:rsid w:val="00307C79"/>
    <w:rsid w:val="00313A5A"/>
    <w:rsid w:val="00313D5F"/>
    <w:rsid w:val="00317735"/>
    <w:rsid w:val="003200B3"/>
    <w:rsid w:val="003214D6"/>
    <w:rsid w:val="003259C6"/>
    <w:rsid w:val="00335267"/>
    <w:rsid w:val="00337BFC"/>
    <w:rsid w:val="00337F2F"/>
    <w:rsid w:val="00344D97"/>
    <w:rsid w:val="00347CAD"/>
    <w:rsid w:val="00347D62"/>
    <w:rsid w:val="00353594"/>
    <w:rsid w:val="0035471C"/>
    <w:rsid w:val="003621FF"/>
    <w:rsid w:val="00363C01"/>
    <w:rsid w:val="00364317"/>
    <w:rsid w:val="00364AA4"/>
    <w:rsid w:val="00364F39"/>
    <w:rsid w:val="00365C42"/>
    <w:rsid w:val="003700A1"/>
    <w:rsid w:val="003770DC"/>
    <w:rsid w:val="0038111E"/>
    <w:rsid w:val="00382965"/>
    <w:rsid w:val="00390649"/>
    <w:rsid w:val="003914A5"/>
    <w:rsid w:val="00397747"/>
    <w:rsid w:val="00397A16"/>
    <w:rsid w:val="003A2BFA"/>
    <w:rsid w:val="003A3527"/>
    <w:rsid w:val="003A4EB0"/>
    <w:rsid w:val="003B2B6E"/>
    <w:rsid w:val="003C3728"/>
    <w:rsid w:val="003D20C3"/>
    <w:rsid w:val="003D2776"/>
    <w:rsid w:val="003E0C60"/>
    <w:rsid w:val="003E1ADD"/>
    <w:rsid w:val="003E20D5"/>
    <w:rsid w:val="003E3122"/>
    <w:rsid w:val="003E3292"/>
    <w:rsid w:val="003E7A1A"/>
    <w:rsid w:val="003F02A7"/>
    <w:rsid w:val="003F0D31"/>
    <w:rsid w:val="003F655E"/>
    <w:rsid w:val="003F794E"/>
    <w:rsid w:val="00402AA9"/>
    <w:rsid w:val="00403723"/>
    <w:rsid w:val="00403EBF"/>
    <w:rsid w:val="0040659B"/>
    <w:rsid w:val="0041228C"/>
    <w:rsid w:val="00412D2B"/>
    <w:rsid w:val="00414E62"/>
    <w:rsid w:val="00422361"/>
    <w:rsid w:val="00425637"/>
    <w:rsid w:val="00430060"/>
    <w:rsid w:val="00430319"/>
    <w:rsid w:val="00434750"/>
    <w:rsid w:val="00434D05"/>
    <w:rsid w:val="004359D4"/>
    <w:rsid w:val="004407A4"/>
    <w:rsid w:val="00441BFB"/>
    <w:rsid w:val="00441D81"/>
    <w:rsid w:val="00445B30"/>
    <w:rsid w:val="00451C87"/>
    <w:rsid w:val="00451E74"/>
    <w:rsid w:val="0045260C"/>
    <w:rsid w:val="00452753"/>
    <w:rsid w:val="00453DD8"/>
    <w:rsid w:val="00460A2B"/>
    <w:rsid w:val="00462E80"/>
    <w:rsid w:val="00465214"/>
    <w:rsid w:val="00465356"/>
    <w:rsid w:val="004703B8"/>
    <w:rsid w:val="0047164E"/>
    <w:rsid w:val="004717AD"/>
    <w:rsid w:val="00471FE9"/>
    <w:rsid w:val="00474389"/>
    <w:rsid w:val="00476218"/>
    <w:rsid w:val="00484880"/>
    <w:rsid w:val="004852B9"/>
    <w:rsid w:val="004A40B5"/>
    <w:rsid w:val="004A5CEC"/>
    <w:rsid w:val="004A640A"/>
    <w:rsid w:val="004B4CF5"/>
    <w:rsid w:val="004B60B5"/>
    <w:rsid w:val="004C1B2A"/>
    <w:rsid w:val="004C1C6C"/>
    <w:rsid w:val="004C6BB3"/>
    <w:rsid w:val="004D56BC"/>
    <w:rsid w:val="004E20FA"/>
    <w:rsid w:val="004E22C6"/>
    <w:rsid w:val="004F0ADD"/>
    <w:rsid w:val="004F10D9"/>
    <w:rsid w:val="004F26C9"/>
    <w:rsid w:val="004F3CA7"/>
    <w:rsid w:val="004F6B2C"/>
    <w:rsid w:val="004F6FE4"/>
    <w:rsid w:val="00503ABF"/>
    <w:rsid w:val="00504776"/>
    <w:rsid w:val="00506FF2"/>
    <w:rsid w:val="00517962"/>
    <w:rsid w:val="00521D7C"/>
    <w:rsid w:val="005221CD"/>
    <w:rsid w:val="00524035"/>
    <w:rsid w:val="005245A3"/>
    <w:rsid w:val="0052497C"/>
    <w:rsid w:val="00530F7F"/>
    <w:rsid w:val="00534D2A"/>
    <w:rsid w:val="00540118"/>
    <w:rsid w:val="0054091F"/>
    <w:rsid w:val="005414A7"/>
    <w:rsid w:val="005430B0"/>
    <w:rsid w:val="005432AC"/>
    <w:rsid w:val="00546252"/>
    <w:rsid w:val="00547348"/>
    <w:rsid w:val="00553387"/>
    <w:rsid w:val="00555CAC"/>
    <w:rsid w:val="00562DA1"/>
    <w:rsid w:val="005703FE"/>
    <w:rsid w:val="005720C2"/>
    <w:rsid w:val="00573AD9"/>
    <w:rsid w:val="005744B5"/>
    <w:rsid w:val="00574978"/>
    <w:rsid w:val="00577A77"/>
    <w:rsid w:val="00581B62"/>
    <w:rsid w:val="005843C6"/>
    <w:rsid w:val="0059070A"/>
    <w:rsid w:val="00593C65"/>
    <w:rsid w:val="0059654F"/>
    <w:rsid w:val="00596AD2"/>
    <w:rsid w:val="005A21AF"/>
    <w:rsid w:val="005A4284"/>
    <w:rsid w:val="005B24D6"/>
    <w:rsid w:val="005B3E26"/>
    <w:rsid w:val="005C052E"/>
    <w:rsid w:val="005C06C5"/>
    <w:rsid w:val="005C0819"/>
    <w:rsid w:val="005C16B4"/>
    <w:rsid w:val="005D2274"/>
    <w:rsid w:val="005E28B3"/>
    <w:rsid w:val="005E4525"/>
    <w:rsid w:val="005E59C5"/>
    <w:rsid w:val="005F45B2"/>
    <w:rsid w:val="005F4F1A"/>
    <w:rsid w:val="005F54B8"/>
    <w:rsid w:val="005F7835"/>
    <w:rsid w:val="00602BF4"/>
    <w:rsid w:val="0060351C"/>
    <w:rsid w:val="006045A0"/>
    <w:rsid w:val="00604628"/>
    <w:rsid w:val="00607EDA"/>
    <w:rsid w:val="00613016"/>
    <w:rsid w:val="00613659"/>
    <w:rsid w:val="00622FEF"/>
    <w:rsid w:val="00624F0F"/>
    <w:rsid w:val="006254FD"/>
    <w:rsid w:val="0063247A"/>
    <w:rsid w:val="00632A6B"/>
    <w:rsid w:val="00632A7B"/>
    <w:rsid w:val="00632F34"/>
    <w:rsid w:val="00634F6C"/>
    <w:rsid w:val="00635855"/>
    <w:rsid w:val="00641AA4"/>
    <w:rsid w:val="00646093"/>
    <w:rsid w:val="00650465"/>
    <w:rsid w:val="00657357"/>
    <w:rsid w:val="00662A21"/>
    <w:rsid w:val="006654CB"/>
    <w:rsid w:val="006666E6"/>
    <w:rsid w:val="00667D5F"/>
    <w:rsid w:val="0067017B"/>
    <w:rsid w:val="00671DC7"/>
    <w:rsid w:val="00671FC3"/>
    <w:rsid w:val="00674FF2"/>
    <w:rsid w:val="00675DF7"/>
    <w:rsid w:val="00680902"/>
    <w:rsid w:val="00681F85"/>
    <w:rsid w:val="006834D5"/>
    <w:rsid w:val="006834FB"/>
    <w:rsid w:val="006851C4"/>
    <w:rsid w:val="006878F9"/>
    <w:rsid w:val="006942BF"/>
    <w:rsid w:val="00695A09"/>
    <w:rsid w:val="006A0B2F"/>
    <w:rsid w:val="006A2E43"/>
    <w:rsid w:val="006A33CB"/>
    <w:rsid w:val="006A452E"/>
    <w:rsid w:val="006A513C"/>
    <w:rsid w:val="006A6511"/>
    <w:rsid w:val="006B365E"/>
    <w:rsid w:val="006C3465"/>
    <w:rsid w:val="006D117C"/>
    <w:rsid w:val="006D136D"/>
    <w:rsid w:val="006D26DA"/>
    <w:rsid w:val="006D338B"/>
    <w:rsid w:val="006D41A4"/>
    <w:rsid w:val="006D5646"/>
    <w:rsid w:val="006E1FAB"/>
    <w:rsid w:val="006E28A0"/>
    <w:rsid w:val="006E7C0A"/>
    <w:rsid w:val="006F14BD"/>
    <w:rsid w:val="006F1E5E"/>
    <w:rsid w:val="00701B74"/>
    <w:rsid w:val="00703DE9"/>
    <w:rsid w:val="00706B5D"/>
    <w:rsid w:val="00707064"/>
    <w:rsid w:val="00710A69"/>
    <w:rsid w:val="0071369E"/>
    <w:rsid w:val="0071373A"/>
    <w:rsid w:val="00715A76"/>
    <w:rsid w:val="00715D09"/>
    <w:rsid w:val="007161A1"/>
    <w:rsid w:val="0071637E"/>
    <w:rsid w:val="00717701"/>
    <w:rsid w:val="0072438F"/>
    <w:rsid w:val="00726CFF"/>
    <w:rsid w:val="00727CD6"/>
    <w:rsid w:val="00730EC1"/>
    <w:rsid w:val="0073147B"/>
    <w:rsid w:val="00733ECC"/>
    <w:rsid w:val="00735078"/>
    <w:rsid w:val="007378AE"/>
    <w:rsid w:val="00741027"/>
    <w:rsid w:val="00747ACA"/>
    <w:rsid w:val="0075169C"/>
    <w:rsid w:val="00751710"/>
    <w:rsid w:val="00755B25"/>
    <w:rsid w:val="007574D3"/>
    <w:rsid w:val="007609F6"/>
    <w:rsid w:val="00760C78"/>
    <w:rsid w:val="00761A32"/>
    <w:rsid w:val="00767D6E"/>
    <w:rsid w:val="00772CE3"/>
    <w:rsid w:val="00774B88"/>
    <w:rsid w:val="00781DDC"/>
    <w:rsid w:val="007877A1"/>
    <w:rsid w:val="00797D7A"/>
    <w:rsid w:val="007A1443"/>
    <w:rsid w:val="007A1CA1"/>
    <w:rsid w:val="007B6BD9"/>
    <w:rsid w:val="007B6D80"/>
    <w:rsid w:val="007C48B5"/>
    <w:rsid w:val="007C7694"/>
    <w:rsid w:val="007D4CAD"/>
    <w:rsid w:val="007D582C"/>
    <w:rsid w:val="007D7750"/>
    <w:rsid w:val="007E66E7"/>
    <w:rsid w:val="007E69EF"/>
    <w:rsid w:val="007E77C7"/>
    <w:rsid w:val="007F555A"/>
    <w:rsid w:val="007F69B1"/>
    <w:rsid w:val="008020AD"/>
    <w:rsid w:val="00803DA4"/>
    <w:rsid w:val="0080578F"/>
    <w:rsid w:val="00807729"/>
    <w:rsid w:val="00813F50"/>
    <w:rsid w:val="00827588"/>
    <w:rsid w:val="008321E8"/>
    <w:rsid w:val="0083360E"/>
    <w:rsid w:val="00836CB5"/>
    <w:rsid w:val="00847C1C"/>
    <w:rsid w:val="008515C7"/>
    <w:rsid w:val="00853B74"/>
    <w:rsid w:val="008548EC"/>
    <w:rsid w:val="00855DE7"/>
    <w:rsid w:val="00861236"/>
    <w:rsid w:val="00862B1D"/>
    <w:rsid w:val="00862F82"/>
    <w:rsid w:val="008747E4"/>
    <w:rsid w:val="00875E9A"/>
    <w:rsid w:val="00876C38"/>
    <w:rsid w:val="00880B5B"/>
    <w:rsid w:val="00880CB7"/>
    <w:rsid w:val="00881F8E"/>
    <w:rsid w:val="008870AE"/>
    <w:rsid w:val="00890DDC"/>
    <w:rsid w:val="008926B1"/>
    <w:rsid w:val="00895969"/>
    <w:rsid w:val="00896B29"/>
    <w:rsid w:val="008A3B46"/>
    <w:rsid w:val="008B598E"/>
    <w:rsid w:val="008B7EFC"/>
    <w:rsid w:val="008C2455"/>
    <w:rsid w:val="008C3387"/>
    <w:rsid w:val="008C3DA4"/>
    <w:rsid w:val="008C53A4"/>
    <w:rsid w:val="008C6FE7"/>
    <w:rsid w:val="008C7703"/>
    <w:rsid w:val="008D1E5B"/>
    <w:rsid w:val="008D2EBB"/>
    <w:rsid w:val="008D4DAA"/>
    <w:rsid w:val="008D4F0B"/>
    <w:rsid w:val="008F4E66"/>
    <w:rsid w:val="00903BCB"/>
    <w:rsid w:val="00904DC5"/>
    <w:rsid w:val="00904FB2"/>
    <w:rsid w:val="00905B37"/>
    <w:rsid w:val="00906468"/>
    <w:rsid w:val="00910497"/>
    <w:rsid w:val="009119A8"/>
    <w:rsid w:val="009209B8"/>
    <w:rsid w:val="009259C3"/>
    <w:rsid w:val="0093281A"/>
    <w:rsid w:val="0093714F"/>
    <w:rsid w:val="009410EF"/>
    <w:rsid w:val="009459FA"/>
    <w:rsid w:val="00946D77"/>
    <w:rsid w:val="00950EFD"/>
    <w:rsid w:val="0095161E"/>
    <w:rsid w:val="009530E6"/>
    <w:rsid w:val="00956936"/>
    <w:rsid w:val="00962544"/>
    <w:rsid w:val="00974C91"/>
    <w:rsid w:val="0097702C"/>
    <w:rsid w:val="00977F25"/>
    <w:rsid w:val="00980B6F"/>
    <w:rsid w:val="0099465A"/>
    <w:rsid w:val="00995688"/>
    <w:rsid w:val="0099578B"/>
    <w:rsid w:val="00996010"/>
    <w:rsid w:val="009A23D5"/>
    <w:rsid w:val="009A5358"/>
    <w:rsid w:val="009A657F"/>
    <w:rsid w:val="009B5AB4"/>
    <w:rsid w:val="009C428F"/>
    <w:rsid w:val="009C5932"/>
    <w:rsid w:val="009C5ACF"/>
    <w:rsid w:val="009D174C"/>
    <w:rsid w:val="009D2E44"/>
    <w:rsid w:val="009D3E93"/>
    <w:rsid w:val="009D5FE5"/>
    <w:rsid w:val="009E1891"/>
    <w:rsid w:val="009E2FA1"/>
    <w:rsid w:val="009E386E"/>
    <w:rsid w:val="009E3E0E"/>
    <w:rsid w:val="009E503C"/>
    <w:rsid w:val="009E69FE"/>
    <w:rsid w:val="009F031F"/>
    <w:rsid w:val="00A01833"/>
    <w:rsid w:val="00A01AE5"/>
    <w:rsid w:val="00A02677"/>
    <w:rsid w:val="00A06380"/>
    <w:rsid w:val="00A06D7D"/>
    <w:rsid w:val="00A072CC"/>
    <w:rsid w:val="00A11B27"/>
    <w:rsid w:val="00A13AA8"/>
    <w:rsid w:val="00A15672"/>
    <w:rsid w:val="00A30287"/>
    <w:rsid w:val="00A31386"/>
    <w:rsid w:val="00A3561E"/>
    <w:rsid w:val="00A35BB0"/>
    <w:rsid w:val="00A42AB4"/>
    <w:rsid w:val="00A43AF1"/>
    <w:rsid w:val="00A510FF"/>
    <w:rsid w:val="00A55DC2"/>
    <w:rsid w:val="00A62B0A"/>
    <w:rsid w:val="00A6510B"/>
    <w:rsid w:val="00A65F51"/>
    <w:rsid w:val="00A72391"/>
    <w:rsid w:val="00A733D9"/>
    <w:rsid w:val="00A73EC2"/>
    <w:rsid w:val="00A87744"/>
    <w:rsid w:val="00A9012C"/>
    <w:rsid w:val="00A92D76"/>
    <w:rsid w:val="00A960F0"/>
    <w:rsid w:val="00AA0566"/>
    <w:rsid w:val="00AA1640"/>
    <w:rsid w:val="00AA6F4C"/>
    <w:rsid w:val="00AB0855"/>
    <w:rsid w:val="00AB351A"/>
    <w:rsid w:val="00AB4B32"/>
    <w:rsid w:val="00AB6AFB"/>
    <w:rsid w:val="00AB74CB"/>
    <w:rsid w:val="00AC0C41"/>
    <w:rsid w:val="00AC2493"/>
    <w:rsid w:val="00AC2A67"/>
    <w:rsid w:val="00AD1238"/>
    <w:rsid w:val="00AD1B50"/>
    <w:rsid w:val="00AE4200"/>
    <w:rsid w:val="00AE6DF4"/>
    <w:rsid w:val="00AE7F0F"/>
    <w:rsid w:val="00AF4764"/>
    <w:rsid w:val="00AF4A84"/>
    <w:rsid w:val="00AF55ED"/>
    <w:rsid w:val="00AF5AE8"/>
    <w:rsid w:val="00B00B77"/>
    <w:rsid w:val="00B0101F"/>
    <w:rsid w:val="00B124E3"/>
    <w:rsid w:val="00B1438A"/>
    <w:rsid w:val="00B161E5"/>
    <w:rsid w:val="00B22732"/>
    <w:rsid w:val="00B23FB6"/>
    <w:rsid w:val="00B30798"/>
    <w:rsid w:val="00B367EF"/>
    <w:rsid w:val="00B37175"/>
    <w:rsid w:val="00B40045"/>
    <w:rsid w:val="00B420FA"/>
    <w:rsid w:val="00B445BF"/>
    <w:rsid w:val="00B47837"/>
    <w:rsid w:val="00B535ED"/>
    <w:rsid w:val="00B54E68"/>
    <w:rsid w:val="00B54EE0"/>
    <w:rsid w:val="00B54FC1"/>
    <w:rsid w:val="00B60DA0"/>
    <w:rsid w:val="00B646DF"/>
    <w:rsid w:val="00B66F1E"/>
    <w:rsid w:val="00B74216"/>
    <w:rsid w:val="00B74E53"/>
    <w:rsid w:val="00B75EB6"/>
    <w:rsid w:val="00B76688"/>
    <w:rsid w:val="00B8134C"/>
    <w:rsid w:val="00B825D6"/>
    <w:rsid w:val="00B87187"/>
    <w:rsid w:val="00B90C03"/>
    <w:rsid w:val="00B94ADA"/>
    <w:rsid w:val="00B96AA6"/>
    <w:rsid w:val="00BA3587"/>
    <w:rsid w:val="00BA4D5B"/>
    <w:rsid w:val="00BA7C43"/>
    <w:rsid w:val="00BB2F4E"/>
    <w:rsid w:val="00BB6CEA"/>
    <w:rsid w:val="00BC0760"/>
    <w:rsid w:val="00BC2C07"/>
    <w:rsid w:val="00BC38F6"/>
    <w:rsid w:val="00BD52C7"/>
    <w:rsid w:val="00BD5A67"/>
    <w:rsid w:val="00BD5B60"/>
    <w:rsid w:val="00BE13A1"/>
    <w:rsid w:val="00BF2763"/>
    <w:rsid w:val="00BF395B"/>
    <w:rsid w:val="00C01A98"/>
    <w:rsid w:val="00C04E9B"/>
    <w:rsid w:val="00C05D06"/>
    <w:rsid w:val="00C12B6C"/>
    <w:rsid w:val="00C1602D"/>
    <w:rsid w:val="00C23A7E"/>
    <w:rsid w:val="00C259D7"/>
    <w:rsid w:val="00C27244"/>
    <w:rsid w:val="00C27AC9"/>
    <w:rsid w:val="00C35DD3"/>
    <w:rsid w:val="00C40D6D"/>
    <w:rsid w:val="00C42600"/>
    <w:rsid w:val="00C43675"/>
    <w:rsid w:val="00C546A8"/>
    <w:rsid w:val="00C56A0E"/>
    <w:rsid w:val="00C62103"/>
    <w:rsid w:val="00C633EA"/>
    <w:rsid w:val="00C65065"/>
    <w:rsid w:val="00C755FB"/>
    <w:rsid w:val="00C75BB9"/>
    <w:rsid w:val="00C821B8"/>
    <w:rsid w:val="00C846EC"/>
    <w:rsid w:val="00C851E6"/>
    <w:rsid w:val="00C87EDE"/>
    <w:rsid w:val="00C92B86"/>
    <w:rsid w:val="00CA0D95"/>
    <w:rsid w:val="00CA41F4"/>
    <w:rsid w:val="00CA438C"/>
    <w:rsid w:val="00CA51DE"/>
    <w:rsid w:val="00CA6BC6"/>
    <w:rsid w:val="00CB5054"/>
    <w:rsid w:val="00CB5C49"/>
    <w:rsid w:val="00CB6AC4"/>
    <w:rsid w:val="00CC5D09"/>
    <w:rsid w:val="00CD3D19"/>
    <w:rsid w:val="00CD55FB"/>
    <w:rsid w:val="00CE0AF1"/>
    <w:rsid w:val="00CE3537"/>
    <w:rsid w:val="00CE3A79"/>
    <w:rsid w:val="00CE54C9"/>
    <w:rsid w:val="00CF235F"/>
    <w:rsid w:val="00CF2805"/>
    <w:rsid w:val="00CF3026"/>
    <w:rsid w:val="00CF4354"/>
    <w:rsid w:val="00CF5BD8"/>
    <w:rsid w:val="00D003F9"/>
    <w:rsid w:val="00D01CC6"/>
    <w:rsid w:val="00D02A78"/>
    <w:rsid w:val="00D1043B"/>
    <w:rsid w:val="00D23087"/>
    <w:rsid w:val="00D2344E"/>
    <w:rsid w:val="00D26D84"/>
    <w:rsid w:val="00D272D6"/>
    <w:rsid w:val="00D275DF"/>
    <w:rsid w:val="00D27C52"/>
    <w:rsid w:val="00D302D2"/>
    <w:rsid w:val="00D42B0D"/>
    <w:rsid w:val="00D433BE"/>
    <w:rsid w:val="00D440AC"/>
    <w:rsid w:val="00D47927"/>
    <w:rsid w:val="00D516EB"/>
    <w:rsid w:val="00D5684A"/>
    <w:rsid w:val="00D5765B"/>
    <w:rsid w:val="00D62569"/>
    <w:rsid w:val="00D641CE"/>
    <w:rsid w:val="00D64463"/>
    <w:rsid w:val="00D72707"/>
    <w:rsid w:val="00D72853"/>
    <w:rsid w:val="00D74412"/>
    <w:rsid w:val="00D80760"/>
    <w:rsid w:val="00D85523"/>
    <w:rsid w:val="00D86347"/>
    <w:rsid w:val="00D969AC"/>
    <w:rsid w:val="00D97349"/>
    <w:rsid w:val="00DA54EF"/>
    <w:rsid w:val="00DA63E3"/>
    <w:rsid w:val="00DA6B8F"/>
    <w:rsid w:val="00DA73D1"/>
    <w:rsid w:val="00DB1FE6"/>
    <w:rsid w:val="00DC3AEF"/>
    <w:rsid w:val="00DD1F43"/>
    <w:rsid w:val="00DD41D1"/>
    <w:rsid w:val="00DD5CF5"/>
    <w:rsid w:val="00DE22B9"/>
    <w:rsid w:val="00DE40D1"/>
    <w:rsid w:val="00DE4CB2"/>
    <w:rsid w:val="00DE4FBB"/>
    <w:rsid w:val="00DE6BFB"/>
    <w:rsid w:val="00DF0625"/>
    <w:rsid w:val="00DF3171"/>
    <w:rsid w:val="00DF3819"/>
    <w:rsid w:val="00DF69E3"/>
    <w:rsid w:val="00E00D44"/>
    <w:rsid w:val="00E02350"/>
    <w:rsid w:val="00E05DE0"/>
    <w:rsid w:val="00E110A7"/>
    <w:rsid w:val="00E12F34"/>
    <w:rsid w:val="00E138BA"/>
    <w:rsid w:val="00E1526C"/>
    <w:rsid w:val="00E20872"/>
    <w:rsid w:val="00E21B0D"/>
    <w:rsid w:val="00E31261"/>
    <w:rsid w:val="00E36662"/>
    <w:rsid w:val="00E42D48"/>
    <w:rsid w:val="00E52935"/>
    <w:rsid w:val="00E56B0E"/>
    <w:rsid w:val="00E614AB"/>
    <w:rsid w:val="00E6756A"/>
    <w:rsid w:val="00E70750"/>
    <w:rsid w:val="00E708EE"/>
    <w:rsid w:val="00E80BEC"/>
    <w:rsid w:val="00E80EAB"/>
    <w:rsid w:val="00E81B06"/>
    <w:rsid w:val="00E9100A"/>
    <w:rsid w:val="00E94FD7"/>
    <w:rsid w:val="00E97528"/>
    <w:rsid w:val="00E97F11"/>
    <w:rsid w:val="00EA2D0C"/>
    <w:rsid w:val="00EA67BC"/>
    <w:rsid w:val="00EA764B"/>
    <w:rsid w:val="00EB127F"/>
    <w:rsid w:val="00EB4333"/>
    <w:rsid w:val="00EB54CD"/>
    <w:rsid w:val="00EB5B3A"/>
    <w:rsid w:val="00EB750D"/>
    <w:rsid w:val="00EC0BD8"/>
    <w:rsid w:val="00EC4FA1"/>
    <w:rsid w:val="00EC6B91"/>
    <w:rsid w:val="00EC7296"/>
    <w:rsid w:val="00ED4543"/>
    <w:rsid w:val="00EE69BA"/>
    <w:rsid w:val="00EE6BB5"/>
    <w:rsid w:val="00EF18BF"/>
    <w:rsid w:val="00EF2B83"/>
    <w:rsid w:val="00EF3EAC"/>
    <w:rsid w:val="00EF49B3"/>
    <w:rsid w:val="00EF58A7"/>
    <w:rsid w:val="00EF7E9A"/>
    <w:rsid w:val="00F00F93"/>
    <w:rsid w:val="00F06306"/>
    <w:rsid w:val="00F065B0"/>
    <w:rsid w:val="00F0758E"/>
    <w:rsid w:val="00F07B4B"/>
    <w:rsid w:val="00F10057"/>
    <w:rsid w:val="00F11584"/>
    <w:rsid w:val="00F1428F"/>
    <w:rsid w:val="00F2063A"/>
    <w:rsid w:val="00F20E9B"/>
    <w:rsid w:val="00F23CAF"/>
    <w:rsid w:val="00F2573B"/>
    <w:rsid w:val="00F34F95"/>
    <w:rsid w:val="00F43B5C"/>
    <w:rsid w:val="00F51E9E"/>
    <w:rsid w:val="00F64DD3"/>
    <w:rsid w:val="00F64EA3"/>
    <w:rsid w:val="00F67E2D"/>
    <w:rsid w:val="00F74B57"/>
    <w:rsid w:val="00F74BDA"/>
    <w:rsid w:val="00F756AD"/>
    <w:rsid w:val="00F75AC7"/>
    <w:rsid w:val="00F77987"/>
    <w:rsid w:val="00F80604"/>
    <w:rsid w:val="00F80E25"/>
    <w:rsid w:val="00F81039"/>
    <w:rsid w:val="00F824C1"/>
    <w:rsid w:val="00F87396"/>
    <w:rsid w:val="00F971CA"/>
    <w:rsid w:val="00F97226"/>
    <w:rsid w:val="00FA1547"/>
    <w:rsid w:val="00FA5300"/>
    <w:rsid w:val="00FA5941"/>
    <w:rsid w:val="00FB11D5"/>
    <w:rsid w:val="00FB253D"/>
    <w:rsid w:val="00FB3B00"/>
    <w:rsid w:val="00FC1553"/>
    <w:rsid w:val="00FC3A55"/>
    <w:rsid w:val="00FC5DB3"/>
    <w:rsid w:val="00FD452E"/>
    <w:rsid w:val="00FD7716"/>
    <w:rsid w:val="00FE15FB"/>
    <w:rsid w:val="00FE25C0"/>
    <w:rsid w:val="00FE646B"/>
    <w:rsid w:val="00FE6685"/>
    <w:rsid w:val="00FE79B2"/>
    <w:rsid w:val="00FF24E5"/>
    <w:rsid w:val="00FF44BD"/>
    <w:rsid w:val="00FF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ngs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F1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F10057"/>
    <w:pPr>
      <w:keepNext/>
      <w:keepLines/>
      <w:spacing w:before="480" w:after="0"/>
      <w:outlineLvl w:val="0"/>
    </w:pPr>
    <w:rPr>
      <w:rFonts w:ascii="Cambria" w:eastAsia="MS Gothi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10057"/>
    <w:rPr>
      <w:rFonts w:ascii="Cambria" w:eastAsia="MS Gothi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D440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A79"/>
  </w:style>
  <w:style w:type="character" w:styleId="PageNumber">
    <w:name w:val="page number"/>
    <w:basedOn w:val="DefaultParagraphFont"/>
    <w:uiPriority w:val="99"/>
    <w:rsid w:val="00D440A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12341</TotalTime>
  <Pages>23</Pages>
  <Words>7804</Words>
  <Characters>-32766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Sound</cp:lastModifiedBy>
  <cp:revision>534</cp:revision>
  <cp:lastPrinted>2016-07-12T19:32:00Z</cp:lastPrinted>
  <dcterms:created xsi:type="dcterms:W3CDTF">2015-07-26T04:36:00Z</dcterms:created>
  <dcterms:modified xsi:type="dcterms:W3CDTF">2016-07-12T19:49:00Z</dcterms:modified>
</cp:coreProperties>
</file>