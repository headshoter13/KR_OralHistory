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75E" w:rsidRPr="006052BC" w:rsidRDefault="0042275E" w:rsidP="004910A6">
      <w:pPr>
        <w:pStyle w:val="Title"/>
        <w:ind w:firstLine="709"/>
        <w:rPr>
          <w:color w:val="auto"/>
          <w:sz w:val="28"/>
          <w:szCs w:val="28"/>
        </w:rPr>
      </w:pPr>
      <w:r w:rsidRPr="006052BC">
        <w:rPr>
          <w:color w:val="auto"/>
          <w:sz w:val="28"/>
          <w:szCs w:val="28"/>
        </w:rPr>
        <w:t>Давид Израилевич Дубровский о своём детстве, семье и Великой Отечественной войне.</w:t>
      </w:r>
    </w:p>
    <w:p w:rsidR="0042275E" w:rsidRPr="00134C7D" w:rsidRDefault="0042275E" w:rsidP="004910A6">
      <w:pPr>
        <w:spacing w:after="0"/>
        <w:ind w:firstLine="709"/>
        <w:rPr>
          <w:b/>
          <w:bCs/>
        </w:rPr>
      </w:pPr>
    </w:p>
    <w:p w:rsidR="0042275E" w:rsidRPr="00134C7D" w:rsidRDefault="0042275E" w:rsidP="004910A6">
      <w:pPr>
        <w:spacing w:after="0" w:line="240" w:lineRule="auto"/>
        <w:ind w:firstLine="709"/>
        <w:jc w:val="both"/>
      </w:pPr>
      <w:r w:rsidRPr="00134C7D">
        <w:t>В первой беседе философ Давид Израилевич Дубровский рассказал о своих детских и юношеских годах, главным образом о тех, что пришлись на время Великой Отечественной войны. Бегство от немцев, наступающих на родной город, опасности пути, трудная жизнь в эвакуации, работа на военном заводе, побег в действующую армию и собственное участие в боевых действиях – всё это, пережитое и увиденное своими глазами, переплетается в рассказах Давида Израилевича с итогами более поздних размышлений о войне. Он делится воспоминаниями о патриотическом подъеме и удивительных подвигах, совершаемых в тылу, о стремлении совсем юных мальчишек отправится на фронт, о разных судьбах рядовых солдат и крупных военоначальников, а также высказывает своё мнение о причинах тяжелейших поражений на первом этапе войны и о том, почему, несмотря ни на что, страна сумела не только выстоять, но и одолеть очень сильного противника.</w:t>
      </w:r>
      <w:r>
        <w:t xml:space="preserve"> Беседует с Давидом Израилевичем кандидат философских наук младший научный сотрудник Института философии РАН Софья Владиславовна Пирожкова.</w:t>
      </w:r>
    </w:p>
    <w:p w:rsidR="0042275E" w:rsidRPr="00134C7D" w:rsidRDefault="0042275E" w:rsidP="004910A6">
      <w:pPr>
        <w:spacing w:after="0"/>
        <w:ind w:firstLine="709"/>
      </w:pPr>
    </w:p>
    <w:p w:rsidR="0042275E" w:rsidRPr="00134C7D" w:rsidRDefault="0042275E" w:rsidP="004910A6">
      <w:pPr>
        <w:spacing w:after="0"/>
        <w:ind w:firstLine="709"/>
        <w:jc w:val="both"/>
        <w:rPr>
          <w:sz w:val="28"/>
          <w:szCs w:val="28"/>
        </w:rPr>
      </w:pPr>
      <w:r w:rsidRPr="00134C7D">
        <w:rPr>
          <w:b/>
          <w:bCs/>
          <w:sz w:val="28"/>
          <w:szCs w:val="28"/>
        </w:rPr>
        <w:t>Пирожкова:</w:t>
      </w:r>
      <w:r w:rsidRPr="00134C7D">
        <w:rPr>
          <w:sz w:val="28"/>
          <w:szCs w:val="28"/>
        </w:rPr>
        <w:t xml:space="preserve"> Дорогие и уважаемые коллеги и все, кто будут смотреть это интервью. Мы сегодня приветствуем замечательного человека, человека с большой буквы.</w:t>
      </w:r>
    </w:p>
    <w:p w:rsidR="0042275E" w:rsidRPr="00134C7D" w:rsidRDefault="0042275E" w:rsidP="004910A6">
      <w:pPr>
        <w:spacing w:after="0"/>
        <w:ind w:firstLine="709"/>
        <w:jc w:val="both"/>
        <w:rPr>
          <w:sz w:val="28"/>
          <w:szCs w:val="28"/>
        </w:rPr>
      </w:pPr>
      <w:r w:rsidRPr="00134C7D">
        <w:rPr>
          <w:b/>
          <w:bCs/>
          <w:sz w:val="28"/>
          <w:szCs w:val="28"/>
        </w:rPr>
        <w:t>Дубровский:</w:t>
      </w:r>
      <w:r w:rsidRPr="00134C7D">
        <w:rPr>
          <w:sz w:val="28"/>
          <w:szCs w:val="28"/>
        </w:rPr>
        <w:t xml:space="preserve"> Ладно, ладно, давайте только без комплиментов и рекламы.</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И это не комплимент, это констатация факта.</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Не люблю.</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Ну из</w:t>
      </w:r>
      <w:r>
        <w:rPr>
          <w:sz w:val="28"/>
          <w:szCs w:val="28"/>
        </w:rPr>
        <w:t>вините, кое-что, все-</w:t>
      </w:r>
      <w:r w:rsidRPr="00134C7D">
        <w:rPr>
          <w:sz w:val="28"/>
          <w:szCs w:val="28"/>
        </w:rPr>
        <w:t>таки, надо констатировать.</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Давайте ближе к делу.</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 и интереснейшего ученого, философа Давида Израилевича Дубровского. Давид Израилевич, добрый день.</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Добрый день.</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Ну вот у нас есть список вопросов по которому мы проходимся в наших беседах. И начинаем мы, что называется, с самого жизненного старта, который даже еще и не ваш старт, а ваши корни. Расскажите об этом.</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Ну, родился я в марте 1929 г. </w:t>
      </w:r>
      <w:r>
        <w:rPr>
          <w:sz w:val="28"/>
          <w:szCs w:val="28"/>
        </w:rPr>
        <w:t xml:space="preserve">в </w:t>
      </w:r>
      <w:r w:rsidRPr="00134C7D">
        <w:rPr>
          <w:sz w:val="28"/>
          <w:szCs w:val="28"/>
        </w:rPr>
        <w:t xml:space="preserve">городе Орехове, Запорожской области в семье очень простых людей. Отец мой был парикмахером, а мать – домохозяйкой. Отец кончил четыре класса всего. Был человек малообразованный, хотя, в общем-то, более-менее культурный. Мать шесть классов окончила. Она была, кстати, очень способной женщиной, не имевшей возможности продлить свое образование. Нужно было деньги платить тогда, чтобы поступить в училище. Ну вот, там три года я прожил, в Орехове. Потом переехали в Мелитополь. Там я учился в школе. До войны окончил пять классов. В детстве у меня были очень яркие воспоминания, связанные с детской железной дорогой. В Мелитополе, маленьком тогда городишке, по каким-то непонятным обстоятельствам, построили детскую железную дорогу. Она была протяженностью в три километра и шла вокруг парка. Это был замечательный способ воспитания детей. Паровоз, такой маленький, шесть вагонов, они вокруг парка ездили. Масса желающих всегда было покататься.  И все делали дети. Машинистами тоже были дети, правда, старшеклассники. Они,  конечно, работали под руководством наставника, но тем не менее все от начала до конца делали школьники. Я был в «службе пути», так она называлась. Там были </w:t>
      </w:r>
      <w:r>
        <w:rPr>
          <w:sz w:val="28"/>
          <w:szCs w:val="28"/>
        </w:rPr>
        <w:t>«Служба с</w:t>
      </w:r>
      <w:r w:rsidRPr="00134C7D">
        <w:rPr>
          <w:sz w:val="28"/>
          <w:szCs w:val="28"/>
        </w:rPr>
        <w:t xml:space="preserve">вязи», </w:t>
      </w:r>
      <w:r>
        <w:rPr>
          <w:sz w:val="28"/>
          <w:szCs w:val="28"/>
        </w:rPr>
        <w:t>«Служба д</w:t>
      </w:r>
      <w:r w:rsidRPr="00134C7D">
        <w:rPr>
          <w:sz w:val="28"/>
          <w:szCs w:val="28"/>
        </w:rPr>
        <w:t>вижения» и другие. Вот я был в «</w:t>
      </w:r>
      <w:r>
        <w:rPr>
          <w:sz w:val="28"/>
          <w:szCs w:val="28"/>
        </w:rPr>
        <w:t>С</w:t>
      </w:r>
      <w:r w:rsidRPr="00134C7D">
        <w:rPr>
          <w:sz w:val="28"/>
          <w:szCs w:val="28"/>
        </w:rPr>
        <w:t>лужбе</w:t>
      </w:r>
      <w:r>
        <w:rPr>
          <w:sz w:val="28"/>
          <w:szCs w:val="28"/>
        </w:rPr>
        <w:t xml:space="preserve"> п</w:t>
      </w:r>
      <w:r w:rsidRPr="00134C7D">
        <w:rPr>
          <w:sz w:val="28"/>
          <w:szCs w:val="28"/>
        </w:rPr>
        <w:t>ути». Вначале я  стоял на переезде с желтым флажком – встречал поезд. Потом меня повысили: я стал бригадиром пути − так называлось − три «птички» носил в петлицах. Все как у взрослых. И, через какое-то время стал дорожным мастером. У меня был километр пути, за который я отвечал. Шпалы меняли, проверяли состояние путей. Это было потрясающе интересное и, главное, имевшее огромный воспитательный эффект занятие. Ответственность. Мы работали как взрослые. Вот эта детская железная дорога сыграла в моей жизни и в моем воспитании очень большую роль. А при ней еще были самые разные кружки. «Радистов – операторов» (я закончил кружок  этот, изучил азбуку Морзе, умел передавать и принимать простые сообщения), «Юных натуралистов» и многое еще. И все это мы сочетали с учебой. А потом началась война.</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вот по поводу папы и мамы. Семья состоялась только из мамы и папы? Или?..</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w:t>
      </w:r>
      <w:r>
        <w:rPr>
          <w:sz w:val="28"/>
          <w:szCs w:val="28"/>
        </w:rPr>
        <w:t xml:space="preserve">И </w:t>
      </w:r>
      <w:r w:rsidRPr="00134C7D">
        <w:rPr>
          <w:sz w:val="28"/>
          <w:szCs w:val="28"/>
        </w:rPr>
        <w:t xml:space="preserve">бабушки. Бабушка – мать моей матери – была очень интересным человеком. Она рано потеряла мужа и воспитывала двух дочерей своих. Ну, родственники были у нее, конечно. Она хорошо знала самого батьку Махно. Орехов – это рядом с Гуляй-поле, махновской вотчиной. Отец Махно был ее приятелем. Она держала там скобяную лавку. Шила… Сначала шитьем занималась, потом еще у нее была лавка. Когда врывались «махновцы» в Орехов, она их последними словами ругала, защищала соседей. Это была женщина очень строгих нравов. Мы ее побаивались немножко. Она была суровый человек, преданный, конечно, очень семье. </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вы были единственным ребенком?</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Нет. Нас было трое. Брат мой был на пять лет младше меня, но буквально перед нашей эвакуацией родилась моя сестра. Мы эвакуировались на лошадях, вот мать, значит, вышла из роддома и села сразу на подводу с новорожденной. А нас воспитывали так, что наша Красная армия немцев разобьет в «пух и прах» в течение недели. Никто не сомневался в этом. Так нас учили, так пелось в  песнях. Но потом вдруг невероятные вещи: немцы занимают города, бомбят Запорожье, продвигаются так быстро… В общем встал вопрос об эвакуации. Надо уезжать: уже стало ясно, что немцы возьмут и Запорожье, и Мелитополь</w:t>
      </w:r>
      <w:r w:rsidRPr="00654B57">
        <w:rPr>
          <w:sz w:val="28"/>
          <w:szCs w:val="28"/>
        </w:rPr>
        <w:t>.</w:t>
      </w:r>
      <w:r w:rsidRPr="00134C7D">
        <w:rPr>
          <w:sz w:val="28"/>
          <w:szCs w:val="28"/>
        </w:rPr>
        <w:t xml:space="preserve"> Была дискуссия между родственниками – уезжать или не уезжать. Как уезжать, бросить все?  И тех, кто оказались оптимистами, говорили, что немцы культурный народ, их всех расстреляли как евреев. Они все погибли там. Многие мои знакомые и друзья. А мы… Отца мобилизовали в армию, буквально в первые дни войны, но ему повезло, что он был вначале при госпитале, который формировался в Мелитополе. А у него был брат, дядя Гриша, его тоже мобилизовали в армию, но он успел нам всем организовать эвакуацию (он работал в артели  </w:t>
      </w:r>
      <w:r>
        <w:rPr>
          <w:sz w:val="28"/>
          <w:szCs w:val="28"/>
        </w:rPr>
        <w:t>«Правда»,</w:t>
      </w:r>
      <w:r w:rsidRPr="00134C7D">
        <w:rPr>
          <w:sz w:val="28"/>
          <w:szCs w:val="28"/>
        </w:rPr>
        <w:t xml:space="preserve"> был пекарем, мастеровым человеком). Вот ему удалось как-то достать подводу. Правда, там было выделено еще пара подвод для семей  тех, кто работал в этой артели. У нас на подводе тринадцать человек ехало. То есть мы шли пешком, в основном. Ехала мать, новорожденная сестра Люся, две бабушки (мать отца и мать матери моей), три семьи – дети маленькие. Вот они ехали, а все остальные взрослые и подростки шли пешком. И мы на подводе проехали где-то четыреста километров, до Ростова. Под бомбежку попали один раз. Это ужасно было, конечно. И вообще эвакуация</w:t>
      </w:r>
      <w:r>
        <w:rPr>
          <w:sz w:val="28"/>
          <w:szCs w:val="28"/>
        </w:rPr>
        <w:t xml:space="preserve"> </w:t>
      </w:r>
      <w:r w:rsidRPr="00134C7D">
        <w:rPr>
          <w:sz w:val="28"/>
          <w:szCs w:val="28"/>
        </w:rPr>
        <w:t>… огромные толпы людей в зное, в пыли тащатся по дороге. А у нас в отличие от очень многих</w:t>
      </w:r>
      <w:r>
        <w:rPr>
          <w:sz w:val="28"/>
          <w:szCs w:val="28"/>
        </w:rPr>
        <w:t xml:space="preserve"> </w:t>
      </w:r>
      <w:r w:rsidRPr="00134C7D">
        <w:rPr>
          <w:sz w:val="28"/>
          <w:szCs w:val="28"/>
        </w:rPr>
        <w:t>–</w:t>
      </w:r>
      <w:r>
        <w:rPr>
          <w:sz w:val="28"/>
          <w:szCs w:val="28"/>
        </w:rPr>
        <w:t xml:space="preserve"> </w:t>
      </w:r>
      <w:r w:rsidRPr="00134C7D">
        <w:rPr>
          <w:sz w:val="28"/>
          <w:szCs w:val="28"/>
        </w:rPr>
        <w:t>подвода. Мы тоже шли пешком, но старухи, маленькие дети сидели на подводе. А правила лошадьми тетя Слава – это жена брата отца моего, дяди Иосифа, он был глухой после первой мировой войны, тяжело контуженый. Пожилой человек. А тетя Слава была такая бой-баба. Она правила лошадьми, ухаживала за ними, она «командовала парадом», и без нее было трудно представить все это. Особенно когда под бомбежку попали, она не растерялась, всех нас быстро организовала и вывела из очага удара. Многие погибли там. Ну, короче, это долгая история, она описана в моих воспоминаниях.</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Сколько вы так шли?</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Ну, сейчас скажу. Наверное, недели три. Причем, самое интересное, что немцы уже перерезали путь нам на Таганрог – десант высадили, но отступавшая  армия их сбила, и мы проскочили. Если бы этого не было, мы бы остались в окружении. Ну, я опускаю эти все детали, потому что мы ехали  потом на барже по Дону из Ростова, потом еще и поездом и попали в Сталинград. Там на стадионе мы жили дней пять, наверное. Там находились тысячи людей − это был эвакопункт, люди</w:t>
      </w:r>
      <w:r>
        <w:rPr>
          <w:sz w:val="28"/>
          <w:szCs w:val="28"/>
        </w:rPr>
        <w:t>,</w:t>
      </w:r>
      <w:r w:rsidRPr="00134C7D">
        <w:rPr>
          <w:sz w:val="28"/>
          <w:szCs w:val="28"/>
        </w:rPr>
        <w:t xml:space="preserve"> эвакуированные из самых разных мест, ожидали своей</w:t>
      </w:r>
      <w:r w:rsidRPr="00654B57">
        <w:rPr>
          <w:sz w:val="28"/>
          <w:szCs w:val="28"/>
        </w:rPr>
        <w:t xml:space="preserve"> </w:t>
      </w:r>
      <w:r w:rsidRPr="00134C7D">
        <w:rPr>
          <w:sz w:val="28"/>
          <w:szCs w:val="28"/>
        </w:rPr>
        <w:t>участи. И нас распределили в Республику немцев Поволжья. Немцев же всех выгнали. Неизвестно, в чем они были виноваты?! Тоже женщины, старики, дети. Их всех выселили. Была большая республика немцев Поволжья: несколько городов – Энгельс, Маркс, множество деревень, несколько райцентров. Вот нас привезли прямо в такую деревню: пустые дома, кирха деревянная, черное воронье, ни живой души. Выбирай любой дом. И, значит, сразу же приехал из райцентра человек: вот будем организовывать колхоз, выбирайте любой дом и завтра на работу уже надо выходить. Мать работала на разных работах. Я работал на конюшне вначале, потом на тракторе прицепщиком. Потом возил бензин за тридцать километров из райцентра Добринка на волах. Интересное было путешествие. Тридцать километров туда и тридцать обратно. Для комбайнов и тракторов бензин и керосин. Вот такая была телега: два бревна, и между ними лежали бочки − три бочки с керосином и бензином… Там были всякие истории, я их опускаю... Ну, вот, значит, я возил это все. У меня двоюродный брат был, он был двадцать пятого года рождения…</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Вам, в начале войны, сколько было лет?</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Двенадцать лет. Это был мой двоюродный брат, сын дяди Гриши, который организовал нам отъезд. И если бы не он, то мы там бы и остались все, и все бы погибли… Его звали  Абраша. Он хороший парень был, добрый, безотказный труженик. Все время на конюшне работал, возил километров за пять сено, а это огромный труд набрать и привезти это сено, погрузить, разгрузить… Да… и его взяли в армию. А я хотел на фронт попасть, завидовал ему – все мы были патриоты. Среди молодежи особенно был очень высокий патриотизм! Все эти писаки, что сейчас пишут будто «насильно» заставляли, что-то еще такое – это отвратительно! Был истинный</w:t>
      </w:r>
      <w:r>
        <w:rPr>
          <w:sz w:val="28"/>
          <w:szCs w:val="28"/>
        </w:rPr>
        <w:t xml:space="preserve"> патриотизм. Среди молодежи </w:t>
      </w:r>
      <w:r w:rsidRPr="00654B57">
        <w:rPr>
          <w:sz w:val="28"/>
          <w:szCs w:val="28"/>
        </w:rPr>
        <w:t>–</w:t>
      </w:r>
      <w:r w:rsidRPr="00134C7D">
        <w:rPr>
          <w:sz w:val="28"/>
          <w:szCs w:val="28"/>
        </w:rPr>
        <w:t xml:space="preserve"> несомненно. И все мы рвались на фронт, хотели Родину защищать. И вот Абрашу и всех двадцать пятого года рождения ребят взяли в армию… приехал сержант из райцентра, их всех построили, и я помню, как он помахал мне на прощанье ру</w:t>
      </w:r>
      <w:r>
        <w:rPr>
          <w:sz w:val="28"/>
          <w:szCs w:val="28"/>
        </w:rPr>
        <w:t>кой. И они погибли</w:t>
      </w:r>
      <w:r w:rsidRPr="00134C7D">
        <w:rPr>
          <w:sz w:val="28"/>
          <w:szCs w:val="28"/>
        </w:rPr>
        <w:t xml:space="preserve"> все – Абраша и все остальные.</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И Вы не знаете, куда их отправили?</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Под Сталинградом они были где-то. Это было лето 42-го года. Под Сталинградом шли жесточайшие бои. Там погиб другой мой двоюродный брат. Я об этом писал в воспоминаниях. Он был командиром танка, был дважды орденоносец - в 42-м году! И тоже там погиб. Ег</w:t>
      </w:r>
      <w:r>
        <w:rPr>
          <w:sz w:val="28"/>
          <w:szCs w:val="28"/>
        </w:rPr>
        <w:t>о родители жили в Запорожье. О</w:t>
      </w:r>
      <w:r w:rsidRPr="00134C7D">
        <w:rPr>
          <w:sz w:val="28"/>
          <w:szCs w:val="28"/>
        </w:rPr>
        <w:t xml:space="preserve">н работал на военном заводе </w:t>
      </w:r>
      <w:r>
        <w:rPr>
          <w:sz w:val="28"/>
          <w:szCs w:val="28"/>
        </w:rPr>
        <w:t xml:space="preserve">токарем </w:t>
      </w:r>
      <w:r w:rsidRPr="00134C7D">
        <w:rPr>
          <w:sz w:val="28"/>
          <w:szCs w:val="28"/>
        </w:rPr>
        <w:t>и имел бронь от армии. И завод этот эвакуировали.  Он же в первые дни войны пошел добровольно на фронт, а родители не смогли эвакуироваться</w:t>
      </w:r>
      <w:r>
        <w:rPr>
          <w:sz w:val="28"/>
          <w:szCs w:val="28"/>
        </w:rPr>
        <w:t xml:space="preserve"> с заводом</w:t>
      </w:r>
      <w:r w:rsidRPr="00134C7D">
        <w:rPr>
          <w:sz w:val="28"/>
          <w:szCs w:val="28"/>
        </w:rPr>
        <w:t>, они остались в Запорожье и были расстреляны. А он был в армии. Был отчаянный парень, еще в Запорожье слыл вожаком отъявленных хулиганов. Правда, работа на заводе его постепенно образумила. Он стал младшим лейтенантом, командиром танка. Был до этого два раза ранен. Награжден орденом «Красной звезды» и орденом «Красного Знамени». В 42-м году, когда награждали редко! И погиб под Сталинградом в начале августа 42-го года.</w:t>
      </w:r>
      <w:r>
        <w:rPr>
          <w:sz w:val="28"/>
          <w:szCs w:val="28"/>
        </w:rPr>
        <w:t xml:space="preserve"> Там были жесточайшие</w:t>
      </w:r>
      <w:r w:rsidRPr="00134C7D">
        <w:rPr>
          <w:sz w:val="28"/>
          <w:szCs w:val="28"/>
        </w:rPr>
        <w:t xml:space="preserve"> танковые бои. Там полегло очень много. Еще из наших родственников многие погибли, я об этом могу долго говорить, но война унесла </w:t>
      </w:r>
      <w:r>
        <w:rPr>
          <w:sz w:val="28"/>
          <w:szCs w:val="28"/>
        </w:rPr>
        <w:t xml:space="preserve">почти </w:t>
      </w:r>
      <w:r w:rsidRPr="00134C7D">
        <w:rPr>
          <w:sz w:val="28"/>
          <w:szCs w:val="28"/>
        </w:rPr>
        <w:t>в каждой семье тех, кто ушел на войну. Трудно найти семью, где кто-то не погиб бы или не был бы ранен, покалечен. Но тем, кто был покалечен, им, считай, повезло. Вот в Мелитополе у нас, на этой детской железной дороге − поразительный пример, я хочу подчеркнуть его! − работали старшек</w:t>
      </w:r>
      <w:r>
        <w:rPr>
          <w:sz w:val="28"/>
          <w:szCs w:val="28"/>
        </w:rPr>
        <w:t>лассники (9-й класс, 10-й класс).</w:t>
      </w:r>
      <w:r w:rsidRPr="00134C7D">
        <w:rPr>
          <w:sz w:val="28"/>
          <w:szCs w:val="28"/>
        </w:rPr>
        <w:t xml:space="preserve"> Это были комсомольцы, замечательные ребята, молодые, веселые, энергичные, способные. </w:t>
      </w:r>
      <w:r>
        <w:rPr>
          <w:sz w:val="28"/>
          <w:szCs w:val="28"/>
        </w:rPr>
        <w:t xml:space="preserve"> Они </w:t>
      </w:r>
      <w:r w:rsidRPr="00134C7D">
        <w:rPr>
          <w:sz w:val="28"/>
          <w:szCs w:val="28"/>
        </w:rPr>
        <w:t xml:space="preserve">были старше меня на </w:t>
      </w:r>
      <w:r>
        <w:rPr>
          <w:sz w:val="28"/>
          <w:szCs w:val="28"/>
        </w:rPr>
        <w:t>4–</w:t>
      </w:r>
      <w:r w:rsidRPr="00134C7D">
        <w:rPr>
          <w:sz w:val="28"/>
          <w:szCs w:val="28"/>
        </w:rPr>
        <w:t>5 лет. И они в первые же дни войны добровольно ушли на фронт. Все! Понимаете? Вот говорят, что не было патриотизма, но они все до единого ушли добровольно на фронт</w:t>
      </w:r>
      <w:r>
        <w:rPr>
          <w:sz w:val="28"/>
          <w:szCs w:val="28"/>
        </w:rPr>
        <w:t>!</w:t>
      </w:r>
      <w:r w:rsidRPr="00134C7D">
        <w:rPr>
          <w:sz w:val="28"/>
          <w:szCs w:val="28"/>
        </w:rPr>
        <w:t xml:space="preserve"> В первые дни войны! И все до единого полегли!  Я приехал в Мелитополь после войны, их матери, встречая меня, плакали: «А Лазик погиб!»,  «А Вова не вернулся!», «А Боря не вернулся!»... Они все до единого полегли на фронте. Не осталось ни одного. Там чуть помоложе их был Вася Васютин, он без ноги вернулся. Единственный из всех молодых ребят того времени, кто вернулся живой. А вот все они  из 9-х, 10-х классов  41-го года полегли, все до единого. Вот это очень яркий пример, который показывает, что такое война и что это был действительный патриотизм. Несмотря ни на что – несмотря на 37-й год и прочее − было понятие «Родины». И было понятие «чести», «достоинства», «долга». Ну, вот об этом можно много говорить, но пока достаточно, наверное.</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Нет, почему? Давайте продолжим. Я  Вам хочу еще один вопрос задать: в начале войны Вам было 12 лет, личность уже сформировалась?..</w:t>
      </w:r>
    </w:p>
    <w:p w:rsidR="0042275E" w:rsidRPr="00134C7D" w:rsidRDefault="0042275E" w:rsidP="004910A6">
      <w:pPr>
        <w:spacing w:after="0"/>
        <w:ind w:firstLine="709"/>
        <w:jc w:val="both"/>
        <w:rPr>
          <w:sz w:val="28"/>
          <w:szCs w:val="28"/>
        </w:rPr>
      </w:pPr>
      <w:r w:rsidRPr="00134C7D">
        <w:rPr>
          <w:b/>
          <w:bCs/>
          <w:sz w:val="28"/>
          <w:szCs w:val="28"/>
        </w:rPr>
        <w:t xml:space="preserve">Д: </w:t>
      </w:r>
      <w:r w:rsidRPr="00134C7D">
        <w:rPr>
          <w:sz w:val="28"/>
          <w:szCs w:val="28"/>
        </w:rPr>
        <w:t>12 лет было… В 12 лет я работал на тракторе. У меня был тракторист пьянчу</w:t>
      </w:r>
      <w:r>
        <w:rPr>
          <w:sz w:val="28"/>
          <w:szCs w:val="28"/>
        </w:rPr>
        <w:t>жк</w:t>
      </w:r>
      <w:r w:rsidRPr="00134C7D">
        <w:rPr>
          <w:sz w:val="28"/>
          <w:szCs w:val="28"/>
        </w:rPr>
        <w:t>а, пожилой человек. Как поддаст он, так и заляжет в борозду и дрыхнет там. И трактор водил я. А для меня это было вообще удовольствие, радость такая. Там поля очень большие. Держишь, и гон такой длинный–длинный. Потом ты поворачиваешь с этим плугом. Когда поворачиваешь, часто заедало плуг, что-то такое. Потом когда «пыхало-чихало» и мотор глох, я его будил. Он что-то делал, заводил мотор и опять спать. Поэтому я водил трактор</w:t>
      </w:r>
      <w:r>
        <w:rPr>
          <w:sz w:val="28"/>
          <w:szCs w:val="28"/>
        </w:rPr>
        <w:t xml:space="preserve"> большей частью сам.</w:t>
      </w:r>
      <w:r w:rsidRPr="00134C7D">
        <w:rPr>
          <w:sz w:val="28"/>
          <w:szCs w:val="28"/>
        </w:rPr>
        <w:t xml:space="preserve"> </w:t>
      </w:r>
      <w:r>
        <w:rPr>
          <w:sz w:val="28"/>
          <w:szCs w:val="28"/>
        </w:rPr>
        <w:t>Н</w:t>
      </w:r>
      <w:r w:rsidRPr="00134C7D">
        <w:rPr>
          <w:sz w:val="28"/>
          <w:szCs w:val="28"/>
        </w:rPr>
        <w:t xml:space="preserve">о </w:t>
      </w:r>
      <w:r>
        <w:rPr>
          <w:sz w:val="28"/>
          <w:szCs w:val="28"/>
        </w:rPr>
        <w:t>скоро меня перевели на другую, более важную работу –</w:t>
      </w:r>
      <w:r w:rsidRPr="00134C7D">
        <w:rPr>
          <w:sz w:val="28"/>
          <w:szCs w:val="28"/>
        </w:rPr>
        <w:t xml:space="preserve"> </w:t>
      </w:r>
      <w:r>
        <w:rPr>
          <w:sz w:val="28"/>
          <w:szCs w:val="28"/>
        </w:rPr>
        <w:t>возить бензин</w:t>
      </w:r>
      <w:r w:rsidRPr="00134C7D">
        <w:rPr>
          <w:sz w:val="28"/>
          <w:szCs w:val="28"/>
        </w:rPr>
        <w:t xml:space="preserve"> </w:t>
      </w:r>
      <w:r>
        <w:rPr>
          <w:sz w:val="28"/>
          <w:szCs w:val="28"/>
        </w:rPr>
        <w:t xml:space="preserve">с нефтебазы </w:t>
      </w:r>
      <w:r w:rsidRPr="00134C7D">
        <w:rPr>
          <w:sz w:val="28"/>
          <w:szCs w:val="28"/>
        </w:rPr>
        <w:t>за тридцать километров на волах. Очень сложная была работа, мне было 12−13 лет. Все такие</w:t>
      </w:r>
      <w:r>
        <w:rPr>
          <w:sz w:val="28"/>
          <w:szCs w:val="28"/>
        </w:rPr>
        <w:t>, как я, работали с утра до ночи</w:t>
      </w:r>
      <w:r w:rsidRPr="00134C7D">
        <w:rPr>
          <w:sz w:val="28"/>
          <w:szCs w:val="28"/>
        </w:rPr>
        <w:t xml:space="preserve">. Это было </w:t>
      </w:r>
      <w:r>
        <w:rPr>
          <w:sz w:val="28"/>
          <w:szCs w:val="28"/>
        </w:rPr>
        <w:t>типично</w:t>
      </w:r>
      <w:r w:rsidRPr="00134C7D">
        <w:rPr>
          <w:sz w:val="28"/>
          <w:szCs w:val="28"/>
        </w:rPr>
        <w:t xml:space="preserve"> для  детей того времени. </w:t>
      </w:r>
    </w:p>
    <w:p w:rsidR="0042275E" w:rsidRPr="00134C7D" w:rsidRDefault="0042275E" w:rsidP="004910A6">
      <w:pPr>
        <w:spacing w:after="0"/>
        <w:ind w:firstLine="709"/>
        <w:jc w:val="both"/>
        <w:rPr>
          <w:sz w:val="28"/>
          <w:szCs w:val="28"/>
        </w:rPr>
      </w:pPr>
      <w:r w:rsidRPr="00134C7D">
        <w:rPr>
          <w:sz w:val="28"/>
          <w:szCs w:val="28"/>
        </w:rPr>
        <w:t xml:space="preserve">   Вот дальше я могу рассказать вам самое интересное о войне, о чем м</w:t>
      </w:r>
      <w:r>
        <w:rPr>
          <w:sz w:val="28"/>
          <w:szCs w:val="28"/>
        </w:rPr>
        <w:t>ного писалось, но все-таки – не</w:t>
      </w:r>
      <w:r w:rsidRPr="00134C7D">
        <w:rPr>
          <w:sz w:val="28"/>
          <w:szCs w:val="28"/>
        </w:rPr>
        <w:t xml:space="preserve">достаточно. В сентябре 42-го нас второй раз эвакуировали в город Маркс, Саратовской области. Тоже недалеко от Сталинграда, это тоже бывшая республика немцев Поволжья. Там был военный завод. Он состоял из эвакуированных заводов из Мелитополя, из Харькова и еще нескольких городов. Выпускали минометы и снаряды: один цех снаряды </w:t>
      </w:r>
      <w:r>
        <w:rPr>
          <w:sz w:val="28"/>
          <w:szCs w:val="28"/>
        </w:rPr>
        <w:t>выпускал, второй минометы. К</w:t>
      </w:r>
      <w:r w:rsidRPr="00134C7D">
        <w:rPr>
          <w:sz w:val="28"/>
          <w:szCs w:val="28"/>
        </w:rPr>
        <w:t xml:space="preserve">огда мы приехали туда, я сразу пошел работать на завод. Мне было тогда 13 лет. В цеху </w:t>
      </w:r>
      <w:r>
        <w:rPr>
          <w:sz w:val="28"/>
          <w:szCs w:val="28"/>
        </w:rPr>
        <w:t>примерно 400 человек,</w:t>
      </w:r>
      <w:r w:rsidRPr="00134C7D">
        <w:rPr>
          <w:sz w:val="28"/>
          <w:szCs w:val="28"/>
        </w:rPr>
        <w:t xml:space="preserve"> огромный цех. Мы делали минометы. Ну, это такая </w:t>
      </w:r>
      <w:r>
        <w:rPr>
          <w:sz w:val="28"/>
          <w:szCs w:val="28"/>
        </w:rPr>
        <w:t xml:space="preserve">довольно </w:t>
      </w:r>
      <w:r w:rsidRPr="00134C7D">
        <w:rPr>
          <w:sz w:val="28"/>
          <w:szCs w:val="28"/>
        </w:rPr>
        <w:t>простая вещь. Так вот, что самое главное, в цеху этом</w:t>
      </w:r>
      <w:r>
        <w:rPr>
          <w:sz w:val="28"/>
          <w:szCs w:val="28"/>
        </w:rPr>
        <w:t>,</w:t>
      </w:r>
      <w:r w:rsidRPr="00134C7D">
        <w:rPr>
          <w:sz w:val="28"/>
          <w:szCs w:val="28"/>
        </w:rPr>
        <w:t xml:space="preserve"> ну</w:t>
      </w:r>
      <w:r>
        <w:rPr>
          <w:sz w:val="28"/>
          <w:szCs w:val="28"/>
        </w:rPr>
        <w:t xml:space="preserve"> может быть, </w:t>
      </w:r>
      <w:r w:rsidRPr="00134C7D">
        <w:rPr>
          <w:sz w:val="28"/>
          <w:szCs w:val="28"/>
        </w:rPr>
        <w:t>процентов пять были кадровые рабочие, остальные – пацаны 13, 14, 15 лет</w:t>
      </w:r>
      <w:r>
        <w:rPr>
          <w:sz w:val="28"/>
          <w:szCs w:val="28"/>
        </w:rPr>
        <w:t>. Д</w:t>
      </w:r>
      <w:r w:rsidRPr="00134C7D">
        <w:rPr>
          <w:sz w:val="28"/>
          <w:szCs w:val="28"/>
        </w:rPr>
        <w:t xml:space="preserve">о 16-ти. В 17 их брали в армию. И женщины. Они делали минометы. Через три дня, после того как я пришел в цех, меня поставили самостоятельно за станок. Я стал делать «стаканы», детали такие – для механизма наводки миномета. У меня вначале быстро тупились и даже ломались сверла и резцы. А мастер наш, который один был на 20 человек, понял, что это из-за того, что  мне не доставало роста для нормального контроля за своими действиями, когда подводишь резец к быстро вращающейся стальной болванке и т. п. Он сделал мне подставку, сантиметров на десять, и пошло дело. Через 3−4 дня я уже наловчился делать эти «стаканы», и норму выполнял, а потом и перевыполнял. Мы создали комсомольскую, молодежную бригаду – норму перевыполняли всегда. Работали 12 часов в сутки, без выходных. </w:t>
      </w:r>
      <w:r>
        <w:rPr>
          <w:sz w:val="28"/>
          <w:szCs w:val="28"/>
        </w:rPr>
        <w:t>Получали 800 грамм хлеба и обед</w:t>
      </w:r>
      <w:r w:rsidRPr="00134C7D">
        <w:rPr>
          <w:sz w:val="28"/>
          <w:szCs w:val="28"/>
        </w:rPr>
        <w:t xml:space="preserve"> из какой-то баланды. Я обычно половину хлеба приносил домой, потому что дома были братишка и маленькая сестренка. Но самое интересное следующее. Никто в это не поверит! В начале 43-го года выходит приказ Наркома танковой промышленности Малышева (это я запомнил точно): перевести завод на выпуск танковых моторов. Но минометы и танковые моторы – это вообще день и ночь, понимаете? Там совсем другие точности, совсем другие методы работы. И срок  - месяц. Месяц! Ну, вот кому-нибудь расскажите, кто понимает немного, скажет: да это чушь. Такого не бывает, и быть не может. И вот две недели все не выходили из цеха. Мы там ночевали. Спали по три часа. Вся система менялась: срывали станки, перемещали их, ставили и испытывали новые, другие технологические линии, другая точность работы, все другое. Через 28 дней на испытательном стенде стоял первый мотор. Вот можете поверить вы в такое?</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специалистов при этом не было? Те же самые люди?</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Ну, мастера, конечно, работники техотдела, инженеры. Они, как и мы не выходили из цеха сутками, помогали осваивать новые детали. Точность</w:t>
      </w:r>
      <w:r>
        <w:rPr>
          <w:sz w:val="28"/>
          <w:szCs w:val="28"/>
        </w:rPr>
        <w:t xml:space="preserve"> </w:t>
      </w:r>
      <w:r w:rsidRPr="00134C7D">
        <w:rPr>
          <w:sz w:val="28"/>
          <w:szCs w:val="28"/>
        </w:rPr>
        <w:t xml:space="preserve">− </w:t>
      </w:r>
      <w:r>
        <w:rPr>
          <w:sz w:val="28"/>
          <w:szCs w:val="28"/>
        </w:rPr>
        <w:t xml:space="preserve"> </w:t>
      </w:r>
      <w:r w:rsidRPr="00134C7D">
        <w:rPr>
          <w:sz w:val="28"/>
          <w:szCs w:val="28"/>
        </w:rPr>
        <w:t>микроны, это не минометы. Когда делали минометы</w:t>
      </w:r>
      <w:r>
        <w:rPr>
          <w:sz w:val="28"/>
          <w:szCs w:val="28"/>
        </w:rPr>
        <w:t>,</w:t>
      </w:r>
      <w:r w:rsidRPr="00134C7D">
        <w:rPr>
          <w:sz w:val="28"/>
          <w:szCs w:val="28"/>
        </w:rPr>
        <w:t xml:space="preserve"> я работал на револьверном станке. Я должен был вставить в шпиндель станка трехметровую железную болванку, просунуть ее в патрон, закрутить и потом обточить примерно сантиметров на десять, просверлить и отрезать по размеру. Потом дальше уже  другие точнее растачивали изнутри «стакан» и резьбу нарезали. Миномет – это труба и плита такая, на которой он стоит, упирается в нее, ножки и механизм наводки. Все довольно просто. А танковый мотор – это поразительно сложная вещь.  Из всего периода войны, для меня, пожалуй, остается самым впечатляющим и трудно объяснимым фактом, то, о чем я рассказал - когда завод перешел с выпуска минометов на выпуск танковых моторов в течение месяца. Ну, правда, новые станки привезли, новые линии. Второй цех оборудовали, в другом месте. И третий такой небольшой цех. В одном цехе снаряды делали. Другой был ремонтный цех. И все эти три цеха в одно объединили и через месяц стали выпускать танковые моторы.</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вообще какое отношение было? «Так надо – значит надо»? </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Мы были комсомольцы. Приказ Родины (и Партии!) был законом. И мы не просто, а по долгу совести, по долгу души своей работали. И тех, кто пытался отлынивать, мы их презирали, мы их ненавидели, считали, что это шкурники, эгоисты, низкие душонки. Это было </w:t>
      </w:r>
      <w:r>
        <w:rPr>
          <w:sz w:val="28"/>
          <w:szCs w:val="28"/>
        </w:rPr>
        <w:t>характерно д</w:t>
      </w:r>
      <w:r w:rsidRPr="00134C7D">
        <w:rPr>
          <w:sz w:val="28"/>
          <w:szCs w:val="28"/>
        </w:rPr>
        <w:t xml:space="preserve">ля комсомольцев того времени. </w:t>
      </w:r>
      <w:r>
        <w:rPr>
          <w:sz w:val="28"/>
          <w:szCs w:val="28"/>
        </w:rPr>
        <w:t>Я очень хотел стать комсомольцем. Я приписал себе</w:t>
      </w:r>
      <w:r w:rsidRPr="00134C7D">
        <w:rPr>
          <w:sz w:val="28"/>
          <w:szCs w:val="28"/>
        </w:rPr>
        <w:t xml:space="preserve"> лишний го</w:t>
      </w:r>
      <w:r>
        <w:rPr>
          <w:sz w:val="28"/>
          <w:szCs w:val="28"/>
        </w:rPr>
        <w:t>д, чтобы вступить</w:t>
      </w:r>
      <w:r w:rsidRPr="00134C7D">
        <w:rPr>
          <w:sz w:val="28"/>
          <w:szCs w:val="28"/>
        </w:rPr>
        <w:t xml:space="preserve"> в комсомол (28-й год рождения вместо 1929-го)</w:t>
      </w:r>
      <w:r>
        <w:rPr>
          <w:sz w:val="28"/>
          <w:szCs w:val="28"/>
        </w:rPr>
        <w:t>,</w:t>
      </w:r>
      <w:r w:rsidRPr="00134C7D">
        <w:rPr>
          <w:sz w:val="28"/>
          <w:szCs w:val="28"/>
        </w:rPr>
        <w:t xml:space="preserve"> и вот там, под Сталинградом</w:t>
      </w:r>
      <w:r>
        <w:rPr>
          <w:sz w:val="28"/>
          <w:szCs w:val="28"/>
        </w:rPr>
        <w:t>,</w:t>
      </w:r>
      <w:r w:rsidRPr="00134C7D">
        <w:rPr>
          <w:sz w:val="28"/>
          <w:szCs w:val="28"/>
        </w:rPr>
        <w:t xml:space="preserve"> еще в селе я вступил в комсомол. Это типично. Почему я? Это было характерно для всех. Практически для всех. Ну, для тех, кого я знал, кого видел вокруг себя, для</w:t>
      </w:r>
      <w:r>
        <w:rPr>
          <w:sz w:val="28"/>
          <w:szCs w:val="28"/>
        </w:rPr>
        <w:t xml:space="preserve"> молодых</w:t>
      </w:r>
      <w:r w:rsidRPr="00134C7D">
        <w:rPr>
          <w:sz w:val="28"/>
          <w:szCs w:val="28"/>
        </w:rPr>
        <w:t xml:space="preserve"> людей того времени. Это был патриотизм, который был характерен вообще для народа. Потому что было понятие Родины. Потом, когда я был на фронте, я видел этих ребят, де</w:t>
      </w:r>
      <w:r>
        <w:rPr>
          <w:sz w:val="28"/>
          <w:szCs w:val="28"/>
        </w:rPr>
        <w:t>ревенских ребят 18-летних (особенно в Белоруссии, когда</w:t>
      </w:r>
      <w:r w:rsidRPr="00134C7D">
        <w:rPr>
          <w:sz w:val="28"/>
          <w:szCs w:val="28"/>
        </w:rPr>
        <w:t xml:space="preserve"> там проходил фронт, их  мобилизовали</w:t>
      </w:r>
      <w:r>
        <w:rPr>
          <w:sz w:val="28"/>
          <w:szCs w:val="28"/>
        </w:rPr>
        <w:t xml:space="preserve"> и они</w:t>
      </w:r>
      <w:r w:rsidRPr="00134C7D">
        <w:rPr>
          <w:sz w:val="28"/>
          <w:szCs w:val="28"/>
        </w:rPr>
        <w:t xml:space="preserve"> поступали к нам в наступавшие войска). Это не то, что какая-то интеллигенция, простые деревенские ребята, но у них было что-то такое в душе, понимаете, что не позволяло им прятаться, скрываться, отлынивать, подставлять кого-то. Они свой долг выполняли, они  воевали за Родину. Вот это понятие Родины был мощным надличностным фактором, который как-то организовывал человека, определял его</w:t>
      </w:r>
      <w:r>
        <w:rPr>
          <w:sz w:val="28"/>
          <w:szCs w:val="28"/>
        </w:rPr>
        <w:t xml:space="preserve"> ценностные ранги</w:t>
      </w:r>
      <w:r w:rsidRPr="00134C7D">
        <w:rPr>
          <w:sz w:val="28"/>
          <w:szCs w:val="28"/>
        </w:rPr>
        <w:t xml:space="preserve">. Это факты, которые я лично видел, переживал. Об этом многие пишут, но пишут часто не совсем так. Были, конечно, и слабые людишки, были всякие шкурники. Недавно вышли </w:t>
      </w:r>
      <w:r>
        <w:rPr>
          <w:sz w:val="28"/>
          <w:szCs w:val="28"/>
        </w:rPr>
        <w:t>ставшие</w:t>
      </w:r>
      <w:r w:rsidRPr="00134C7D">
        <w:rPr>
          <w:sz w:val="28"/>
          <w:szCs w:val="28"/>
        </w:rPr>
        <w:t xml:space="preserve"> модны</w:t>
      </w:r>
      <w:r>
        <w:rPr>
          <w:sz w:val="28"/>
          <w:szCs w:val="28"/>
        </w:rPr>
        <w:t>ми</w:t>
      </w:r>
      <w:r w:rsidRPr="00134C7D">
        <w:rPr>
          <w:sz w:val="28"/>
          <w:szCs w:val="28"/>
        </w:rPr>
        <w:t xml:space="preserve">  воспоминания некоего Маньковского. Я их вчера по совету приятеля прочел. Вот он пишет, что якобы убегали люди, не хотели воевать. Были и такие!  Он не хотел воевать! Ему казалось, что все другие тоже не хотят воевать.  Он у немцев остался, служил им и прислуживал, описал все свое общение с ними. Типичный предатель из интеллигентов! Потом он с немцами и удирал. Попал позже в Америку, а недавно воспоминания свои написал. Они резко выделяются из</w:t>
      </w:r>
      <w:r>
        <w:rPr>
          <w:sz w:val="28"/>
          <w:szCs w:val="28"/>
        </w:rPr>
        <w:t xml:space="preserve"> ряда</w:t>
      </w:r>
      <w:r w:rsidRPr="00134C7D">
        <w:rPr>
          <w:sz w:val="28"/>
          <w:szCs w:val="28"/>
        </w:rPr>
        <w:t xml:space="preserve"> других воспоминаний: попытка как-то оправдывать немцев, как-то смягченно все это изображать в выгодном для себя ключе. Особенно тенденциозно описывает он нашу страну и народ наш. Что, якобы, все пытались убежать от советской власти и что не хотели воевать, что все сдавались в плен в первые месяцы войны. Да, сдавались в плен. Первый год войны </w:t>
      </w:r>
      <w:r w:rsidRPr="00095E8F">
        <w:rPr>
          <w:sz w:val="28"/>
          <w:szCs w:val="28"/>
        </w:rPr>
        <w:t>–</w:t>
      </w:r>
      <w:r w:rsidRPr="00134C7D">
        <w:rPr>
          <w:sz w:val="28"/>
          <w:szCs w:val="28"/>
        </w:rPr>
        <w:t xml:space="preserve"> это была катастрофа, это было ужасно, но именно потому, что наши героически сражались, немцы Москву не взяли. И немцы не добили нас, хотя и могли. Вот в последующие годы я, лет уже сорок или пятьдесят, изучаю войну, читаю все мемуары, сопоставляю, анализирую, у меня есть карты боевых действий, большая библиотека дома (причем книги не только наших, но и немцев). Вот, скажем, мемуары с одной и с другой стороны, которые описывают одни и те же события. И это позволяет более объективно оценить эти сражения, все эти события. Вот сейчас открыли архивы, вплоть до верховного командования, раньше они были закрыты, а сейчас их открыли. Можно прочесть многие документы, приказы, донесения. Батальон, полк, дивизия, корпус, армия, фронт и Верховное командование − вот туда шли эти донесения. А вот оттуда – там многое еще прикрыто до сих пор. Но даже эти архивы позволили за последние пять лет выяснить многие  вещи, которые раньше были мало известны. Да, мы победили немцев, но какой ценой? Цена победы?  Грубейшие, преступные ошибки, стоившие десятков и сотен тысяч жертв. Понимаете? Поэтому сейчас картина </w:t>
      </w:r>
      <w:r>
        <w:rPr>
          <w:sz w:val="28"/>
          <w:szCs w:val="28"/>
        </w:rPr>
        <w:t>вырисовывается</w:t>
      </w:r>
      <w:r w:rsidRPr="00134C7D">
        <w:rPr>
          <w:sz w:val="28"/>
          <w:szCs w:val="28"/>
        </w:rPr>
        <w:t xml:space="preserve"> более ясная. Вот так называемое великое Прохоровское сражение, вы слышали? О нем трубили многие годы. Танковое сражение, когда более тысячи танков сошлось с обеих сторон, и мы разбили немцев в пух и прах. А вот сейчас появилось исследование, у меня оно есть, книга в восемьсот страниц (В. Замулин. Прохоровское побоище. Правда о «величайшем танковом сражении».</w:t>
      </w:r>
      <w:r>
        <w:rPr>
          <w:sz w:val="28"/>
          <w:szCs w:val="28"/>
        </w:rPr>
        <w:t xml:space="preserve"> </w:t>
      </w:r>
      <w:r w:rsidRPr="00134C7D">
        <w:rPr>
          <w:sz w:val="28"/>
          <w:szCs w:val="28"/>
        </w:rPr>
        <w:t>М., 2010). Там совсем другая картина получается. Грубейшая была ошибка нашего командования, стоившая огромных потерь. Стратегия и тактика подготовки сражения на Курской дуге у нас была правильная, в принципе. Курская дуга, представляете? Немцы с обеих сторон. Они пытались прорвать фронт</w:t>
      </w:r>
      <w:r>
        <w:rPr>
          <w:sz w:val="28"/>
          <w:szCs w:val="28"/>
        </w:rPr>
        <w:t>, окружить наши армии</w:t>
      </w:r>
      <w:r w:rsidRPr="00134C7D">
        <w:rPr>
          <w:sz w:val="28"/>
          <w:szCs w:val="28"/>
        </w:rPr>
        <w:t xml:space="preserve"> и таким образом взять реванш за Сталинград, за все. Это лето 43-го года. И Верховное командование правильное приняло решение: выдержать, во что бы то ни стало выдержать атаку немцев, выбить танки и только потом перейти в общее наступление. Для этого были сконцентрированы колоссальные силы в разных участках Курской дуги. И так оно и получилось. Да, действительно, немцы хорошо подготовились. У них уже «Тигры» появились в большом числе, а «Тигры» сильно били наши «Т-34» с дальней дистанции. Это был у них последний шанс взять реванш: 43-й год, Курская дуга... И они действительно прорвали фронт и прошли в одном месте с юга на 35 километров, с севера − километров на десять-пятнадцать, но не прорвали, все-таки, главную армейскую полосу. Она устояла. Там тоже полегло очень много людей, но выдержали натиск. И вот тут, до общего наступления решили вначале сделать такое «частное» наступление под Прохоровкой. Это южный фас дуги. Там </w:t>
      </w:r>
      <w:r>
        <w:rPr>
          <w:sz w:val="28"/>
          <w:szCs w:val="28"/>
        </w:rPr>
        <w:t>наступал танковый</w:t>
      </w:r>
      <w:r w:rsidRPr="00134C7D">
        <w:rPr>
          <w:sz w:val="28"/>
          <w:szCs w:val="28"/>
        </w:rPr>
        <w:t xml:space="preserve"> корпус СС − три отборные немецкие танковые дивизии: «Дас Райх», «Лейб-штандарт» и «Мертвая голова». Немцы умели воевать. Это надо подчеркнуть. Во многих случаях самоотверженно сражались, проявляли высокую дисциплину и организованность.</w:t>
      </w:r>
    </w:p>
    <w:p w:rsidR="0042275E" w:rsidRPr="00134C7D" w:rsidRDefault="0042275E" w:rsidP="004910A6">
      <w:pPr>
        <w:spacing w:after="0"/>
        <w:ind w:firstLine="709"/>
        <w:jc w:val="both"/>
        <w:rPr>
          <w:sz w:val="28"/>
          <w:szCs w:val="28"/>
        </w:rPr>
      </w:pPr>
      <w:r w:rsidRPr="00134C7D">
        <w:rPr>
          <w:sz w:val="28"/>
          <w:szCs w:val="28"/>
        </w:rPr>
        <w:t xml:space="preserve">      Ну, вот командование нашего Воронежского фронта решило: у немцев тут наступает всего один танковый корпус, и подтянули для контрудара две армии. Понятно, что значит корпус и армия? Большая разница. В армии было три корпуса, бывало и еще больше. Подтянули пятую гвардейскую танковую армию и пятую гвардейскую общевойсковую. Две армии против танкового корпуса. Огромное превосходство. Я  был недавно в Белгороде, и специально ездил на это Прохоровское поле. Представьте себе: километра три – ровное поле, ограниченное с обеих сторон лесом, балками. А немцы засекли, что русские подтягивают большие силы, у них была хорошая воздушная разведка. Две армии наши подтянули. И немцы сразу приостановили наступление, быстро организовали прочную оборону, танки </w:t>
      </w:r>
      <w:r>
        <w:rPr>
          <w:sz w:val="28"/>
          <w:szCs w:val="28"/>
        </w:rPr>
        <w:t xml:space="preserve">закопали в землю! А наши </w:t>
      </w:r>
      <w:r w:rsidRPr="00095E8F">
        <w:rPr>
          <w:sz w:val="28"/>
          <w:szCs w:val="28"/>
        </w:rPr>
        <w:t>–</w:t>
      </w:r>
      <w:r>
        <w:rPr>
          <w:sz w:val="28"/>
          <w:szCs w:val="28"/>
        </w:rPr>
        <w:t xml:space="preserve"> вперед</w:t>
      </w:r>
      <w:r w:rsidRPr="00134C7D">
        <w:rPr>
          <w:sz w:val="28"/>
          <w:szCs w:val="28"/>
        </w:rPr>
        <w:t xml:space="preserve"> по этому голому полю, без должной организации и разведки. Вперед! Это была самоубийственная лобовая атака на хорошо подготовленную оборону противника, где был пристрелян каждый метр земли. В результате наши танкисты понесли огромные потери, сотни танков (в пять раз больше, чем немецкие танковые дивизии!). Там положили за один день почти половину 5-й танковой армии. Немцев не удалось отбросить. Они дошли до самой Прохоровки. Но там их, наконец, удержали. Подтянули еще войска, и они получили свое. Началось наше общее наступление, которое показало всему миру, что фашистская Германия стоит на пороге неминуемого краха</w:t>
      </w:r>
      <w:r>
        <w:rPr>
          <w:sz w:val="28"/>
          <w:szCs w:val="28"/>
        </w:rPr>
        <w:t>.</w:t>
      </w:r>
      <w:r w:rsidRPr="00134C7D">
        <w:rPr>
          <w:sz w:val="28"/>
          <w:szCs w:val="28"/>
        </w:rPr>
        <w:t xml:space="preserve"> Но сам факт, что Прохоровское сражение долгие годы выдавалось за выдающуюся победу советской армии, говорит о многом. На самом деле, это была грубейшая ошибка, безграмотно организованная контратака, стоившая колоссальных потерь. Вина за это лежит в основном на командующем Воронежским фронтом и на других высоких начальниках, для которых тысячи человеческих жизней ничего не значили. Ну</w:t>
      </w:r>
      <w:r>
        <w:rPr>
          <w:sz w:val="28"/>
          <w:szCs w:val="28"/>
        </w:rPr>
        <w:t>,</w:t>
      </w:r>
      <w:r w:rsidRPr="00134C7D">
        <w:rPr>
          <w:sz w:val="28"/>
          <w:szCs w:val="28"/>
        </w:rPr>
        <w:t xml:space="preserve"> я извиняюсь, что долго говорю на эту тему.</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как Вы думаете, в чем причина таких грубых ошибок? Почему?</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А это очень важный вопрос. Причина этих ошибок в том, что все делают люди. А кто командовал фронтами и армиями? Накануне войны Сталин уничтожил почти 90% высшего руководящего состава Красной армии. В истории все бывало. Но вот такого, когда дамоклов меч войны навис уже над страной (всем было ясно, что война скоро начнется), </w:t>
      </w:r>
      <w:r>
        <w:rPr>
          <w:sz w:val="28"/>
          <w:szCs w:val="28"/>
        </w:rPr>
        <w:t>и в это</w:t>
      </w:r>
      <w:r w:rsidRPr="00134C7D">
        <w:rPr>
          <w:sz w:val="28"/>
          <w:szCs w:val="28"/>
        </w:rPr>
        <w:t xml:space="preserve"> время уничтожить почти весь опытный руководящий состав армии</w:t>
      </w:r>
      <w:r>
        <w:rPr>
          <w:sz w:val="28"/>
          <w:szCs w:val="28"/>
        </w:rPr>
        <w:t xml:space="preserve"> </w:t>
      </w:r>
      <w:r w:rsidRPr="009B0DAB">
        <w:rPr>
          <w:sz w:val="28"/>
          <w:szCs w:val="28"/>
        </w:rPr>
        <w:t>–</w:t>
      </w:r>
      <w:r w:rsidRPr="00134C7D">
        <w:rPr>
          <w:sz w:val="28"/>
          <w:szCs w:val="28"/>
        </w:rPr>
        <w:t xml:space="preserve"> такого</w:t>
      </w:r>
      <w:r>
        <w:rPr>
          <w:sz w:val="28"/>
          <w:szCs w:val="28"/>
        </w:rPr>
        <w:t xml:space="preserve"> в истории</w:t>
      </w:r>
      <w:r w:rsidRPr="00134C7D">
        <w:rPr>
          <w:sz w:val="28"/>
          <w:szCs w:val="28"/>
        </w:rPr>
        <w:t xml:space="preserve"> трудно припомнить. И кого расстреливали? Лучших, наиболее образованных, грамотных в военном отношении и опытных командиров, честных и преданных партии и стране… Вот воспоминания генерала </w:t>
      </w:r>
      <w:r>
        <w:rPr>
          <w:sz w:val="28"/>
          <w:szCs w:val="28"/>
        </w:rPr>
        <w:t xml:space="preserve">А.В. </w:t>
      </w:r>
      <w:r w:rsidRPr="00134C7D">
        <w:rPr>
          <w:sz w:val="28"/>
          <w:szCs w:val="28"/>
        </w:rPr>
        <w:t>Горбатова, замечательного военачальника</w:t>
      </w:r>
      <w:r>
        <w:rPr>
          <w:sz w:val="28"/>
          <w:szCs w:val="28"/>
        </w:rPr>
        <w:t>,</w:t>
      </w:r>
      <w:r w:rsidRPr="00134C7D">
        <w:rPr>
          <w:sz w:val="28"/>
          <w:szCs w:val="28"/>
        </w:rPr>
        <w:t xml:space="preserve"> командовавшего во время войны армией. В 1964 г., в период оттепели хрущевской, вышли его воспоминания. Это, пожалуй, единственные воспоминания, где были представлены не покорёженные цензурой фа</w:t>
      </w:r>
      <w:r>
        <w:rPr>
          <w:sz w:val="28"/>
          <w:szCs w:val="28"/>
        </w:rPr>
        <w:t>кты, связанные с 37-м, 38-м года</w:t>
      </w:r>
      <w:r w:rsidRPr="00134C7D">
        <w:rPr>
          <w:sz w:val="28"/>
          <w:szCs w:val="28"/>
        </w:rPr>
        <w:t>м</w:t>
      </w:r>
      <w:r>
        <w:rPr>
          <w:sz w:val="28"/>
          <w:szCs w:val="28"/>
        </w:rPr>
        <w:t>и</w:t>
      </w:r>
      <w:r w:rsidRPr="00134C7D">
        <w:rPr>
          <w:sz w:val="28"/>
          <w:szCs w:val="28"/>
        </w:rPr>
        <w:t>. Его арестовали, он был командиром дивизии. Честный, благородный человек – здоровый, сильный, русский мужик. Из деревни родом, не слишком образованный, но умный, очень способный, замечательный человек. И главное – сильный духом. Его 16 раз пытали, добивались, чтобы он подписал, что он шпион и предатель. Все его сокамерники подписывали после пыток, а некоторые лишь при одних угрозах, и их большей частью расстреливали. А он не подписал. Он рассказал, как его изуверски пытали, как допрашивали. На носилках уносили и сбрасывали в камеру после допросов, потому что он сам уже не ходил. Короче ему дали десять лет, и – в  Магадан, и далее</w:t>
      </w:r>
      <w:r>
        <w:rPr>
          <w:sz w:val="28"/>
          <w:szCs w:val="28"/>
        </w:rPr>
        <w:t xml:space="preserve"> </w:t>
      </w:r>
      <w:r w:rsidRPr="009B0DAB">
        <w:rPr>
          <w:sz w:val="28"/>
          <w:szCs w:val="28"/>
        </w:rPr>
        <w:t>–</w:t>
      </w:r>
      <w:r w:rsidRPr="00134C7D">
        <w:rPr>
          <w:sz w:val="28"/>
          <w:szCs w:val="28"/>
        </w:rPr>
        <w:t xml:space="preserve"> на глухие прииски. Там он чудом не умер. Его спас фельдшер. Он уже опух весь. А жена его все время оббивала пороги высшего начальства, пробилась к Буденному. Буденный хорошо знал Горбатова лично. Ну, в общем, добились того, что его перед самой войной, в марте 41-го года освободили. Тогда освободили десятка полтора крупных начальников оставшихся в живых</w:t>
      </w:r>
      <w:r>
        <w:rPr>
          <w:sz w:val="28"/>
          <w:szCs w:val="28"/>
        </w:rPr>
        <w:t>. В том числе Рокоссовского и</w:t>
      </w:r>
      <w:r w:rsidRPr="00134C7D">
        <w:rPr>
          <w:sz w:val="28"/>
          <w:szCs w:val="28"/>
        </w:rPr>
        <w:t xml:space="preserve"> Галицкого, во время войны они стали выдающимися военачальниками.  Их освободили,  а тысячи были расстреляны. И кто же занял их место?  Расстреля</w:t>
      </w:r>
      <w:r>
        <w:rPr>
          <w:sz w:val="28"/>
          <w:szCs w:val="28"/>
        </w:rPr>
        <w:t>нны</w:t>
      </w:r>
      <w:r w:rsidRPr="00134C7D">
        <w:rPr>
          <w:sz w:val="28"/>
          <w:szCs w:val="28"/>
        </w:rPr>
        <w:t xml:space="preserve"> Тухачевский, Якир, Уборевич, многие другие, люди в высшей степени образованные, очень опытные, даже прошедшие школу немецкого генерального штаба. А кто остался и занял их место? Ворошилов, Буденный, Щаденко, Кулик, Тимошенко, Павлов, Голиков, Апанасенко и т.п. Все в основном из Первой конной армии. Все с трехклассным образованием. Люди с весьма ограниченным интеллектуальным горизонтом, с отсталыми взглядами на</w:t>
      </w:r>
      <w:r>
        <w:rPr>
          <w:sz w:val="28"/>
          <w:szCs w:val="28"/>
        </w:rPr>
        <w:t xml:space="preserve"> ведение</w:t>
      </w:r>
      <w:r w:rsidRPr="00134C7D">
        <w:rPr>
          <w:sz w:val="28"/>
          <w:szCs w:val="28"/>
        </w:rPr>
        <w:t xml:space="preserve"> войны. Сталинские кадры, лично преданные. Некоторые сталинские выдвиженцы постепенно научились воевать. Но какой ценой? Об этом тоже можно прочесть у Горбатова и многих других.</w:t>
      </w:r>
    </w:p>
    <w:p w:rsidR="0042275E" w:rsidRDefault="0042275E" w:rsidP="004910A6">
      <w:pPr>
        <w:spacing w:after="0"/>
        <w:ind w:firstLine="709"/>
        <w:jc w:val="both"/>
        <w:rPr>
          <w:sz w:val="28"/>
          <w:szCs w:val="28"/>
        </w:rPr>
      </w:pPr>
      <w:r w:rsidRPr="00134C7D">
        <w:rPr>
          <w:sz w:val="28"/>
          <w:szCs w:val="28"/>
        </w:rPr>
        <w:t xml:space="preserve">     Вот яркий пример. К</w:t>
      </w:r>
      <w:r>
        <w:rPr>
          <w:sz w:val="28"/>
          <w:szCs w:val="28"/>
        </w:rPr>
        <w:t>омандующим юго-западным фронтом</w:t>
      </w:r>
      <w:r w:rsidRPr="00134C7D">
        <w:rPr>
          <w:sz w:val="28"/>
          <w:szCs w:val="28"/>
        </w:rPr>
        <w:t xml:space="preserve"> в 41-м году был генерал-полковник Кирпонос, который в 40-м году, за год с небольшим до этого, был полковником. Полковником! Командиром пехотного училища. Вы понимаете разницу? Пехотное училище – тысяча человек, а фронт – многие сотни тысяч, сложнейшая система! Каким образом командующий Юго-Западным фронтом Кирпонос прошел за год с небольшим столько ступеней, стал генерал-майором, генерал-лейтенантом и, наконец, генерал-полковником? Да, преданный, неплохой человек, но «не по Сеньке шапка»! И все они боялись Сталина, как огня. После таких репрессий, это понятно. Какая могла быть инициатива?! А Западным фронтом – самым важным и самым мощным – командовал генерал армии Павлов, который был за два года до этого танковым комбригом (должность полковника) и не имел ни малейшего опыта руководства крупными военными подразделениями. Понимаете разницу? Сталин расстрелял Павлова, списав на него разгром Западного фронта в первый месяц войны. Это была ужасная катастрофа. Там погибли многие десятки тысяч людей  и многие сотни тысяч попали в плен. А Юго-Западный фронт пока еще держал оборону. Но немцы воевали грамотно и эффективно, наши у них постепенно многому научились. Ну, вот скажем, Юго-Западный фронт. Немцы концентрируют на флангах большие танковые силы, плюс все остальное. И наносят удар – и сразу </w:t>
      </w:r>
      <w:r>
        <w:rPr>
          <w:sz w:val="28"/>
          <w:szCs w:val="28"/>
        </w:rPr>
        <w:t>прорывают фронт.</w:t>
      </w:r>
      <w:r w:rsidRPr="00134C7D">
        <w:rPr>
          <w:sz w:val="28"/>
          <w:szCs w:val="28"/>
        </w:rPr>
        <w:t xml:space="preserve"> С севера – танковая группа Гудериана, с юга – Клейста. И быстро идут навстречу друг другу. Положение у нас становится крайне тяжелым, так как фланги н</w:t>
      </w:r>
      <w:r>
        <w:rPr>
          <w:sz w:val="28"/>
          <w:szCs w:val="28"/>
        </w:rPr>
        <w:t>ечем защищать.</w:t>
      </w:r>
      <w:r w:rsidRPr="00134C7D">
        <w:rPr>
          <w:sz w:val="28"/>
          <w:szCs w:val="28"/>
        </w:rPr>
        <w:t xml:space="preserve"> Что делать? В этом случае есть только одно правильное решение – немедленно отступить, занять другую оборону, спасти личный состав, технику и прочее, подготовиться к отпору противнику на выгодном рубеже. Сталин отдает приказ: «Киев не сдавать!». Был такой человек генерал Тупиков, начальник штаба Юго-Западного фронта. Он  понимал, что это катастрофа, надо немедленно отвести войска фронта на реку Псёл, занять там оборону. И вот он через голову командующего фронтом (а это недопустимые вещи) шлет телеграмму в генштаб.  «Считаю необходимым немедленно отдать  приказ об отводе фронта на рубеж реки Псёл, иначе понятная Вам катастрофа дело двух ближайших дней». В ответ Сталин назвал его паникером и повторил свой приказ. Кирпонос в ответ: «Будет сделано, товарищ Сталин, будем держать оборону». Ну, вот ровно через два дня, немцы замыкают кольцо окружения и, по официальным данным, более шести</w:t>
      </w:r>
      <w:r>
        <w:rPr>
          <w:sz w:val="28"/>
          <w:szCs w:val="28"/>
        </w:rPr>
        <w:t xml:space="preserve">сот </w:t>
      </w:r>
      <w:r w:rsidRPr="00134C7D">
        <w:rPr>
          <w:sz w:val="28"/>
          <w:szCs w:val="28"/>
        </w:rPr>
        <w:t>тысяч человек − молодых, здоровых ребят − оказались в мешке, не говоря уже об огромном числе танков, орудий, всевозможной техники. И все они</w:t>
      </w:r>
      <w:r>
        <w:rPr>
          <w:sz w:val="28"/>
          <w:szCs w:val="28"/>
        </w:rPr>
        <w:t xml:space="preserve"> в плен попали</w:t>
      </w:r>
      <w:r w:rsidRPr="00134C7D">
        <w:rPr>
          <w:sz w:val="28"/>
          <w:szCs w:val="28"/>
        </w:rPr>
        <w:t xml:space="preserve"> или погибли. Погибли и Кирпонос, и Тупиков, </w:t>
      </w:r>
      <w:r>
        <w:rPr>
          <w:sz w:val="28"/>
          <w:szCs w:val="28"/>
        </w:rPr>
        <w:t>и комиссар фронта, и десятки</w:t>
      </w:r>
      <w:r w:rsidRPr="00134C7D">
        <w:rPr>
          <w:sz w:val="28"/>
          <w:szCs w:val="28"/>
        </w:rPr>
        <w:t xml:space="preserve"> генералов. Огромный фронт! Он был уничтожен. Это была одна из катастроф. Но таких катастроф было несколько в 41-м году. Вот вам пример – кто командовал, кто отвечал за все это. И у немцев были похожие ситуации: Гитлер тоже отдавал подобные приказы. Пример: Сталинград. Но в большинстве случаев при угрозе окружения, немедленно отдавался приказ, армия отходила, выскользнув из окружения, занимала новую оборону. А так что? Коммуникации все перерезаны, через три дня снарядов нет, патронов нет. И что им делать? Они все попадают в окружение и в плен или гибнут. Большей частью наши сражались до последнего и гибли там. Героически сражались. 17-го сентября немцы в</w:t>
      </w:r>
      <w:r>
        <w:rPr>
          <w:sz w:val="28"/>
          <w:szCs w:val="28"/>
        </w:rPr>
        <w:t xml:space="preserve">зяли Киев и </w:t>
      </w:r>
      <w:r w:rsidRPr="00134C7D">
        <w:rPr>
          <w:sz w:val="28"/>
          <w:szCs w:val="28"/>
        </w:rPr>
        <w:t>еще дней десять добивали окруженных. Можете представить? По официальным данным шестьсот тысяч здоровых, молодых мужиков, которых уничтожали и брали в плен.</w:t>
      </w:r>
    </w:p>
    <w:p w:rsidR="0042275E" w:rsidRDefault="0042275E" w:rsidP="004910A6">
      <w:pPr>
        <w:spacing w:after="0"/>
        <w:ind w:firstLine="709"/>
        <w:jc w:val="both"/>
        <w:rPr>
          <w:sz w:val="28"/>
          <w:szCs w:val="28"/>
        </w:rPr>
      </w:pPr>
      <w:r w:rsidRPr="00134C7D">
        <w:rPr>
          <w:sz w:val="28"/>
          <w:szCs w:val="28"/>
        </w:rPr>
        <w:t>А следующая катастрофа была, еще более страшной. Буквально через д</w:t>
      </w:r>
      <w:r>
        <w:rPr>
          <w:sz w:val="28"/>
          <w:szCs w:val="28"/>
        </w:rPr>
        <w:t>ве недели</w:t>
      </w:r>
      <w:r w:rsidRPr="00134C7D">
        <w:rPr>
          <w:sz w:val="28"/>
          <w:szCs w:val="28"/>
        </w:rPr>
        <w:t xml:space="preserve">. </w:t>
      </w:r>
      <w:r>
        <w:rPr>
          <w:sz w:val="28"/>
          <w:szCs w:val="28"/>
        </w:rPr>
        <w:t xml:space="preserve">Началась она 30 сентября. </w:t>
      </w:r>
      <w:r w:rsidRPr="00134C7D">
        <w:rPr>
          <w:sz w:val="28"/>
          <w:szCs w:val="28"/>
        </w:rPr>
        <w:t>Помимо Юго-Западного был Брянский фронт, далее Западный фронт и за ними Резервный фронт – московское направление. Эти три фронта после Смоленского сражения успели укрепиться, подготовить оборону. И вот буквально через</w:t>
      </w:r>
      <w:r>
        <w:rPr>
          <w:sz w:val="28"/>
          <w:szCs w:val="28"/>
        </w:rPr>
        <w:t xml:space="preserve"> пятнадцать</w:t>
      </w:r>
      <w:r w:rsidRPr="00134C7D">
        <w:rPr>
          <w:sz w:val="28"/>
          <w:szCs w:val="28"/>
        </w:rPr>
        <w:t xml:space="preserve"> дней немцы делают ту же самую ловушку. Концентрируют мощные группировки на севере и на юге (Гудериан уже быстро вернул св</w:t>
      </w:r>
      <w:r>
        <w:rPr>
          <w:sz w:val="28"/>
          <w:szCs w:val="28"/>
        </w:rPr>
        <w:t>ои танки</w:t>
      </w:r>
      <w:r w:rsidRPr="00134C7D">
        <w:rPr>
          <w:sz w:val="28"/>
          <w:szCs w:val="28"/>
        </w:rPr>
        <w:t xml:space="preserve"> из под Киева к Брянску), а на севе</w:t>
      </w:r>
      <w:r>
        <w:rPr>
          <w:sz w:val="28"/>
          <w:szCs w:val="28"/>
        </w:rPr>
        <w:t>ре сконцентрировалась для удара четвертая</w:t>
      </w:r>
      <w:r w:rsidRPr="00134C7D">
        <w:rPr>
          <w:sz w:val="28"/>
          <w:szCs w:val="28"/>
        </w:rPr>
        <w:t xml:space="preserve"> танковая группа Гота, плюс многие пехотные, артиллерийские и авиационные соединения. И  опять не</w:t>
      </w:r>
      <w:r>
        <w:rPr>
          <w:sz w:val="28"/>
          <w:szCs w:val="28"/>
        </w:rPr>
        <w:t>мцы</w:t>
      </w:r>
      <w:r w:rsidRPr="00134C7D">
        <w:rPr>
          <w:sz w:val="28"/>
          <w:szCs w:val="28"/>
        </w:rPr>
        <w:t xml:space="preserve"> прорвали фронт сразу в нескольких местах. И на этот раз они окружают в первые дни октября</w:t>
      </w:r>
      <w:r>
        <w:rPr>
          <w:sz w:val="28"/>
          <w:szCs w:val="28"/>
        </w:rPr>
        <w:t xml:space="preserve"> </w:t>
      </w:r>
      <w:r w:rsidRPr="00134C7D">
        <w:rPr>
          <w:sz w:val="28"/>
          <w:szCs w:val="28"/>
        </w:rPr>
        <w:t>сразу три главных</w:t>
      </w:r>
      <w:r>
        <w:rPr>
          <w:sz w:val="28"/>
          <w:szCs w:val="28"/>
        </w:rPr>
        <w:t xml:space="preserve"> фронта, а </w:t>
      </w:r>
      <w:r w:rsidRPr="00134C7D">
        <w:rPr>
          <w:sz w:val="28"/>
          <w:szCs w:val="28"/>
        </w:rPr>
        <w:t xml:space="preserve">именно – Западный, Резервный и Брянский. И Москва осталась незащищенной. На сотни километров нет войск никаких. Что делать? Сталин вызывает Жукова (все это хорошо описано), а он был в Ленинграде, командовал Ленинградским фронтом. </w:t>
      </w:r>
      <w:r>
        <w:rPr>
          <w:sz w:val="28"/>
          <w:szCs w:val="28"/>
        </w:rPr>
        <w:t>Жуков</w:t>
      </w:r>
      <w:r w:rsidRPr="00134C7D">
        <w:rPr>
          <w:sz w:val="28"/>
          <w:szCs w:val="28"/>
        </w:rPr>
        <w:t xml:space="preserve"> смотрит: чем защищать Москву?! А немцы укрепляют кольцо окружения, они могли бы взять Москву, если бы пошли сразу на нее. Но они воюют «по правилам». Им главное уничтожить живую силу. Поэтому они укрепляют кольцо окружения. А представляете, что такое окружение трех фронтов? Это восемь армий, множество всяких частей и подразделений, более миллиона человек. Вот, они укрепляют кольцо окружения, вынуждены задействовать для этого 28 своих дивизий, в том числе большинство танковых, резко ослабляя этим наступление на Москву. Окруженные войска героически сопротивлялись, стремясь вырваться из кольца. И таким образом Жуков выигрывает неделю, чтобы хоть как-то оборону организовать на самых опасных направлениях. А собранные там незначительные подразделения стояли насмерть (вспомним хотя бы подвиг Подольских курсантов). </w:t>
      </w:r>
    </w:p>
    <w:p w:rsidR="0042275E" w:rsidRDefault="0042275E" w:rsidP="004910A6">
      <w:pPr>
        <w:spacing w:after="0"/>
        <w:ind w:firstLine="709"/>
        <w:jc w:val="both"/>
        <w:rPr>
          <w:sz w:val="28"/>
          <w:szCs w:val="28"/>
        </w:rPr>
      </w:pPr>
      <w:r w:rsidRPr="00134C7D">
        <w:rPr>
          <w:sz w:val="28"/>
          <w:szCs w:val="28"/>
        </w:rPr>
        <w:t>Командующий Западным фронтом Конев, командующий Брянским фронтом Ерёменко</w:t>
      </w:r>
      <w:r>
        <w:rPr>
          <w:sz w:val="28"/>
          <w:szCs w:val="28"/>
        </w:rPr>
        <w:t xml:space="preserve"> и, особенно,</w:t>
      </w:r>
      <w:r w:rsidRPr="00134C7D">
        <w:rPr>
          <w:sz w:val="28"/>
          <w:szCs w:val="28"/>
        </w:rPr>
        <w:t xml:space="preserve"> командующий Резервным фронтом Буденный потеряли управление войсками.  А наше Верховное командование  не знало чуть ли не целый день, что немцы уже прорвали оборону и окружили все три фронта. Есть воспоминания, весьма  интересные на этот счет. Например, у генерала Телегина. Высшим командованием были допущены непростительные ошибки</w:t>
      </w:r>
      <w:r>
        <w:rPr>
          <w:sz w:val="28"/>
          <w:szCs w:val="28"/>
        </w:rPr>
        <w:t>,</w:t>
      </w:r>
      <w:r w:rsidRPr="00134C7D">
        <w:rPr>
          <w:sz w:val="28"/>
          <w:szCs w:val="28"/>
        </w:rPr>
        <w:t xml:space="preserve"> и за них наступила жестокая расплата. На оборону Москвы подтягивались все новые и новые силы. И это позволило остановить немцев у самых ворот Москвы, а затем и перейти в наступление. Выдающуюся роль в этом сыграли сибирские дивизии. Надо признать, конечно, что не так-то просто было  воевать с немцами, с этой вышколенной, вымуштрованной, дисциплинированной армией, с ее опытным, </w:t>
      </w:r>
      <w:r>
        <w:rPr>
          <w:sz w:val="28"/>
          <w:szCs w:val="28"/>
        </w:rPr>
        <w:t>высококвалифицированным</w:t>
      </w:r>
      <w:r w:rsidRPr="00134C7D">
        <w:rPr>
          <w:sz w:val="28"/>
          <w:szCs w:val="28"/>
        </w:rPr>
        <w:t xml:space="preserve"> командным составом. Наши постепенно научились воевать. Но весьма дорогой ценой. У генерала Горбатова в его воспоминаниях  очень много  ярких примером на этот счет. И не только у него.     </w:t>
      </w:r>
    </w:p>
    <w:p w:rsidR="0042275E" w:rsidRPr="00134C7D" w:rsidRDefault="0042275E" w:rsidP="004910A6">
      <w:pPr>
        <w:spacing w:after="0"/>
        <w:ind w:firstLine="709"/>
        <w:jc w:val="both"/>
        <w:rPr>
          <w:sz w:val="28"/>
          <w:szCs w:val="28"/>
        </w:rPr>
      </w:pPr>
      <w:r w:rsidRPr="00134C7D">
        <w:rPr>
          <w:sz w:val="28"/>
          <w:szCs w:val="28"/>
        </w:rPr>
        <w:t>Сейчас появилось множество статей и книг</w:t>
      </w:r>
      <w:r>
        <w:rPr>
          <w:sz w:val="28"/>
          <w:szCs w:val="28"/>
        </w:rPr>
        <w:t>,</w:t>
      </w:r>
      <w:r w:rsidRPr="00134C7D">
        <w:rPr>
          <w:sz w:val="28"/>
          <w:szCs w:val="28"/>
        </w:rPr>
        <w:t xml:space="preserve"> возвеличивающих роль Сталина, изображающих его чуть ли не творцом Победы. Тех, кто выражает серьезные сомнения в таких оценках, называют антипатриотами. Вопрос об оценке роли Сталина требует серьезного и многопланового анализа. И здесь трудно обсуждать этот вопрос. Для меня, однако, несомненна его крайне негативная роль во многих событиях</w:t>
      </w:r>
      <w:r>
        <w:rPr>
          <w:sz w:val="28"/>
          <w:szCs w:val="28"/>
        </w:rPr>
        <w:t>,</w:t>
      </w:r>
      <w:r w:rsidRPr="00134C7D">
        <w:rPr>
          <w:sz w:val="28"/>
          <w:szCs w:val="28"/>
        </w:rPr>
        <w:t xml:space="preserve"> предшествовавших войне</w:t>
      </w:r>
      <w:r>
        <w:rPr>
          <w:sz w:val="28"/>
          <w:szCs w:val="28"/>
        </w:rPr>
        <w:t xml:space="preserve">, и событиях </w:t>
      </w:r>
      <w:r w:rsidRPr="00134C7D">
        <w:rPr>
          <w:sz w:val="28"/>
          <w:szCs w:val="28"/>
        </w:rPr>
        <w:t>первых двух лет</w:t>
      </w:r>
      <w:r>
        <w:rPr>
          <w:sz w:val="28"/>
          <w:szCs w:val="28"/>
        </w:rPr>
        <w:t xml:space="preserve"> войны</w:t>
      </w:r>
      <w:r w:rsidRPr="00134C7D">
        <w:rPr>
          <w:sz w:val="28"/>
          <w:szCs w:val="28"/>
        </w:rPr>
        <w:t>. Победу одержал народ, ценой неимоверных усилий и жертв. В этом проявились его мужество, стойкость и высокий патриотизм. Разумеется</w:t>
      </w:r>
      <w:r>
        <w:rPr>
          <w:sz w:val="28"/>
          <w:szCs w:val="28"/>
        </w:rPr>
        <w:t>,</w:t>
      </w:r>
      <w:r w:rsidRPr="00134C7D">
        <w:rPr>
          <w:sz w:val="28"/>
          <w:szCs w:val="28"/>
        </w:rPr>
        <w:t xml:space="preserve"> речь идет прежде всего о той лучшей части народа, которая полегла на полях сражений в упорных боях с врагом, о тех миллионах, которые своим умом и талантом, силой духа и воли вопреки всему добивались «малых» побед на своем ответственном участке борьбы – на фронте и в тылу. Из этого вырастала Победа. Неразумно игнорировать и принижать роль Сталина как Верховного главнокомандующего. Но вместе с тем, если в полном масштабе рассмотреть его чудовищные преступления перед народом накануне войны, его грубейшие стратегические ошибки, касающиеся подготовки к войне и первых двух ее лет, то легко представить себе совсем другой сценарий войны и ее результатов. </w:t>
      </w:r>
    </w:p>
    <w:p w:rsidR="0042275E" w:rsidRPr="00134C7D" w:rsidRDefault="0042275E" w:rsidP="004910A6">
      <w:pPr>
        <w:spacing w:after="0"/>
        <w:ind w:firstLine="709"/>
        <w:jc w:val="both"/>
        <w:rPr>
          <w:sz w:val="28"/>
          <w:szCs w:val="28"/>
        </w:rPr>
      </w:pPr>
      <w:r w:rsidRPr="00134C7D">
        <w:rPr>
          <w:sz w:val="28"/>
          <w:szCs w:val="28"/>
        </w:rPr>
        <w:t>Чтобы не быть голословным, приведу лишь один пример стратегической ошибки Сталина. 42-й год! Оставим в стороне разгром Крымского фронта, где у нас было почти тройное превосходство над армией Манштейна, а затем окружение и гибель 300-тысячной армии, наступавш</w:t>
      </w:r>
      <w:r>
        <w:rPr>
          <w:sz w:val="28"/>
          <w:szCs w:val="28"/>
        </w:rPr>
        <w:t>ей под «руководством» Тимошенко</w:t>
      </w:r>
      <w:r w:rsidRPr="00134C7D">
        <w:rPr>
          <w:sz w:val="28"/>
          <w:szCs w:val="28"/>
        </w:rPr>
        <w:t xml:space="preserve"> на Харьков. Ставка решала вопрос, где будет нан</w:t>
      </w:r>
      <w:r>
        <w:rPr>
          <w:sz w:val="28"/>
          <w:szCs w:val="28"/>
        </w:rPr>
        <w:t xml:space="preserve">есен </w:t>
      </w:r>
      <w:bookmarkStart w:id="0" w:name="_GoBack"/>
      <w:bookmarkEnd w:id="0"/>
      <w:r w:rsidRPr="00134C7D">
        <w:rPr>
          <w:sz w:val="28"/>
          <w:szCs w:val="28"/>
        </w:rPr>
        <w:t>главный удар немцами в летней кампании. Данные разведки свидетельствовали, что основные танковые и ударные силы немцы концентрируют на юге и что цель Гитлера – прорыв в Закавказье и захват Баку, как главного источника горючего.  Сталин же решил, что немцы будут брать Москву. И он держал 70% армии под Москвой и 30% на юге. А у немцев наоборот – 70% на юге и 30% под Москвой. Когда летом главн</w:t>
      </w:r>
      <w:r>
        <w:rPr>
          <w:sz w:val="28"/>
          <w:szCs w:val="28"/>
        </w:rPr>
        <w:t xml:space="preserve">ые немецкие </w:t>
      </w:r>
      <w:r w:rsidRPr="00134C7D">
        <w:rPr>
          <w:sz w:val="28"/>
          <w:szCs w:val="28"/>
        </w:rPr>
        <w:t>силы ринулись на юг, они разбили нашу слабую оборону,  захватили, Донбасс, излучину Дона, Воронеж, дошли до Сталинграда, а в другом направлении взяли Ростов, Краснодар, захватили Кубань, дошли до Кавказских гор и даже прорвались на перевалы, водрузили свой флаг на вершине Эльбруса; еще немного и они бы проникли в Закавказье и могли бы взять Баку. Такова была главная цель Гитлера: захват основного источника нефти. Это, как он считал, означало бы конец войны. И он был недалек от своей цели…</w:t>
      </w:r>
    </w:p>
    <w:p w:rsidR="0042275E" w:rsidRPr="00134C7D" w:rsidRDefault="0042275E" w:rsidP="004910A6">
      <w:pPr>
        <w:spacing w:after="0"/>
        <w:ind w:firstLine="709"/>
        <w:jc w:val="both"/>
        <w:rPr>
          <w:sz w:val="28"/>
          <w:szCs w:val="28"/>
        </w:rPr>
      </w:pPr>
      <w:r w:rsidRPr="00134C7D">
        <w:rPr>
          <w:sz w:val="28"/>
          <w:szCs w:val="28"/>
        </w:rPr>
        <w:t>Я извиняюсь, что так долго говорю, но это</w:t>
      </w:r>
      <w:r>
        <w:rPr>
          <w:sz w:val="28"/>
          <w:szCs w:val="28"/>
        </w:rPr>
        <w:t xml:space="preserve"> больная для меня тема. Я много</w:t>
      </w:r>
      <w:r w:rsidRPr="00134C7D">
        <w:rPr>
          <w:sz w:val="28"/>
          <w:szCs w:val="28"/>
        </w:rPr>
        <w:t xml:space="preserve"> лет изучал все эти события и видел</w:t>
      </w:r>
      <w:r>
        <w:rPr>
          <w:sz w:val="28"/>
          <w:szCs w:val="28"/>
        </w:rPr>
        <w:t>,</w:t>
      </w:r>
      <w:r w:rsidRPr="00134C7D">
        <w:rPr>
          <w:sz w:val="28"/>
          <w:szCs w:val="28"/>
        </w:rPr>
        <w:t xml:space="preserve"> как часто они подаются в «нужном» свете, причем при участии самих наших главных военных деятелей, стремящихся оправдать или затушевать свои ошибки и неуда</w:t>
      </w:r>
      <w:r>
        <w:rPr>
          <w:sz w:val="28"/>
          <w:szCs w:val="28"/>
        </w:rPr>
        <w:t>чи. Особенно часто меня огорчало то</w:t>
      </w:r>
      <w:r w:rsidRPr="00134C7D">
        <w:rPr>
          <w:sz w:val="28"/>
          <w:szCs w:val="28"/>
        </w:rPr>
        <w:t>, что ряд выдающихся полководцев остаются в тени. Каждый знает Жукова, Конева, Рокоссовского. Да, они, конечно, выдающиеся полководцы, хотя первые два, особенно Жуков, не щадили солдатских жизней. А вот вы слышали о генерале Петрове? Иван Ефимович Петров? Не слышали. А это один из самых выдающихся полководцев и героев Отечественной войны. Он руководи</w:t>
      </w:r>
      <w:r>
        <w:rPr>
          <w:sz w:val="28"/>
          <w:szCs w:val="28"/>
        </w:rPr>
        <w:t>л</w:t>
      </w:r>
      <w:r w:rsidRPr="00134C7D">
        <w:rPr>
          <w:sz w:val="28"/>
          <w:szCs w:val="28"/>
        </w:rPr>
        <w:t xml:space="preserve"> обороной Одессы и держал долгое время окруженную Одессу, когда немцы прошли уже до Киева и бог весть куда. По приказу он вывез морем свою армию за одну ночь из Одессы, со всеми раненными, всей техникой, повозками, лошадьми, всем имуществом. За одну ночь! Немцы утром проснулись, а противника  нет. Он получил приказ вывезти армию в Крым, потому что бессмысленно было держать Одессу, когда немцы уже ворвались </w:t>
      </w:r>
      <w:r>
        <w:rPr>
          <w:sz w:val="28"/>
          <w:szCs w:val="28"/>
        </w:rPr>
        <w:t>в</w:t>
      </w:r>
      <w:r w:rsidRPr="00134C7D">
        <w:rPr>
          <w:sz w:val="28"/>
          <w:szCs w:val="28"/>
        </w:rPr>
        <w:t xml:space="preserve"> Крым. Без потерь арми</w:t>
      </w:r>
      <w:r>
        <w:rPr>
          <w:sz w:val="28"/>
          <w:szCs w:val="28"/>
        </w:rPr>
        <w:t>я высадилась в районе Феодосии.</w:t>
      </w:r>
      <w:r w:rsidRPr="00134C7D">
        <w:rPr>
          <w:sz w:val="28"/>
          <w:szCs w:val="28"/>
        </w:rPr>
        <w:t xml:space="preserve"> Но связи с командованием нет. Что делать? Немцы уже захватили перевал. Оставался один свободный путь – на Керчь. Но Петров принимает единственно верное решение: сбить немцев с</w:t>
      </w:r>
      <w:r>
        <w:rPr>
          <w:sz w:val="28"/>
          <w:szCs w:val="28"/>
        </w:rPr>
        <w:t xml:space="preserve"> перевала и идти в Севастополь. Ведь</w:t>
      </w:r>
      <w:r w:rsidRPr="00134C7D">
        <w:rPr>
          <w:sz w:val="28"/>
          <w:szCs w:val="28"/>
        </w:rPr>
        <w:t xml:space="preserve"> Севастополь </w:t>
      </w:r>
      <w:r w:rsidRPr="009B1194">
        <w:rPr>
          <w:sz w:val="28"/>
          <w:szCs w:val="28"/>
        </w:rPr>
        <w:sym w:font="Symbol" w:char="F02D"/>
      </w:r>
      <w:r w:rsidRPr="00134C7D">
        <w:rPr>
          <w:sz w:val="28"/>
          <w:szCs w:val="28"/>
        </w:rPr>
        <w:t xml:space="preserve"> база Черноморского флота, имеющая стратегическое значение. И его войска выбивают немцев с перевала (</w:t>
      </w:r>
      <w:r>
        <w:rPr>
          <w:sz w:val="28"/>
          <w:szCs w:val="28"/>
        </w:rPr>
        <w:t xml:space="preserve">благо,  они  еще не успели там </w:t>
      </w:r>
      <w:r w:rsidRPr="00134C7D">
        <w:rPr>
          <w:sz w:val="28"/>
          <w:szCs w:val="28"/>
        </w:rPr>
        <w:t>сильно укрепит</w:t>
      </w:r>
      <w:r>
        <w:rPr>
          <w:sz w:val="28"/>
          <w:szCs w:val="28"/>
        </w:rPr>
        <w:t>ь</w:t>
      </w:r>
      <w:r w:rsidRPr="00134C7D">
        <w:rPr>
          <w:sz w:val="28"/>
          <w:szCs w:val="28"/>
        </w:rPr>
        <w:t xml:space="preserve">ся) и входят в Севастополь. А там только один батальон моряков. Больше ничего. То есть, немцы через пару часов взяли бы Севастополь, если бы  не генерал Петров. И после этого он 240 дней держал Севастополь против Манштейна, самого талантливого немецкого генерала. </w:t>
      </w:r>
    </w:p>
    <w:p w:rsidR="0042275E" w:rsidRPr="00134C7D" w:rsidRDefault="0042275E" w:rsidP="004910A6">
      <w:pPr>
        <w:spacing w:after="0"/>
        <w:ind w:firstLine="709"/>
        <w:jc w:val="both"/>
        <w:rPr>
          <w:sz w:val="28"/>
          <w:szCs w:val="28"/>
        </w:rPr>
      </w:pPr>
      <w:r w:rsidRPr="00134C7D">
        <w:rPr>
          <w:sz w:val="28"/>
          <w:szCs w:val="28"/>
        </w:rPr>
        <w:t xml:space="preserve">   Но дальше опять трагическая история. Наши высадили десант в Крыму, захватили Феодосию, Керчь и там образовали фронт – более 100 тысяч человек. Второй фронт в Крыму. То есть в Севастополе –</w:t>
      </w:r>
      <w:r>
        <w:rPr>
          <w:sz w:val="28"/>
          <w:szCs w:val="28"/>
        </w:rPr>
        <w:t xml:space="preserve"> один, а тут еще другой.</w:t>
      </w:r>
      <w:r w:rsidRPr="00134C7D">
        <w:rPr>
          <w:sz w:val="28"/>
          <w:szCs w:val="28"/>
        </w:rPr>
        <w:t xml:space="preserve"> Манштейн между двух огней и у него почти втрое ме</w:t>
      </w:r>
      <w:r>
        <w:rPr>
          <w:sz w:val="28"/>
          <w:szCs w:val="28"/>
        </w:rPr>
        <w:t xml:space="preserve">ньше сил. Командует керченским </w:t>
      </w:r>
      <w:r w:rsidRPr="00134C7D">
        <w:rPr>
          <w:sz w:val="28"/>
          <w:szCs w:val="28"/>
        </w:rPr>
        <w:t xml:space="preserve">фронтом генерал Козлов. Человек малограмотный </w:t>
      </w:r>
      <w:r>
        <w:rPr>
          <w:sz w:val="28"/>
          <w:szCs w:val="28"/>
        </w:rPr>
        <w:t xml:space="preserve">и малоспособный </w:t>
      </w:r>
      <w:r w:rsidRPr="00134C7D">
        <w:rPr>
          <w:sz w:val="28"/>
          <w:szCs w:val="28"/>
        </w:rPr>
        <w:t>в военном деле, если не сказать сильнее. А комиссаром фронта – Мехлис,  человек, к</w:t>
      </w:r>
      <w:r>
        <w:rPr>
          <w:sz w:val="28"/>
          <w:szCs w:val="28"/>
        </w:rPr>
        <w:t>ак известно, близкий к Сталину.</w:t>
      </w:r>
      <w:r w:rsidRPr="00134C7D">
        <w:rPr>
          <w:sz w:val="28"/>
          <w:szCs w:val="28"/>
        </w:rPr>
        <w:t xml:space="preserve"> И вот </w:t>
      </w:r>
      <w:r>
        <w:rPr>
          <w:sz w:val="28"/>
          <w:szCs w:val="28"/>
        </w:rPr>
        <w:t>Манштейн, имея</w:t>
      </w:r>
      <w:r w:rsidRPr="00134C7D">
        <w:rPr>
          <w:sz w:val="28"/>
          <w:szCs w:val="28"/>
        </w:rPr>
        <w:t xml:space="preserve"> в три раза меньшие силы, прорывает фронт, захватывает Керчь, частью уничтожает, а частью сбрасывает разбитые войска в море. Опять огромные неоправданные потери. Все твердили, что положение войск Манштейна между двух огней безнадежное. А вышло все наоборот…</w:t>
      </w:r>
      <w:r>
        <w:rPr>
          <w:sz w:val="28"/>
          <w:szCs w:val="28"/>
        </w:rPr>
        <w:t xml:space="preserve"> </w:t>
      </w:r>
      <w:r w:rsidRPr="00134C7D">
        <w:rPr>
          <w:sz w:val="28"/>
          <w:szCs w:val="28"/>
        </w:rPr>
        <w:t>Вот ответ на вопро</w:t>
      </w:r>
      <w:r>
        <w:rPr>
          <w:sz w:val="28"/>
          <w:szCs w:val="28"/>
        </w:rPr>
        <w:t>с о том, кто руководит войсками</w:t>
      </w:r>
      <w:r w:rsidRPr="00134C7D">
        <w:rPr>
          <w:sz w:val="28"/>
          <w:szCs w:val="28"/>
        </w:rPr>
        <w:t xml:space="preserve"> и о причинах многих поражений. После этого Севастополь был обречен. Немцы ввели в Черное море подводные лодки, а в Крым перебазировали мощный воздушный флот – коммуникации с Севастополем были блокированы…</w:t>
      </w:r>
    </w:p>
    <w:p w:rsidR="0042275E" w:rsidRPr="00134C7D" w:rsidRDefault="0042275E" w:rsidP="004910A6">
      <w:pPr>
        <w:spacing w:after="0"/>
        <w:ind w:firstLine="709"/>
        <w:jc w:val="both"/>
        <w:rPr>
          <w:sz w:val="28"/>
          <w:szCs w:val="28"/>
        </w:rPr>
      </w:pPr>
      <w:r w:rsidRPr="00134C7D">
        <w:rPr>
          <w:sz w:val="28"/>
          <w:szCs w:val="28"/>
        </w:rPr>
        <w:t xml:space="preserve">После этого Петрова назначили командующим группой армий, защищавших вход в Закавказье со стороны Черного моря и перевалы у Туапсе, часть которые немцы успели уже захватить. И надо сбить их с перевалов. Осень, понимаете, дождь, непролазная грязь, немцы вверху. Как выбивать их оттуда? Но команды, специально организованные Петровым, сделали это. Потерпев здесь поражение, немцы переметнулись в сторону Каспийского моря, обошли Кавказский хребет, чтобы в Баку прорваться с другой стороны. Главная цель – любой ценой взять Баку. Там есть узкий проход, Эльхотовская долина. Петрова сразу перебросили сюда командовать обороной. Сотни немецких танков штурмовали его позиции. Шли ожесточенные кровопролитные бои за каждый метр земли. Но ничего у немцев не вышло, они отступили.  Потом Петров командовал группой армий на Таманском полуострове. Это был талантливый полководец, умевший беречь солдат. Ему приказывали: </w:t>
      </w:r>
      <w:r>
        <w:rPr>
          <w:sz w:val="28"/>
          <w:szCs w:val="28"/>
        </w:rPr>
        <w:t>«Ч</w:t>
      </w:r>
      <w:r w:rsidRPr="00134C7D">
        <w:rPr>
          <w:sz w:val="28"/>
          <w:szCs w:val="28"/>
        </w:rPr>
        <w:t>ерез три дня наступление и взять во что бы то ни стало</w:t>
      </w:r>
      <w:r>
        <w:rPr>
          <w:sz w:val="28"/>
          <w:szCs w:val="28"/>
        </w:rPr>
        <w:t>!..»</w:t>
      </w:r>
      <w:r w:rsidRPr="00134C7D">
        <w:rPr>
          <w:sz w:val="28"/>
          <w:szCs w:val="28"/>
        </w:rPr>
        <w:t xml:space="preserve">  Он говорит: </w:t>
      </w:r>
      <w:r>
        <w:rPr>
          <w:sz w:val="28"/>
          <w:szCs w:val="28"/>
        </w:rPr>
        <w:t>«М</w:t>
      </w:r>
      <w:r w:rsidRPr="00134C7D">
        <w:rPr>
          <w:sz w:val="28"/>
          <w:szCs w:val="28"/>
        </w:rPr>
        <w:t>не нужно две недели, самое меньшее десять дней, чтобы организовать наступление. Без должной подготовки только напрасно положим людей и не решим задачу</w:t>
      </w:r>
      <w:r>
        <w:rPr>
          <w:sz w:val="28"/>
          <w:szCs w:val="28"/>
        </w:rPr>
        <w:t>»</w:t>
      </w:r>
      <w:r w:rsidRPr="00134C7D">
        <w:rPr>
          <w:sz w:val="28"/>
          <w:szCs w:val="28"/>
        </w:rPr>
        <w:t xml:space="preserve">. </w:t>
      </w:r>
      <w:r>
        <w:rPr>
          <w:sz w:val="28"/>
          <w:szCs w:val="28"/>
        </w:rPr>
        <w:t>«</w:t>
      </w:r>
      <w:r w:rsidRPr="00134C7D">
        <w:rPr>
          <w:sz w:val="28"/>
          <w:szCs w:val="28"/>
        </w:rPr>
        <w:t>А, т</w:t>
      </w:r>
      <w:r>
        <w:rPr>
          <w:sz w:val="28"/>
          <w:szCs w:val="28"/>
        </w:rPr>
        <w:t>ы, значит, приказ не выполняешь!..»</w:t>
      </w:r>
      <w:r w:rsidRPr="00134C7D">
        <w:rPr>
          <w:sz w:val="28"/>
          <w:szCs w:val="28"/>
        </w:rPr>
        <w:t xml:space="preserve"> И с подачи его начальства в лице Ворошилова и Мехлиса Сталин снимает его. И так несколько раз снимали, понижали в звании, возвращали на меньшую должность, потом снова возвышали. В начале 45-го Петров был Командующим Четвертым Украинским фронтом, задача которого состояла в том, чтобы преодолеть штурмом Карпаты – сложнейшая задача в зимних условиях. Под искусным руководством Петрова, требовавшим  высокого мастерства и таланта, она была блестяще выполнена. И тут вместо награды опять донос Сталину со стороны Мехлиса, неизвестно даже по какому поводу. Петрова снимают и назначают на его место Еременко, не имевшего никакого отношения к этому специфическому театру военных действий. Побыв совсем немного не у дел, Генерал армии Петров (Звания Маршала</w:t>
      </w:r>
      <w:r>
        <w:rPr>
          <w:sz w:val="28"/>
          <w:szCs w:val="28"/>
        </w:rPr>
        <w:t xml:space="preserve"> ему так и не дали) становится </w:t>
      </w:r>
      <w:r w:rsidRPr="00134C7D">
        <w:rPr>
          <w:sz w:val="28"/>
          <w:szCs w:val="28"/>
        </w:rPr>
        <w:t>начальником штаба фронта, которым командовал Конев, фронта</w:t>
      </w:r>
      <w:r>
        <w:rPr>
          <w:sz w:val="28"/>
          <w:szCs w:val="28"/>
        </w:rPr>
        <w:t>,</w:t>
      </w:r>
      <w:r w:rsidRPr="00134C7D">
        <w:rPr>
          <w:sz w:val="28"/>
          <w:szCs w:val="28"/>
        </w:rPr>
        <w:t xml:space="preserve"> принимавшего участие во взятии Берлина. Иван Ефимович Петров сыграл выдающуюся роль  в Отечественной войне, ничуть не меньшую, чем наши прославленные маршалы. Всё! Я заканчиваю эту больную тему. </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как война виделась тогда, в ваши 12−15 лет?</w:t>
      </w:r>
    </w:p>
    <w:p w:rsidR="0042275E" w:rsidRPr="00134C7D" w:rsidRDefault="0042275E" w:rsidP="004910A6">
      <w:pPr>
        <w:spacing w:after="0"/>
        <w:ind w:firstLine="709"/>
        <w:jc w:val="both"/>
        <w:rPr>
          <w:sz w:val="28"/>
          <w:szCs w:val="28"/>
        </w:rPr>
      </w:pPr>
      <w:r w:rsidRPr="00134C7D">
        <w:rPr>
          <w:b/>
          <w:bCs/>
          <w:sz w:val="28"/>
          <w:szCs w:val="28"/>
        </w:rPr>
        <w:t xml:space="preserve">Д: </w:t>
      </w:r>
      <w:r w:rsidRPr="00134C7D">
        <w:rPr>
          <w:sz w:val="28"/>
          <w:szCs w:val="28"/>
        </w:rPr>
        <w:t>Ну как она виделась? Вначале она видел</w:t>
      </w:r>
      <w:r>
        <w:rPr>
          <w:sz w:val="28"/>
          <w:szCs w:val="28"/>
        </w:rPr>
        <w:t>ась так – мы стояли за станками</w:t>
      </w:r>
      <w:r w:rsidRPr="00134C7D">
        <w:rPr>
          <w:sz w:val="28"/>
          <w:szCs w:val="28"/>
        </w:rPr>
        <w:t xml:space="preserve"> по 12 часов. Все для фронта, все для победы! Лозунг был такой. Старались сделать все, что можно, что от тебя зависит. А потом я удрал на фронт. Ситуация сложилась такая в моей биографии, но я об этом говорить не буду, потому, что об этом написано в моих воспоминаниях. «Дорога на фронт» </w:t>
      </w:r>
      <w:r w:rsidRPr="009B1194">
        <w:rPr>
          <w:sz w:val="28"/>
          <w:szCs w:val="28"/>
        </w:rPr>
        <w:sym w:font="Symbol" w:char="F02D"/>
      </w:r>
      <w:r>
        <w:rPr>
          <w:sz w:val="28"/>
          <w:szCs w:val="28"/>
        </w:rPr>
        <w:t xml:space="preserve"> как по военной России два пацана пытались</w:t>
      </w:r>
      <w:r w:rsidRPr="00134C7D">
        <w:rPr>
          <w:sz w:val="28"/>
          <w:szCs w:val="28"/>
        </w:rPr>
        <w:t xml:space="preserve"> пробраться на передовую.</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как п</w:t>
      </w:r>
      <w:r>
        <w:rPr>
          <w:sz w:val="28"/>
          <w:szCs w:val="28"/>
        </w:rPr>
        <w:t xml:space="preserve">оявилась вообще у Вас эта мысль </w:t>
      </w:r>
      <w:r w:rsidRPr="009B1194">
        <w:rPr>
          <w:sz w:val="28"/>
          <w:szCs w:val="28"/>
        </w:rPr>
        <w:sym w:font="Symbol" w:char="F02D"/>
      </w:r>
      <w:r w:rsidRPr="00134C7D">
        <w:rPr>
          <w:sz w:val="28"/>
          <w:szCs w:val="28"/>
        </w:rPr>
        <w:t xml:space="preserve"> что надо?</w:t>
      </w:r>
    </w:p>
    <w:p w:rsidR="0042275E" w:rsidRPr="00134C7D" w:rsidRDefault="0042275E" w:rsidP="004910A6">
      <w:pPr>
        <w:spacing w:after="0"/>
        <w:ind w:firstLine="709"/>
        <w:jc w:val="both"/>
        <w:rPr>
          <w:sz w:val="28"/>
          <w:szCs w:val="28"/>
        </w:rPr>
      </w:pPr>
      <w:r w:rsidRPr="00134C7D">
        <w:rPr>
          <w:b/>
          <w:bCs/>
          <w:sz w:val="28"/>
          <w:szCs w:val="28"/>
        </w:rPr>
        <w:t>Д:</w:t>
      </w:r>
      <w:r>
        <w:rPr>
          <w:sz w:val="28"/>
          <w:szCs w:val="28"/>
        </w:rPr>
        <w:t xml:space="preserve"> Потому, что мы</w:t>
      </w:r>
      <w:r w:rsidRPr="00134C7D">
        <w:rPr>
          <w:sz w:val="28"/>
          <w:szCs w:val="28"/>
        </w:rPr>
        <w:t xml:space="preserve"> должны воевать за родину. Мы должны успеть повоевать за родину. Это был 43-й год уже. Пацанов тогда  уже никто не брал в армию, тем более на фронт. То, что мне это удалось, редкая случайность. Вначале я попал на санлетучку, вывозившую раненых в тыл из фронтовой полосы.</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с кем это вы отправились?</w:t>
      </w:r>
    </w:p>
    <w:p w:rsidR="0042275E" w:rsidRPr="00134C7D" w:rsidRDefault="0042275E" w:rsidP="004910A6">
      <w:pPr>
        <w:spacing w:after="0"/>
        <w:ind w:firstLine="709"/>
        <w:jc w:val="both"/>
        <w:rPr>
          <w:sz w:val="28"/>
          <w:szCs w:val="28"/>
        </w:rPr>
      </w:pPr>
      <w:r w:rsidRPr="000937C4">
        <w:rPr>
          <w:b/>
          <w:bCs/>
          <w:sz w:val="28"/>
          <w:szCs w:val="28"/>
        </w:rPr>
        <w:t>Д:</w:t>
      </w:r>
      <w:r w:rsidRPr="00134C7D">
        <w:rPr>
          <w:sz w:val="28"/>
          <w:szCs w:val="28"/>
        </w:rPr>
        <w:t xml:space="preserve"> Ну был у меня такой дружок Шурка</w:t>
      </w:r>
      <w:r>
        <w:rPr>
          <w:sz w:val="28"/>
          <w:szCs w:val="28"/>
        </w:rPr>
        <w:t xml:space="preserve"> Земченков, п</w:t>
      </w:r>
      <w:r w:rsidRPr="00134C7D">
        <w:rPr>
          <w:sz w:val="28"/>
          <w:szCs w:val="28"/>
        </w:rPr>
        <w:t>отом, правда, мы с ним расстались. Он себя вел не по-товарищески. Много раз такое было. К тому же я удрал с завода, а он официально уволился с завода, ему помог родственник. А удрать с завода – это считалось дезертирством. За это судили. Я не мог возвратиться. А о</w:t>
      </w:r>
      <w:r>
        <w:rPr>
          <w:sz w:val="28"/>
          <w:szCs w:val="28"/>
        </w:rPr>
        <w:t>н м</w:t>
      </w:r>
      <w:r w:rsidRPr="00134C7D">
        <w:rPr>
          <w:sz w:val="28"/>
          <w:szCs w:val="28"/>
        </w:rPr>
        <w:t>ог. Мы с ним не дошли до фронта всего лишь километр, наверное. Нас там арестовали. Сидели мы вначале в армейской тюрьме, вместе с дезертирами и уголовниками. Потом нас</w:t>
      </w:r>
      <w:r>
        <w:rPr>
          <w:sz w:val="28"/>
          <w:szCs w:val="28"/>
        </w:rPr>
        <w:t xml:space="preserve"> отконвоировали в город Кричев,</w:t>
      </w:r>
      <w:r w:rsidRPr="00134C7D">
        <w:rPr>
          <w:sz w:val="28"/>
          <w:szCs w:val="28"/>
        </w:rPr>
        <w:t xml:space="preserve"> передали в КГБ, которое занималось гражданскими лицами. Там я сидел две недели в тюрьме, в КПЗ (камере предварительного заключения). Самые страшные дни в моей жизни. Меня обвиняли в том, что я хотел перейти линию фронта. К немцам якобы хотел перейти Давид Израилевич Дубровский, так сказать с комсомольским еврейским приветом, замызганный юнец, одна кожа и кости. Это дикая глупость! «Кто послал тебя? Зачем хотел перейти линию фронта?». Поймали ведь нас почти у самой линии фронта</w:t>
      </w:r>
      <w:r>
        <w:rPr>
          <w:sz w:val="28"/>
          <w:szCs w:val="28"/>
        </w:rPr>
        <w:t>,</w:t>
      </w:r>
      <w:r w:rsidRPr="00134C7D">
        <w:rPr>
          <w:sz w:val="28"/>
          <w:szCs w:val="28"/>
        </w:rPr>
        <w:t xml:space="preserve"> говорить, что ты хотел воевать </w:t>
      </w:r>
      <w:r w:rsidRPr="000937C4">
        <w:rPr>
          <w:sz w:val="28"/>
          <w:szCs w:val="28"/>
        </w:rPr>
        <w:sym w:font="Symbol" w:char="F02D"/>
      </w:r>
      <w:r w:rsidRPr="00134C7D">
        <w:rPr>
          <w:sz w:val="28"/>
          <w:szCs w:val="28"/>
        </w:rPr>
        <w:t xml:space="preserve"> никто из милиционеров и кэгэбистов тебе не поверит. Мы это поняли постепенно.</w:t>
      </w:r>
    </w:p>
    <w:p w:rsidR="0042275E" w:rsidRPr="00134C7D" w:rsidRDefault="0042275E" w:rsidP="004910A6">
      <w:pPr>
        <w:spacing w:after="0"/>
        <w:ind w:firstLine="709"/>
        <w:jc w:val="both"/>
        <w:rPr>
          <w:b/>
          <w:bCs/>
          <w:sz w:val="28"/>
          <w:szCs w:val="28"/>
        </w:rPr>
      </w:pPr>
      <w:r w:rsidRPr="00134C7D">
        <w:rPr>
          <w:b/>
          <w:bCs/>
          <w:sz w:val="28"/>
          <w:szCs w:val="28"/>
        </w:rPr>
        <w:t>П:</w:t>
      </w:r>
      <w:r w:rsidRPr="00134C7D">
        <w:rPr>
          <w:sz w:val="28"/>
          <w:szCs w:val="28"/>
        </w:rPr>
        <w:t xml:space="preserve"> А Вы им пытались говорить? </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Вначале, на первых этапах пути да, а потом поняли, что это напрасно.</w:t>
      </w:r>
    </w:p>
    <w:p w:rsidR="0042275E" w:rsidRPr="00134C7D" w:rsidRDefault="0042275E" w:rsidP="004910A6">
      <w:pPr>
        <w:spacing w:after="0"/>
        <w:ind w:firstLine="709"/>
        <w:jc w:val="both"/>
        <w:rPr>
          <w:sz w:val="28"/>
          <w:szCs w:val="28"/>
        </w:rPr>
      </w:pPr>
      <w:r w:rsidRPr="00134C7D">
        <w:rPr>
          <w:sz w:val="28"/>
          <w:szCs w:val="28"/>
        </w:rPr>
        <w:t>У нас была такая версия, мы заранее решили</w:t>
      </w:r>
      <w:r>
        <w:rPr>
          <w:sz w:val="28"/>
          <w:szCs w:val="28"/>
        </w:rPr>
        <w:t xml:space="preserve"> </w:t>
      </w:r>
      <w:r w:rsidRPr="00134C7D">
        <w:rPr>
          <w:sz w:val="28"/>
          <w:szCs w:val="28"/>
        </w:rPr>
        <w:t>говорить, что идем  к Шуркиной тете, которая живет…. Мы узнали, какая деревня стоит на линии фронта в нашем направлении – это была деревня Орлеи. Тетя живет в деревне Орлеи, и мы идем к ней. Вот такая была версия. Но Шурке следователь  пару раз дал по морде, и он «раскололся». Мы сидели в разных камерах. Меня с</w:t>
      </w:r>
      <w:r>
        <w:rPr>
          <w:sz w:val="28"/>
          <w:szCs w:val="28"/>
        </w:rPr>
        <w:t xml:space="preserve"> самого </w:t>
      </w:r>
      <w:r w:rsidRPr="00134C7D">
        <w:rPr>
          <w:sz w:val="28"/>
          <w:szCs w:val="28"/>
        </w:rPr>
        <w:t xml:space="preserve">начала допрашивали </w:t>
      </w:r>
      <w:r>
        <w:rPr>
          <w:sz w:val="28"/>
          <w:szCs w:val="28"/>
        </w:rPr>
        <w:t xml:space="preserve">крайне </w:t>
      </w:r>
      <w:r w:rsidRPr="00134C7D">
        <w:rPr>
          <w:sz w:val="28"/>
          <w:szCs w:val="28"/>
        </w:rPr>
        <w:t xml:space="preserve">грубо. А тут начали бить «Куда шел?» </w:t>
      </w:r>
      <w:r w:rsidRPr="000937C4">
        <w:rPr>
          <w:sz w:val="28"/>
          <w:szCs w:val="28"/>
        </w:rPr>
        <w:sym w:font="Symbol" w:char="F02D"/>
      </w:r>
      <w:r>
        <w:rPr>
          <w:sz w:val="28"/>
          <w:szCs w:val="28"/>
        </w:rPr>
        <w:t xml:space="preserve"> «К тете, в деревню Орлеи» </w:t>
      </w:r>
      <w:r w:rsidRPr="000937C4">
        <w:rPr>
          <w:sz w:val="28"/>
          <w:szCs w:val="28"/>
        </w:rPr>
        <w:sym w:font="Symbol" w:char="F02D"/>
      </w:r>
      <w:r>
        <w:rPr>
          <w:sz w:val="28"/>
          <w:szCs w:val="28"/>
        </w:rPr>
        <w:t xml:space="preserve"> </w:t>
      </w:r>
      <w:r w:rsidRPr="00134C7D">
        <w:rPr>
          <w:sz w:val="28"/>
          <w:szCs w:val="28"/>
        </w:rPr>
        <w:t>«Ах ты…»</w:t>
      </w:r>
      <w:r>
        <w:rPr>
          <w:sz w:val="28"/>
          <w:szCs w:val="28"/>
        </w:rPr>
        <w:t xml:space="preserve">, </w:t>
      </w:r>
      <w:r w:rsidRPr="000937C4">
        <w:rPr>
          <w:sz w:val="28"/>
          <w:szCs w:val="28"/>
        </w:rPr>
        <w:sym w:font="Symbol" w:char="F02D"/>
      </w:r>
      <w:r w:rsidRPr="00134C7D">
        <w:rPr>
          <w:sz w:val="28"/>
          <w:szCs w:val="28"/>
        </w:rPr>
        <w:t xml:space="preserve"> и как даст в морду. И так раз за разом</w:t>
      </w:r>
      <w:r>
        <w:rPr>
          <w:sz w:val="28"/>
          <w:szCs w:val="28"/>
        </w:rPr>
        <w:t>.</w:t>
      </w:r>
      <w:r w:rsidRPr="00134C7D">
        <w:rPr>
          <w:sz w:val="28"/>
          <w:szCs w:val="28"/>
        </w:rPr>
        <w:t xml:space="preserve"> Но я потом не выдержал. Обложил его</w:t>
      </w:r>
      <w:r>
        <w:rPr>
          <w:sz w:val="28"/>
          <w:szCs w:val="28"/>
        </w:rPr>
        <w:t xml:space="preserve"> матом и пепельницей защищался.</w:t>
      </w:r>
      <w:r w:rsidRPr="00134C7D">
        <w:rPr>
          <w:sz w:val="28"/>
          <w:szCs w:val="28"/>
        </w:rPr>
        <w:t xml:space="preserve"> Дуболом такой, старший лейтенант. Лицо такое красное, свиное. Он меня избил так, что двум охранникам, взяв меня за руки и за ноги, пришлось от</w:t>
      </w:r>
      <w:r>
        <w:rPr>
          <w:sz w:val="28"/>
          <w:szCs w:val="28"/>
        </w:rPr>
        <w:t>тащить</w:t>
      </w:r>
      <w:r w:rsidRPr="00134C7D">
        <w:rPr>
          <w:sz w:val="28"/>
          <w:szCs w:val="28"/>
        </w:rPr>
        <w:t xml:space="preserve"> и бросить в камеру. Камера – одиночка. Каменные нары. Небольшое продолговатое окошко, решетки открытые. </w:t>
      </w:r>
      <w:r>
        <w:rPr>
          <w:sz w:val="28"/>
          <w:szCs w:val="28"/>
        </w:rPr>
        <w:t>Прямо на нары н</w:t>
      </w:r>
      <w:r w:rsidRPr="00134C7D">
        <w:rPr>
          <w:sz w:val="28"/>
          <w:szCs w:val="28"/>
        </w:rPr>
        <w:t xml:space="preserve">аметает снег. </w:t>
      </w:r>
      <w:r>
        <w:rPr>
          <w:sz w:val="28"/>
          <w:szCs w:val="28"/>
        </w:rPr>
        <w:t>«</w:t>
      </w:r>
      <w:r w:rsidRPr="00134C7D">
        <w:rPr>
          <w:sz w:val="28"/>
          <w:szCs w:val="28"/>
        </w:rPr>
        <w:t>Параша</w:t>
      </w:r>
      <w:r>
        <w:rPr>
          <w:sz w:val="28"/>
          <w:szCs w:val="28"/>
        </w:rPr>
        <w:t>»</w:t>
      </w:r>
      <w:r w:rsidRPr="00134C7D">
        <w:rPr>
          <w:sz w:val="28"/>
          <w:szCs w:val="28"/>
        </w:rPr>
        <w:t>, я извиняюсь, стоит. Вот что значит камера одиночка. В КГБ это было. Каждую ночь на допрос. Но потом, в итоге, разобрался один майор. Нам приписывали, что мы хотели перейти к немцам, глупость какая-то.</w:t>
      </w:r>
      <w:r>
        <w:rPr>
          <w:sz w:val="28"/>
          <w:szCs w:val="28"/>
        </w:rPr>
        <w:t xml:space="preserve"> Он меня вызвал и говорит: «Ну,</w:t>
      </w:r>
      <w:r w:rsidRPr="00134C7D">
        <w:rPr>
          <w:sz w:val="28"/>
          <w:szCs w:val="28"/>
        </w:rPr>
        <w:t xml:space="preserve"> давай теперь без дураков. Куда ты шел? Зачем? Честно мне говори». Я говорю: «Да, мы так на фронт хотели попасть». И он поверил мне. «Ну, ты ж дурак», − говорит он, − «ты же не знаешь, что такое фронт, тебя</w:t>
      </w:r>
      <w:r>
        <w:rPr>
          <w:sz w:val="28"/>
          <w:szCs w:val="28"/>
        </w:rPr>
        <w:t>,</w:t>
      </w:r>
      <w:r w:rsidRPr="00134C7D">
        <w:rPr>
          <w:sz w:val="28"/>
          <w:szCs w:val="28"/>
        </w:rPr>
        <w:t xml:space="preserve"> как муху</w:t>
      </w:r>
      <w:r>
        <w:rPr>
          <w:sz w:val="28"/>
          <w:szCs w:val="28"/>
        </w:rPr>
        <w:t>,</w:t>
      </w:r>
      <w:r w:rsidRPr="00134C7D">
        <w:rPr>
          <w:sz w:val="28"/>
          <w:szCs w:val="28"/>
        </w:rPr>
        <w:t xml:space="preserve"> убьют. И кому ты там нужен?  Ну какой из тебя солдат в 14 лет? Иди, работай, еще успеешь повоевать!». И он </w:t>
      </w:r>
      <w:r>
        <w:rPr>
          <w:sz w:val="28"/>
          <w:szCs w:val="28"/>
        </w:rPr>
        <w:t>нас освободил. И меня, и Шурку.</w:t>
      </w:r>
      <w:r w:rsidRPr="00134C7D">
        <w:rPr>
          <w:sz w:val="28"/>
          <w:szCs w:val="28"/>
        </w:rPr>
        <w:t xml:space="preserve"> Он написал нам записку в столовую, нас накормили обедом</w:t>
      </w:r>
      <w:r>
        <w:rPr>
          <w:sz w:val="28"/>
          <w:szCs w:val="28"/>
        </w:rPr>
        <w:t>,</w:t>
      </w:r>
      <w:r w:rsidRPr="00134C7D">
        <w:rPr>
          <w:sz w:val="28"/>
          <w:szCs w:val="28"/>
        </w:rPr>
        <w:t xml:space="preserve"> и направил на работу − слесарями на станцию Кричев, в депо. Пошли мы искать депо, до станции далеко. Подошли, а т</w:t>
      </w:r>
      <w:r>
        <w:rPr>
          <w:sz w:val="28"/>
          <w:szCs w:val="28"/>
        </w:rPr>
        <w:t xml:space="preserve">ам нет ни станции, ни депо, </w:t>
      </w:r>
      <w:r w:rsidRPr="00134C7D">
        <w:rPr>
          <w:sz w:val="28"/>
          <w:szCs w:val="28"/>
        </w:rPr>
        <w:t>одни камушки. Переночевали мы в землянке, набитой рабочим людом. А назавтра Шурка незаметно удрал. Ну, я увидел, что он ушел на станцию – там поезд шел один раз в день из Кричева в Рославль. Он не рад был встрече со мной, обоз</w:t>
      </w:r>
      <w:r>
        <w:rPr>
          <w:sz w:val="28"/>
          <w:szCs w:val="28"/>
        </w:rPr>
        <w:t>лился. Я дал ему по морде, и</w:t>
      </w:r>
      <w:r w:rsidRPr="00134C7D">
        <w:rPr>
          <w:sz w:val="28"/>
          <w:szCs w:val="28"/>
        </w:rPr>
        <w:t xml:space="preserve"> он уехал. Я остался один. Работал – камушки собирал, складывал. Не слесарем работал, а вот так, депо было полностью разрушено. Рядом с ним деревня была. Там я не без труда устроился на ночлег, все хаты переполнены солдатами. В нашем дворе я познакомился с лейтенантом. </w:t>
      </w:r>
      <w:r>
        <w:rPr>
          <w:sz w:val="28"/>
          <w:szCs w:val="28"/>
        </w:rPr>
        <w:t>Он был командиром взвода связи.</w:t>
      </w:r>
      <w:r w:rsidRPr="00134C7D">
        <w:rPr>
          <w:sz w:val="28"/>
          <w:szCs w:val="28"/>
        </w:rPr>
        <w:t xml:space="preserve"> И вот я стал просить его, чтобы он взял меня в свою часть или как-то помог попасть в армию. Лейтенант был москвич, добрый интеллигентный парень, папиросами меня угощал. Он говорит: «Что ты? Я не имею права, сейчас это невозможно!». Я его просил несколько раз Он задумался. Оказывается мать его была майором медицинской службы, начальником санлетучки, которая курсировала от станции Веремейки до Ро</w:t>
      </w:r>
      <w:r>
        <w:rPr>
          <w:sz w:val="28"/>
          <w:szCs w:val="28"/>
        </w:rPr>
        <w:t>славля и проезжала через Кричев</w:t>
      </w:r>
      <w:r w:rsidRPr="00134C7D">
        <w:rPr>
          <w:sz w:val="28"/>
          <w:szCs w:val="28"/>
        </w:rPr>
        <w:t>. Станц</w:t>
      </w:r>
      <w:r>
        <w:rPr>
          <w:sz w:val="28"/>
          <w:szCs w:val="28"/>
        </w:rPr>
        <w:t>ия Веремейки</w:t>
      </w:r>
      <w:r w:rsidRPr="00134C7D">
        <w:rPr>
          <w:sz w:val="28"/>
          <w:szCs w:val="28"/>
        </w:rPr>
        <w:t xml:space="preserve"> стояла у самой линии фронта, там ночью грузили всех раненых и отвозили их в госпиталя. И однажды лейтенант сказал: «Дай, я с матерью поговорю, может она поможет». Надо только не прозевать санлетучку, она не вс</w:t>
      </w:r>
      <w:r>
        <w:rPr>
          <w:sz w:val="28"/>
          <w:szCs w:val="28"/>
        </w:rPr>
        <w:t>егда останавливается в Кричеве.</w:t>
      </w:r>
      <w:r w:rsidRPr="00134C7D">
        <w:rPr>
          <w:sz w:val="28"/>
          <w:szCs w:val="28"/>
        </w:rPr>
        <w:t xml:space="preserve"> И вот однажды я узнал, что санлетучка останавливалась в Кричеве. Удалось ли лейтенанту поговорить с матерью? Целый день я сторожил лейтенанта. Ему удалось. И мать сказала, чтобы он меня привел. На следующий день я</w:t>
      </w:r>
      <w:r>
        <w:rPr>
          <w:sz w:val="28"/>
          <w:szCs w:val="28"/>
        </w:rPr>
        <w:t>, замызганный и оборванный,</w:t>
      </w:r>
      <w:r w:rsidRPr="00134C7D">
        <w:rPr>
          <w:sz w:val="28"/>
          <w:szCs w:val="28"/>
        </w:rPr>
        <w:t xml:space="preserve"> с испугом вошел позади лейтенанта в сияющий белизной вагон, мать сидела за столом в накрахмаленном халате</w:t>
      </w:r>
      <w:r>
        <w:rPr>
          <w:sz w:val="28"/>
          <w:szCs w:val="28"/>
        </w:rPr>
        <w:t xml:space="preserve"> </w:t>
      </w:r>
      <w:r w:rsidRPr="00134C7D">
        <w:rPr>
          <w:sz w:val="28"/>
          <w:szCs w:val="28"/>
        </w:rPr>
        <w:t>− очень красивая женщина лет сорока, рядом с ней молодцеватый старшина (как я узнал чуть позже, звали его Федя Прокопишин). Она, как мне казалось, долго молча смотрела на меня. «Возьмите меня</w:t>
      </w:r>
      <w:r>
        <w:rPr>
          <w:sz w:val="28"/>
          <w:szCs w:val="28"/>
        </w:rPr>
        <w:t>,</w:t>
      </w:r>
      <w:r w:rsidRPr="00134C7D">
        <w:rPr>
          <w:sz w:val="28"/>
          <w:szCs w:val="28"/>
        </w:rPr>
        <w:t xml:space="preserve"> </w:t>
      </w:r>
      <w:r w:rsidRPr="000937C4">
        <w:rPr>
          <w:sz w:val="28"/>
          <w:szCs w:val="28"/>
        </w:rPr>
        <w:sym w:font="Symbol" w:char="F02D"/>
      </w:r>
      <w:r>
        <w:rPr>
          <w:sz w:val="28"/>
          <w:szCs w:val="28"/>
        </w:rPr>
        <w:t xml:space="preserve"> </w:t>
      </w:r>
      <w:r w:rsidRPr="00134C7D">
        <w:rPr>
          <w:sz w:val="28"/>
          <w:szCs w:val="28"/>
        </w:rPr>
        <w:t>попросил я</w:t>
      </w:r>
      <w:r>
        <w:rPr>
          <w:sz w:val="28"/>
          <w:szCs w:val="28"/>
        </w:rPr>
        <w:t xml:space="preserve">, </w:t>
      </w:r>
      <w:r w:rsidRPr="000937C4">
        <w:rPr>
          <w:sz w:val="28"/>
          <w:szCs w:val="28"/>
        </w:rPr>
        <w:sym w:font="Symbol" w:char="F02D"/>
      </w:r>
      <w:r w:rsidRPr="00134C7D">
        <w:rPr>
          <w:sz w:val="28"/>
          <w:szCs w:val="28"/>
        </w:rPr>
        <w:t xml:space="preserve"> буду делать все, что вы прикажете». Плохо помню, что она спрашивала, но это длилось недолго. Потом она сказала: «Федя, проводи его в баню, только осторожно, а это все </w:t>
      </w:r>
      <w:r>
        <w:rPr>
          <w:sz w:val="28"/>
          <w:szCs w:val="28"/>
        </w:rPr>
        <w:t>(</w:t>
      </w:r>
      <w:r w:rsidRPr="00134C7D">
        <w:rPr>
          <w:sz w:val="28"/>
          <w:szCs w:val="28"/>
        </w:rPr>
        <w:t>указав на мою одежду</w:t>
      </w:r>
      <w:r>
        <w:rPr>
          <w:sz w:val="28"/>
          <w:szCs w:val="28"/>
        </w:rPr>
        <w:t>)</w:t>
      </w:r>
      <w:r w:rsidRPr="00134C7D">
        <w:rPr>
          <w:sz w:val="28"/>
          <w:szCs w:val="28"/>
        </w:rPr>
        <w:t xml:space="preserve"> выбрось аккуратно подальше</w:t>
      </w:r>
      <w:r>
        <w:rPr>
          <w:sz w:val="28"/>
          <w:szCs w:val="28"/>
        </w:rPr>
        <w:t xml:space="preserve"> из вагона</w:t>
      </w:r>
      <w:r w:rsidRPr="00134C7D">
        <w:rPr>
          <w:sz w:val="28"/>
          <w:szCs w:val="28"/>
        </w:rPr>
        <w:t>»</w:t>
      </w:r>
      <w:r>
        <w:rPr>
          <w:sz w:val="28"/>
          <w:szCs w:val="28"/>
        </w:rPr>
        <w:t>.</w:t>
      </w:r>
    </w:p>
    <w:p w:rsidR="0042275E" w:rsidRPr="00134C7D" w:rsidRDefault="0042275E" w:rsidP="004910A6">
      <w:pPr>
        <w:spacing w:after="0"/>
        <w:ind w:firstLine="709"/>
        <w:jc w:val="both"/>
        <w:rPr>
          <w:sz w:val="28"/>
          <w:szCs w:val="28"/>
        </w:rPr>
      </w:pPr>
      <w:r w:rsidRPr="00134C7D">
        <w:rPr>
          <w:sz w:val="28"/>
          <w:szCs w:val="28"/>
        </w:rPr>
        <w:t xml:space="preserve"> Меня отмыли в бане, дали все чистое, постригли наголо. Но еще долго вши появлялись неизвестно откуда, и я постоянно вел на них охоту, выворачивая нижнюю рубашку и кальсоны и все свое солдатское обмундирование. Загадка. Я быстро освоился на санлетучке, благодаря Феде Прокопишину – добрый и веселый был человек.</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что Вы там делали?</w:t>
      </w:r>
    </w:p>
    <w:p w:rsidR="0042275E" w:rsidRPr="00134C7D" w:rsidRDefault="0042275E" w:rsidP="004910A6">
      <w:pPr>
        <w:spacing w:after="0"/>
        <w:ind w:firstLine="709"/>
        <w:jc w:val="both"/>
        <w:rPr>
          <w:sz w:val="28"/>
          <w:szCs w:val="28"/>
        </w:rPr>
      </w:pPr>
      <w:r w:rsidRPr="00134C7D">
        <w:rPr>
          <w:b/>
          <w:bCs/>
          <w:sz w:val="28"/>
          <w:szCs w:val="28"/>
        </w:rPr>
        <w:t>Д:</w:t>
      </w:r>
      <w:r>
        <w:rPr>
          <w:sz w:val="28"/>
          <w:szCs w:val="28"/>
        </w:rPr>
        <w:t xml:space="preserve"> Все делал:</w:t>
      </w:r>
      <w:r w:rsidRPr="00134C7D">
        <w:rPr>
          <w:sz w:val="28"/>
          <w:szCs w:val="28"/>
        </w:rPr>
        <w:t xml:space="preserve"> переносил раненых, помогал Феде, был</w:t>
      </w:r>
      <w:r>
        <w:rPr>
          <w:sz w:val="28"/>
          <w:szCs w:val="28"/>
        </w:rPr>
        <w:t xml:space="preserve"> у него на подхвате – беги туда</w:t>
      </w:r>
      <w:r w:rsidRPr="00721C35">
        <w:rPr>
          <w:sz w:val="28"/>
          <w:szCs w:val="28"/>
        </w:rPr>
        <w:sym w:font="Symbol" w:char="F02D"/>
      </w:r>
      <w:r w:rsidRPr="00134C7D">
        <w:rPr>
          <w:sz w:val="28"/>
          <w:szCs w:val="28"/>
        </w:rPr>
        <w:t>беги сюда, топил печи, ухаживал за раненными и даже выпускал стенгазету. Но все это длилось недолго, около двух месяцев. Потом вдруг начальница ходит хмурая, ждут важную комиссию</w:t>
      </w:r>
      <w:r>
        <w:rPr>
          <w:sz w:val="28"/>
          <w:szCs w:val="28"/>
        </w:rPr>
        <w:t>. Проверка какая-то неприятная.</w:t>
      </w:r>
      <w:r w:rsidRPr="00134C7D">
        <w:rPr>
          <w:sz w:val="28"/>
          <w:szCs w:val="28"/>
        </w:rPr>
        <w:t xml:space="preserve"> Санлетучка </w:t>
      </w:r>
      <w:r w:rsidRPr="00721C35">
        <w:rPr>
          <w:sz w:val="28"/>
          <w:szCs w:val="28"/>
        </w:rPr>
        <w:sym w:font="Symbol" w:char="F02D"/>
      </w:r>
      <w:r w:rsidRPr="00134C7D">
        <w:rPr>
          <w:sz w:val="28"/>
          <w:szCs w:val="28"/>
        </w:rPr>
        <w:t xml:space="preserve"> отдельная часть армейского подчинения. Начальство далеко. Был такой ПЭП-57 (полевой эвакопункт 57), куда входили все эти санитарные структуры армии. Ожидая комиссию, начальство решило, что не может бо</w:t>
      </w:r>
      <w:r>
        <w:rPr>
          <w:sz w:val="28"/>
          <w:szCs w:val="28"/>
        </w:rPr>
        <w:t xml:space="preserve">льше меня держать на санлетучке </w:t>
      </w:r>
      <w:r w:rsidRPr="00721C35">
        <w:rPr>
          <w:sz w:val="28"/>
          <w:szCs w:val="28"/>
        </w:rPr>
        <w:sym w:font="Symbol" w:char="F02D"/>
      </w:r>
      <w:r>
        <w:rPr>
          <w:sz w:val="28"/>
          <w:szCs w:val="28"/>
        </w:rPr>
        <w:t xml:space="preserve"> нарушение. В</w:t>
      </w:r>
      <w:r w:rsidRPr="00134C7D">
        <w:rPr>
          <w:sz w:val="28"/>
          <w:szCs w:val="28"/>
        </w:rPr>
        <w:t>ыписали красноармейскую книжку, а вместо 29-го, 27-й год рождения поставили</w:t>
      </w:r>
      <w:r>
        <w:rPr>
          <w:sz w:val="28"/>
          <w:szCs w:val="28"/>
        </w:rPr>
        <w:t xml:space="preserve"> (я просил об этом Федю)</w:t>
      </w:r>
      <w:r w:rsidRPr="00134C7D">
        <w:rPr>
          <w:sz w:val="28"/>
          <w:szCs w:val="28"/>
        </w:rPr>
        <w:t xml:space="preserve">. И направили меня  в другое подразделение того же ПЭП-57, в банно-прачечный отряд, командиром которого был брат Феди капитан Прокопишин. Там, в тыловых частях у них всех были хорошие связи. Меня определили в сапожную мастерскую под начало сержанта Потапа Ивановича Ашихмина. Нас было человек 10, сидевших за общим верстаком. Среди них пару пожилых солдат, хороших специалистов, работавших на начальство, как и сам Потап Иванович Ашихмин – человек крутого нрава. Мы чинили обувь из госпиталей, привозимую в больших мешках. Прибивали подметки, каблуки, набойки, зашивали дыры </w:t>
      </w:r>
      <w:r w:rsidRPr="00721C35">
        <w:rPr>
          <w:sz w:val="28"/>
          <w:szCs w:val="28"/>
        </w:rPr>
        <w:sym w:font="Symbol" w:char="F02D"/>
      </w:r>
      <w:r w:rsidRPr="00134C7D">
        <w:rPr>
          <w:sz w:val="28"/>
          <w:szCs w:val="28"/>
        </w:rPr>
        <w:t xml:space="preserve"> ботинки и сапоги были чаще всего сильно изношенные. Нередко подъезжали ближе к передовой, устраивали баню и прожарку обмундирования. Каждую ночь я стоял по два часа с винтовкой на посту. Пару раз нас бомбили. Но все это было далеко от настоящего фронта. Я думал, как бы попасть туда, но ничего не получалось. Но все-таки </w:t>
      </w:r>
      <w:r>
        <w:rPr>
          <w:sz w:val="28"/>
          <w:szCs w:val="28"/>
        </w:rPr>
        <w:t xml:space="preserve">случай выдался, и </w:t>
      </w:r>
      <w:r w:rsidRPr="00134C7D">
        <w:rPr>
          <w:sz w:val="28"/>
          <w:szCs w:val="28"/>
        </w:rPr>
        <w:t>мне удалось улизнуть на передовую. Это было уже в июне месяце, 44-го года. Я упросил старшину взять на прожарку, буду, мол, помогать и</w:t>
      </w:r>
      <w:r>
        <w:rPr>
          <w:sz w:val="28"/>
          <w:szCs w:val="28"/>
        </w:rPr>
        <w:t>,</w:t>
      </w:r>
      <w:r w:rsidRPr="00134C7D">
        <w:rPr>
          <w:sz w:val="28"/>
          <w:szCs w:val="28"/>
        </w:rPr>
        <w:t xml:space="preserve"> может</w:t>
      </w:r>
      <w:r>
        <w:rPr>
          <w:sz w:val="28"/>
          <w:szCs w:val="28"/>
        </w:rPr>
        <w:t>,</w:t>
      </w:r>
      <w:r w:rsidRPr="00134C7D">
        <w:rPr>
          <w:sz w:val="28"/>
          <w:szCs w:val="28"/>
        </w:rPr>
        <w:t xml:space="preserve"> обувь кому-то починю. Взял с собой все сапожные причиндалы. Наша команда расположилась ночью совсем недалеко от передовой. Пока солдаты мылись в бане, я починил пар шесть-семь обуви. Подбил подметки на сапоги и младшему лейтенанту. Он обрадовался. И я говорю: «Товарищ лейтенант, возьмите меня с с</w:t>
      </w:r>
      <w:r>
        <w:rPr>
          <w:sz w:val="28"/>
          <w:szCs w:val="28"/>
        </w:rPr>
        <w:t>обой. Хоть на денек, хоть нена</w:t>
      </w:r>
      <w:r w:rsidRPr="00134C7D">
        <w:rPr>
          <w:sz w:val="28"/>
          <w:szCs w:val="28"/>
        </w:rPr>
        <w:t>долго. Я всем вашим солдатам починю сапоги, смот</w:t>
      </w:r>
      <w:r>
        <w:rPr>
          <w:sz w:val="28"/>
          <w:szCs w:val="28"/>
        </w:rPr>
        <w:t xml:space="preserve">рите у многих они </w:t>
      </w:r>
      <w:r>
        <w:rPr>
          <w:rFonts w:ascii="Times New Roman" w:hAnsi="Times New Roman" w:cs="Times New Roman"/>
          <w:sz w:val="28"/>
          <w:szCs w:val="28"/>
        </w:rPr>
        <w:t>“</w:t>
      </w:r>
      <w:r>
        <w:rPr>
          <w:sz w:val="28"/>
          <w:szCs w:val="28"/>
        </w:rPr>
        <w:t>просят каши</w:t>
      </w:r>
      <w:r>
        <w:rPr>
          <w:rFonts w:ascii="Times New Roman" w:hAnsi="Times New Roman" w:cs="Times New Roman"/>
          <w:sz w:val="28"/>
          <w:szCs w:val="28"/>
        </w:rPr>
        <w:t>”</w:t>
      </w:r>
      <w:r w:rsidRPr="00134C7D">
        <w:rPr>
          <w:sz w:val="28"/>
          <w:szCs w:val="28"/>
        </w:rPr>
        <w:t xml:space="preserve"> (то есть на носках подметки отвисают), так же нельзя». Он улыбнулся: «А что? И правда. Айда с нами</w:t>
      </w:r>
      <w:r>
        <w:rPr>
          <w:sz w:val="28"/>
          <w:szCs w:val="28"/>
        </w:rPr>
        <w:t>!</w:t>
      </w:r>
      <w:r w:rsidRPr="00134C7D">
        <w:rPr>
          <w:sz w:val="28"/>
          <w:szCs w:val="28"/>
        </w:rPr>
        <w:t>». Младший лейтенант молоденький, лет 18</w:t>
      </w:r>
      <w:r w:rsidRPr="00AA184F">
        <w:rPr>
          <w:sz w:val="28"/>
          <w:szCs w:val="28"/>
        </w:rPr>
        <w:sym w:font="Symbol" w:char="F02D"/>
      </w:r>
      <w:r>
        <w:rPr>
          <w:sz w:val="28"/>
          <w:szCs w:val="28"/>
        </w:rPr>
        <w:t>19, веселый паренек.</w:t>
      </w:r>
      <w:r w:rsidRPr="00134C7D">
        <w:rPr>
          <w:sz w:val="28"/>
          <w:szCs w:val="28"/>
        </w:rPr>
        <w:t xml:space="preserve"> И я втихую ушел с ним на передовую</w:t>
      </w:r>
      <w:r>
        <w:rPr>
          <w:sz w:val="28"/>
          <w:szCs w:val="28"/>
        </w:rPr>
        <w:t>. Ну, а там старшина роты сразу</w:t>
      </w:r>
      <w:r w:rsidRPr="00134C7D">
        <w:rPr>
          <w:sz w:val="28"/>
          <w:szCs w:val="28"/>
        </w:rPr>
        <w:t xml:space="preserve"> посадил в своем блиндаже за работу. Я старался изо всех сил. Старшине починил сапоги, командиру роты, тому, сему, кто просил, многим солдатам. Не спал ночь и днем продолжал работать. А комбат был в госпитале. И вот он вышел на следующий день из госпиталя, и мне сразу приносят его хромовые сапоги и пару новых кожаных подметок. Я очень аккуратно набил подметки, поработал рашпилем, поправил каблуки, надраил все, сапоги как новые. Комбату, говорят, понравилось. С комзвода Димой, который привел меня, мы подружились. Старшина роты мне все подбрасывал и подбрасывал работу. Ну и командир роты проникся ко мне добрыми чувствами, относился уже как к своему, угощал своей настойкой на травах. Пробыл я уже три дня. На передовой спокойно, стоят жаркие дни, солдаты загорают в траншеях. И тут меня </w:t>
      </w:r>
      <w:r>
        <w:rPr>
          <w:sz w:val="28"/>
          <w:szCs w:val="28"/>
        </w:rPr>
        <w:t>комроты вызывает и говорит: «Ну</w:t>
      </w:r>
      <w:r w:rsidRPr="00134C7D">
        <w:rPr>
          <w:sz w:val="28"/>
          <w:szCs w:val="28"/>
        </w:rPr>
        <w:t xml:space="preserve"> все, пора тебе обратно, а то нам так шею намылят, будь здоров. Брали на один день, еще бумагу накатают на комбата». Я начал просить: «Ну оставьте меня еще, я…» − «Нет, брат. Сегодня еще побудешь, а завтра…». Но тут мне нежданно-негаданно опять  повезло. Ночью вдруг все изменилось. Какое-то</w:t>
      </w:r>
      <w:r>
        <w:rPr>
          <w:sz w:val="28"/>
          <w:szCs w:val="28"/>
        </w:rPr>
        <w:t xml:space="preserve"> начальство по траншее шагает</w:t>
      </w:r>
      <w:r w:rsidRPr="00134C7D">
        <w:rPr>
          <w:sz w:val="28"/>
          <w:szCs w:val="28"/>
        </w:rPr>
        <w:t xml:space="preserve">, полковник, подполковник, за ними вереница младшего начальства. Все напряглось: завтра с утра разведка боем. И вот теперь им уже не до меня.  </w:t>
      </w:r>
      <w:r>
        <w:rPr>
          <w:sz w:val="28"/>
          <w:szCs w:val="28"/>
        </w:rPr>
        <w:t>Р</w:t>
      </w:r>
      <w:r w:rsidRPr="00134C7D">
        <w:rPr>
          <w:sz w:val="28"/>
          <w:szCs w:val="28"/>
        </w:rPr>
        <w:t>азведка боем</w:t>
      </w:r>
      <w:r>
        <w:rPr>
          <w:sz w:val="28"/>
          <w:szCs w:val="28"/>
        </w:rPr>
        <w:t xml:space="preserve"> проводится обычно перед большим наступлением</w:t>
      </w:r>
      <w:r w:rsidRPr="00134C7D">
        <w:rPr>
          <w:sz w:val="28"/>
          <w:szCs w:val="28"/>
        </w:rPr>
        <w:t xml:space="preserve">. </w:t>
      </w:r>
      <w:r>
        <w:rPr>
          <w:sz w:val="28"/>
          <w:szCs w:val="28"/>
        </w:rPr>
        <w:t xml:space="preserve">Она чревата большими потерями и успех ее зачастую сомнителен. </w:t>
      </w:r>
      <w:r w:rsidRPr="00134C7D">
        <w:rPr>
          <w:sz w:val="28"/>
          <w:szCs w:val="28"/>
        </w:rPr>
        <w:t xml:space="preserve">И вот на следующий день, утром, батальон </w:t>
      </w:r>
      <w:r>
        <w:rPr>
          <w:sz w:val="28"/>
          <w:szCs w:val="28"/>
        </w:rPr>
        <w:t>изготовился к</w:t>
      </w:r>
      <w:r w:rsidRPr="00134C7D">
        <w:rPr>
          <w:sz w:val="28"/>
          <w:szCs w:val="28"/>
        </w:rPr>
        <w:t xml:space="preserve"> атак</w:t>
      </w:r>
      <w:r>
        <w:rPr>
          <w:sz w:val="28"/>
          <w:szCs w:val="28"/>
        </w:rPr>
        <w:t>е</w:t>
      </w:r>
      <w:r w:rsidRPr="00134C7D">
        <w:rPr>
          <w:sz w:val="28"/>
          <w:szCs w:val="28"/>
        </w:rPr>
        <w:t xml:space="preserve">. </w:t>
      </w:r>
      <w:r>
        <w:rPr>
          <w:sz w:val="28"/>
          <w:szCs w:val="28"/>
        </w:rPr>
        <w:t xml:space="preserve">Проходя по траншее мимо меня, комроты бросил: «Сидеть и не высовываться! Слушай старшину». Минут пятнадцать поработала наша артиллерия. И вперед! Я все видел: </w:t>
      </w:r>
      <w:r w:rsidRPr="00134C7D">
        <w:rPr>
          <w:sz w:val="28"/>
          <w:szCs w:val="28"/>
        </w:rPr>
        <w:t xml:space="preserve">как </w:t>
      </w:r>
      <w:r>
        <w:rPr>
          <w:sz w:val="28"/>
          <w:szCs w:val="28"/>
        </w:rPr>
        <w:t xml:space="preserve">дружно бежали солдаты, как падали </w:t>
      </w:r>
      <w:r w:rsidRPr="00134C7D">
        <w:rPr>
          <w:sz w:val="28"/>
          <w:szCs w:val="28"/>
        </w:rPr>
        <w:t>они</w:t>
      </w:r>
      <w:r>
        <w:rPr>
          <w:sz w:val="28"/>
          <w:szCs w:val="28"/>
        </w:rPr>
        <w:t xml:space="preserve"> один за другим</w:t>
      </w:r>
      <w:r w:rsidRPr="00134C7D">
        <w:rPr>
          <w:sz w:val="28"/>
          <w:szCs w:val="28"/>
        </w:rPr>
        <w:t>,</w:t>
      </w:r>
      <w:r>
        <w:rPr>
          <w:sz w:val="28"/>
          <w:szCs w:val="28"/>
        </w:rPr>
        <w:t xml:space="preserve"> как рота с ходу захватила первую немецкую траншею</w:t>
      </w:r>
      <w:r w:rsidRPr="00134C7D">
        <w:rPr>
          <w:sz w:val="28"/>
          <w:szCs w:val="28"/>
        </w:rPr>
        <w:t xml:space="preserve"> </w:t>
      </w:r>
      <w:r>
        <w:rPr>
          <w:sz w:val="28"/>
          <w:szCs w:val="28"/>
        </w:rPr>
        <w:t>и ринулась ко второй. Пробежали метров тридцать и залегли под сильнейшим огнем, стали отползать назад, многие так и остались</w:t>
      </w:r>
      <w:r w:rsidRPr="00134C7D">
        <w:rPr>
          <w:sz w:val="28"/>
          <w:szCs w:val="28"/>
        </w:rPr>
        <w:t xml:space="preserve"> </w:t>
      </w:r>
      <w:r>
        <w:rPr>
          <w:sz w:val="28"/>
          <w:szCs w:val="28"/>
        </w:rPr>
        <w:t xml:space="preserve">лежать. </w:t>
      </w:r>
      <w:r w:rsidRPr="00134C7D">
        <w:rPr>
          <w:sz w:val="28"/>
          <w:szCs w:val="28"/>
        </w:rPr>
        <w:t>Наш</w:t>
      </w:r>
      <w:r>
        <w:rPr>
          <w:sz w:val="28"/>
          <w:szCs w:val="28"/>
        </w:rPr>
        <w:t xml:space="preserve">а </w:t>
      </w:r>
      <w:r w:rsidRPr="00134C7D">
        <w:rPr>
          <w:sz w:val="28"/>
          <w:szCs w:val="28"/>
        </w:rPr>
        <w:t>артиллери</w:t>
      </w:r>
      <w:r>
        <w:rPr>
          <w:sz w:val="28"/>
          <w:szCs w:val="28"/>
        </w:rPr>
        <w:t>я открыла огонь, чтобы дать возможность  отойти и утащить раненых («з</w:t>
      </w:r>
      <w:r w:rsidRPr="00134C7D">
        <w:rPr>
          <w:sz w:val="28"/>
          <w:szCs w:val="28"/>
        </w:rPr>
        <w:t>аградительный огонь» называется</w:t>
      </w:r>
      <w:r>
        <w:rPr>
          <w:sz w:val="28"/>
          <w:szCs w:val="28"/>
        </w:rPr>
        <w:t>)</w:t>
      </w:r>
      <w:r w:rsidRPr="00134C7D">
        <w:rPr>
          <w:sz w:val="28"/>
          <w:szCs w:val="28"/>
        </w:rPr>
        <w:t>. Там полегло довольно много. И тут старшина говорит</w:t>
      </w:r>
      <w:r>
        <w:rPr>
          <w:sz w:val="28"/>
          <w:szCs w:val="28"/>
        </w:rPr>
        <w:t xml:space="preserve"> своим четверым помощникам</w:t>
      </w:r>
      <w:r w:rsidRPr="00134C7D">
        <w:rPr>
          <w:sz w:val="28"/>
          <w:szCs w:val="28"/>
        </w:rPr>
        <w:t>: «</w:t>
      </w:r>
      <w:r>
        <w:rPr>
          <w:sz w:val="28"/>
          <w:szCs w:val="28"/>
        </w:rPr>
        <w:t>А н</w:t>
      </w:r>
      <w:r w:rsidRPr="00134C7D">
        <w:rPr>
          <w:sz w:val="28"/>
          <w:szCs w:val="28"/>
        </w:rPr>
        <w:t>у</w:t>
      </w:r>
      <w:r>
        <w:rPr>
          <w:sz w:val="28"/>
          <w:szCs w:val="28"/>
        </w:rPr>
        <w:t>,</w:t>
      </w:r>
      <w:r w:rsidRPr="00134C7D">
        <w:rPr>
          <w:sz w:val="28"/>
          <w:szCs w:val="28"/>
        </w:rPr>
        <w:t xml:space="preserve"> </w:t>
      </w:r>
      <w:r>
        <w:rPr>
          <w:sz w:val="28"/>
          <w:szCs w:val="28"/>
        </w:rPr>
        <w:t>давай</w:t>
      </w:r>
      <w:r w:rsidRPr="00134C7D">
        <w:rPr>
          <w:sz w:val="28"/>
          <w:szCs w:val="28"/>
        </w:rPr>
        <w:t xml:space="preserve"> боеприпас</w:t>
      </w:r>
      <w:r>
        <w:rPr>
          <w:sz w:val="28"/>
          <w:szCs w:val="28"/>
        </w:rPr>
        <w:t>!</w:t>
      </w:r>
      <w:r w:rsidRPr="00134C7D">
        <w:rPr>
          <w:sz w:val="28"/>
          <w:szCs w:val="28"/>
        </w:rPr>
        <w:t>». А уже были приготовлены ящики с патронами и с гранатами. Они обвязаны специально веревкой с петлей, чтобы ползком их можно было тащить. Такая петля – одеваешь на шею и через плечо. Можно сдвинуть петлю выше</w:t>
      </w:r>
      <w:r>
        <w:rPr>
          <w:sz w:val="28"/>
          <w:szCs w:val="28"/>
        </w:rPr>
        <w:t>,</w:t>
      </w:r>
      <w:r w:rsidRPr="00134C7D">
        <w:rPr>
          <w:sz w:val="28"/>
          <w:szCs w:val="28"/>
        </w:rPr>
        <w:t xml:space="preserve"> ниже, чтобы удобнее, и тащи ящик ползком</w:t>
      </w:r>
      <w:r>
        <w:rPr>
          <w:sz w:val="28"/>
          <w:szCs w:val="28"/>
        </w:rPr>
        <w:t>, поправляй рукой</w:t>
      </w:r>
      <w:r w:rsidRPr="00134C7D">
        <w:rPr>
          <w:sz w:val="28"/>
          <w:szCs w:val="28"/>
        </w:rPr>
        <w:t xml:space="preserve">. Солдатская придумка. </w:t>
      </w:r>
      <w:r>
        <w:rPr>
          <w:sz w:val="28"/>
          <w:szCs w:val="28"/>
        </w:rPr>
        <w:t>Все взяли по два ящика, подняли наверх. Старшина указал мне на один ящик: «Ползи за нами. И голову не задирай!»</w:t>
      </w:r>
      <w:r w:rsidRPr="00134C7D">
        <w:rPr>
          <w:sz w:val="28"/>
          <w:szCs w:val="28"/>
        </w:rPr>
        <w:t>.</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Он тяжелый был?</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w:t>
      </w:r>
      <w:r>
        <w:rPr>
          <w:sz w:val="28"/>
          <w:szCs w:val="28"/>
        </w:rPr>
        <w:t xml:space="preserve">Тяжелый, килограммов 10–15. </w:t>
      </w:r>
      <w:r w:rsidRPr="00134C7D">
        <w:rPr>
          <w:sz w:val="28"/>
          <w:szCs w:val="28"/>
        </w:rPr>
        <w:t xml:space="preserve"> И вот я вслед за ними</w:t>
      </w:r>
      <w:r>
        <w:rPr>
          <w:sz w:val="28"/>
          <w:szCs w:val="28"/>
        </w:rPr>
        <w:t xml:space="preserve"> ползу еле-еле</w:t>
      </w:r>
      <w:r w:rsidRPr="00134C7D">
        <w:rPr>
          <w:sz w:val="28"/>
          <w:szCs w:val="28"/>
        </w:rPr>
        <w:t xml:space="preserve">. </w:t>
      </w:r>
      <w:r>
        <w:rPr>
          <w:sz w:val="28"/>
          <w:szCs w:val="28"/>
        </w:rPr>
        <w:t>У</w:t>
      </w:r>
      <w:r w:rsidRPr="00134C7D">
        <w:rPr>
          <w:sz w:val="28"/>
          <w:szCs w:val="28"/>
        </w:rPr>
        <w:t xml:space="preserve"> меня ведь опыта нет </w:t>
      </w:r>
      <w:r>
        <w:rPr>
          <w:sz w:val="28"/>
          <w:szCs w:val="28"/>
        </w:rPr>
        <w:t xml:space="preserve">такого </w:t>
      </w:r>
      <w:r w:rsidRPr="00134C7D">
        <w:rPr>
          <w:sz w:val="28"/>
          <w:szCs w:val="28"/>
        </w:rPr>
        <w:t>ползан</w:t>
      </w:r>
      <w:r>
        <w:rPr>
          <w:sz w:val="28"/>
          <w:szCs w:val="28"/>
        </w:rPr>
        <w:t>и</w:t>
      </w:r>
      <w:r w:rsidRPr="00134C7D">
        <w:rPr>
          <w:sz w:val="28"/>
          <w:szCs w:val="28"/>
        </w:rPr>
        <w:t xml:space="preserve">я, нужно </w:t>
      </w:r>
      <w:r>
        <w:rPr>
          <w:sz w:val="28"/>
          <w:szCs w:val="28"/>
        </w:rPr>
        <w:t xml:space="preserve">приспособиться и </w:t>
      </w:r>
      <w:r w:rsidRPr="00134C7D">
        <w:rPr>
          <w:sz w:val="28"/>
          <w:szCs w:val="28"/>
        </w:rPr>
        <w:t>голову не поднимать. Ну, в общем, я до середины дополз</w:t>
      </w:r>
      <w:r>
        <w:rPr>
          <w:sz w:val="28"/>
          <w:szCs w:val="28"/>
        </w:rPr>
        <w:t>, старшина и солдаты далековато уже,</w:t>
      </w:r>
      <w:r w:rsidRPr="00134C7D">
        <w:rPr>
          <w:sz w:val="28"/>
          <w:szCs w:val="28"/>
        </w:rPr>
        <w:t xml:space="preserve"> смотрю: один убит</w:t>
      </w:r>
      <w:r>
        <w:rPr>
          <w:sz w:val="28"/>
          <w:szCs w:val="28"/>
        </w:rPr>
        <w:t>ый</w:t>
      </w:r>
      <w:r w:rsidRPr="00134C7D">
        <w:rPr>
          <w:sz w:val="28"/>
          <w:szCs w:val="28"/>
        </w:rPr>
        <w:t>, второй убит</w:t>
      </w:r>
      <w:r>
        <w:rPr>
          <w:sz w:val="28"/>
          <w:szCs w:val="28"/>
        </w:rPr>
        <w:t>ый, третий</w:t>
      </w:r>
      <w:r w:rsidRPr="00134C7D">
        <w:rPr>
          <w:sz w:val="28"/>
          <w:szCs w:val="28"/>
        </w:rPr>
        <w:t>… и прямо на моем пути молодой парнишка, лежит,</w:t>
      </w:r>
      <w:r>
        <w:rPr>
          <w:sz w:val="28"/>
          <w:szCs w:val="28"/>
        </w:rPr>
        <w:t xml:space="preserve"> кровь изо рта, смотрит глазами, молящими о помощи</w:t>
      </w:r>
      <w:r w:rsidRPr="00134C7D">
        <w:rPr>
          <w:sz w:val="28"/>
          <w:szCs w:val="28"/>
        </w:rPr>
        <w:t xml:space="preserve">. Я </w:t>
      </w:r>
      <w:r>
        <w:rPr>
          <w:sz w:val="28"/>
          <w:szCs w:val="28"/>
        </w:rPr>
        <w:t>остановился, что делать, растерялся, сердце сжалось от страха и жалости, стал снимать лямку. И тут слышу старшина орет: «Вперед, твою мать!».</w:t>
      </w:r>
      <w:r w:rsidRPr="00134C7D">
        <w:rPr>
          <w:sz w:val="28"/>
          <w:szCs w:val="28"/>
        </w:rPr>
        <w:t xml:space="preserve"> А немцы увидели, что ползут </w:t>
      </w:r>
      <w:r>
        <w:rPr>
          <w:sz w:val="28"/>
          <w:szCs w:val="28"/>
        </w:rPr>
        <w:t xml:space="preserve">солдаты и открыли </w:t>
      </w:r>
      <w:r w:rsidRPr="00134C7D">
        <w:rPr>
          <w:sz w:val="28"/>
          <w:szCs w:val="28"/>
        </w:rPr>
        <w:t xml:space="preserve"> минометный огонь. Мины рвутся кругом. А это самое страшное дело. Больше всего </w:t>
      </w:r>
      <w:r>
        <w:rPr>
          <w:sz w:val="28"/>
          <w:szCs w:val="28"/>
        </w:rPr>
        <w:t>на фронте я не любил мины. Потому</w:t>
      </w:r>
      <w:r w:rsidRPr="00134C7D">
        <w:rPr>
          <w:sz w:val="28"/>
          <w:szCs w:val="28"/>
        </w:rPr>
        <w:t xml:space="preserve"> что осколки от них </w:t>
      </w:r>
      <w:r>
        <w:rPr>
          <w:sz w:val="28"/>
          <w:szCs w:val="28"/>
        </w:rPr>
        <w:t xml:space="preserve">как бы пашут землю, </w:t>
      </w:r>
      <w:r w:rsidRPr="00134C7D">
        <w:rPr>
          <w:sz w:val="28"/>
          <w:szCs w:val="28"/>
        </w:rPr>
        <w:t>не спрячешься. Если близко разорвалось, то убьет, наверняка. Ну, я пополз дальше.</w:t>
      </w:r>
      <w:r>
        <w:rPr>
          <w:sz w:val="28"/>
          <w:szCs w:val="28"/>
        </w:rPr>
        <w:t xml:space="preserve"> Вижу, одного из солдат старшины убило, а недалеко второго. Старшина кричит: «Бери второй ящик!». Я набросил на плечи вторую петлю и не могу сдвинуться. Но сразу сообразил: надо по очереди, подтащил немного один, потом другой. П</w:t>
      </w:r>
      <w:r w:rsidRPr="00134C7D">
        <w:rPr>
          <w:sz w:val="28"/>
          <w:szCs w:val="28"/>
        </w:rPr>
        <w:t xml:space="preserve">олзу изо всех сил. </w:t>
      </w:r>
      <w:r>
        <w:rPr>
          <w:sz w:val="28"/>
          <w:szCs w:val="28"/>
        </w:rPr>
        <w:t xml:space="preserve">Мешают куски колючей проволоки на пути. </w:t>
      </w:r>
      <w:r w:rsidRPr="00134C7D">
        <w:rPr>
          <w:sz w:val="28"/>
          <w:szCs w:val="28"/>
        </w:rPr>
        <w:t>Уже вроде до немецкой траншеи, где наши сидят, метров остается пятьдесят, семьдесят. А старшина еще с одним</w:t>
      </w:r>
      <w:r>
        <w:rPr>
          <w:sz w:val="28"/>
          <w:szCs w:val="28"/>
        </w:rPr>
        <w:t xml:space="preserve"> </w:t>
      </w:r>
      <w:r w:rsidRPr="00134C7D">
        <w:rPr>
          <w:sz w:val="28"/>
          <w:szCs w:val="28"/>
        </w:rPr>
        <w:t>уже доползли до траншеи</w:t>
      </w:r>
      <w:r>
        <w:rPr>
          <w:sz w:val="28"/>
          <w:szCs w:val="28"/>
        </w:rPr>
        <w:t xml:space="preserve"> и скрылись</w:t>
      </w:r>
      <w:r w:rsidRPr="00134C7D">
        <w:rPr>
          <w:sz w:val="28"/>
          <w:szCs w:val="28"/>
        </w:rPr>
        <w:t>.</w:t>
      </w:r>
    </w:p>
    <w:p w:rsidR="0042275E" w:rsidRPr="00134C7D" w:rsidRDefault="0042275E" w:rsidP="004910A6">
      <w:pPr>
        <w:spacing w:after="0"/>
        <w:ind w:firstLine="709"/>
        <w:jc w:val="both"/>
        <w:rPr>
          <w:sz w:val="28"/>
          <w:szCs w:val="28"/>
        </w:rPr>
      </w:pPr>
      <w:r w:rsidRPr="00134C7D">
        <w:rPr>
          <w:b/>
          <w:bCs/>
          <w:sz w:val="28"/>
          <w:szCs w:val="28"/>
        </w:rPr>
        <w:t xml:space="preserve">П: </w:t>
      </w:r>
      <w:r w:rsidRPr="00134C7D">
        <w:rPr>
          <w:sz w:val="28"/>
          <w:szCs w:val="28"/>
        </w:rPr>
        <w:t>Сколько там расстояние было?</w:t>
      </w:r>
    </w:p>
    <w:p w:rsidR="0042275E" w:rsidRPr="00134C7D" w:rsidRDefault="0042275E" w:rsidP="004910A6">
      <w:pPr>
        <w:spacing w:after="0"/>
        <w:ind w:firstLine="709"/>
        <w:jc w:val="both"/>
        <w:rPr>
          <w:sz w:val="28"/>
          <w:szCs w:val="28"/>
        </w:rPr>
      </w:pPr>
      <w:r w:rsidRPr="00134C7D">
        <w:rPr>
          <w:b/>
          <w:bCs/>
          <w:sz w:val="28"/>
          <w:szCs w:val="28"/>
        </w:rPr>
        <w:t>Д:</w:t>
      </w:r>
      <w:r>
        <w:rPr>
          <w:b/>
          <w:bCs/>
          <w:sz w:val="28"/>
          <w:szCs w:val="28"/>
        </w:rPr>
        <w:t xml:space="preserve"> </w:t>
      </w:r>
      <w:r w:rsidRPr="00134C7D">
        <w:rPr>
          <w:sz w:val="28"/>
          <w:szCs w:val="28"/>
        </w:rPr>
        <w:t>Ну, метров двести пятьдесят</w:t>
      </w:r>
      <w:r>
        <w:rPr>
          <w:sz w:val="28"/>
          <w:szCs w:val="28"/>
        </w:rPr>
        <w:t xml:space="preserve">, может чуть больше. </w:t>
      </w:r>
      <w:r w:rsidRPr="00134C7D">
        <w:rPr>
          <w:sz w:val="28"/>
          <w:szCs w:val="28"/>
        </w:rPr>
        <w:t>Старшина выскочил из траншеи и навстречу мне</w:t>
      </w:r>
      <w:r>
        <w:rPr>
          <w:sz w:val="28"/>
          <w:szCs w:val="28"/>
        </w:rPr>
        <w:t xml:space="preserve"> быстро ползет</w:t>
      </w:r>
      <w:r w:rsidRPr="00134C7D">
        <w:rPr>
          <w:sz w:val="28"/>
          <w:szCs w:val="28"/>
        </w:rPr>
        <w:t xml:space="preserve"> – помогать. Забрал </w:t>
      </w:r>
      <w:r>
        <w:rPr>
          <w:sz w:val="28"/>
          <w:szCs w:val="28"/>
        </w:rPr>
        <w:t xml:space="preserve">оба </w:t>
      </w:r>
      <w:r w:rsidRPr="00134C7D">
        <w:rPr>
          <w:sz w:val="28"/>
          <w:szCs w:val="28"/>
        </w:rPr>
        <w:t>ящик</w:t>
      </w:r>
      <w:r>
        <w:rPr>
          <w:sz w:val="28"/>
          <w:szCs w:val="28"/>
        </w:rPr>
        <w:t>а</w:t>
      </w:r>
      <w:r w:rsidRPr="00134C7D">
        <w:rPr>
          <w:sz w:val="28"/>
          <w:szCs w:val="28"/>
        </w:rPr>
        <w:t>.</w:t>
      </w:r>
      <w:r>
        <w:rPr>
          <w:sz w:val="28"/>
          <w:szCs w:val="28"/>
        </w:rPr>
        <w:t xml:space="preserve"> Еще минута, и мы свалились с ним</w:t>
      </w:r>
      <w:r w:rsidRPr="00134C7D">
        <w:rPr>
          <w:sz w:val="28"/>
          <w:szCs w:val="28"/>
        </w:rPr>
        <w:t xml:space="preserve"> в траншею. </w:t>
      </w:r>
      <w:r>
        <w:rPr>
          <w:sz w:val="28"/>
          <w:szCs w:val="28"/>
        </w:rPr>
        <w:t>Не успели отдышаться, как старшина сказал: «Ну сейчас фриц даст</w:t>
      </w:r>
      <w:r w:rsidRPr="00134C7D">
        <w:rPr>
          <w:sz w:val="28"/>
          <w:szCs w:val="28"/>
        </w:rPr>
        <w:t xml:space="preserve"> жару</w:t>
      </w:r>
      <w:r>
        <w:rPr>
          <w:sz w:val="28"/>
          <w:szCs w:val="28"/>
        </w:rPr>
        <w:t xml:space="preserve">!» </w:t>
      </w:r>
      <w:r w:rsidRPr="00134C7D">
        <w:rPr>
          <w:sz w:val="28"/>
          <w:szCs w:val="28"/>
        </w:rPr>
        <w:t xml:space="preserve">И действительно, </w:t>
      </w:r>
      <w:r>
        <w:rPr>
          <w:sz w:val="28"/>
          <w:szCs w:val="28"/>
        </w:rPr>
        <w:t>почти сразу</w:t>
      </w:r>
      <w:r w:rsidRPr="00134C7D">
        <w:rPr>
          <w:sz w:val="28"/>
          <w:szCs w:val="28"/>
        </w:rPr>
        <w:t xml:space="preserve"> такое началось! Артиллерийский </w:t>
      </w:r>
      <w:r>
        <w:rPr>
          <w:sz w:val="28"/>
          <w:szCs w:val="28"/>
        </w:rPr>
        <w:t>налет</w:t>
      </w:r>
      <w:r w:rsidRPr="00134C7D">
        <w:rPr>
          <w:sz w:val="28"/>
          <w:szCs w:val="28"/>
        </w:rPr>
        <w:t xml:space="preserve">. Для меня это все было впервые. Я вжался в низ </w:t>
      </w:r>
      <w:r>
        <w:rPr>
          <w:sz w:val="28"/>
          <w:szCs w:val="28"/>
        </w:rPr>
        <w:t xml:space="preserve">стены </w:t>
      </w:r>
      <w:r w:rsidRPr="00134C7D">
        <w:rPr>
          <w:sz w:val="28"/>
          <w:szCs w:val="28"/>
        </w:rPr>
        <w:t>окопа. Это ужасно, конечно, когда рядом рвутся десятки снарядов. Один разорвался метрах в двух-трех</w:t>
      </w:r>
      <w:r>
        <w:rPr>
          <w:sz w:val="28"/>
          <w:szCs w:val="28"/>
        </w:rPr>
        <w:t>,</w:t>
      </w:r>
      <w:r w:rsidRPr="00134C7D">
        <w:rPr>
          <w:sz w:val="28"/>
          <w:szCs w:val="28"/>
        </w:rPr>
        <w:t xml:space="preserve"> и на нас завалил</w:t>
      </w:r>
      <w:r>
        <w:rPr>
          <w:sz w:val="28"/>
          <w:szCs w:val="28"/>
        </w:rPr>
        <w:t>ась стена</w:t>
      </w:r>
      <w:r w:rsidRPr="00134C7D">
        <w:rPr>
          <w:sz w:val="28"/>
          <w:szCs w:val="28"/>
        </w:rPr>
        <w:t xml:space="preserve"> окоп</w:t>
      </w:r>
      <w:r>
        <w:rPr>
          <w:sz w:val="28"/>
          <w:szCs w:val="28"/>
        </w:rPr>
        <w:t>а</w:t>
      </w:r>
      <w:r w:rsidRPr="00134C7D">
        <w:rPr>
          <w:sz w:val="28"/>
          <w:szCs w:val="28"/>
        </w:rPr>
        <w:t>. Пока мы выползали из</w:t>
      </w:r>
      <w:r>
        <w:rPr>
          <w:sz w:val="28"/>
          <w:szCs w:val="28"/>
        </w:rPr>
        <w:t>-</w:t>
      </w:r>
      <w:r w:rsidRPr="00134C7D">
        <w:rPr>
          <w:sz w:val="28"/>
          <w:szCs w:val="28"/>
        </w:rPr>
        <w:t>под груды земли</w:t>
      </w:r>
      <w:r>
        <w:rPr>
          <w:sz w:val="28"/>
          <w:szCs w:val="28"/>
        </w:rPr>
        <w:t>,</w:t>
      </w:r>
      <w:r w:rsidRPr="00134C7D">
        <w:rPr>
          <w:sz w:val="28"/>
          <w:szCs w:val="28"/>
        </w:rPr>
        <w:t xml:space="preserve"> обстрел прекратился и немцы пошли в атаку. Старшина дал мне автомат одного убитого. У немцев все просто – если отступил без приказа, то взять обязательно </w:t>
      </w:r>
      <w:r>
        <w:rPr>
          <w:sz w:val="28"/>
          <w:szCs w:val="28"/>
        </w:rPr>
        <w:t>позицию</w:t>
      </w:r>
      <w:r w:rsidRPr="00134C7D">
        <w:rPr>
          <w:sz w:val="28"/>
          <w:szCs w:val="28"/>
        </w:rPr>
        <w:t xml:space="preserve"> обратно</w:t>
      </w:r>
      <w:r>
        <w:rPr>
          <w:sz w:val="28"/>
          <w:szCs w:val="28"/>
        </w:rPr>
        <w:t>, таков</w:t>
      </w:r>
      <w:r w:rsidRPr="00134C7D">
        <w:rPr>
          <w:sz w:val="28"/>
          <w:szCs w:val="28"/>
        </w:rPr>
        <w:t xml:space="preserve"> закон</w:t>
      </w:r>
      <w:r>
        <w:rPr>
          <w:sz w:val="28"/>
          <w:szCs w:val="28"/>
        </w:rPr>
        <w:t>.</w:t>
      </w:r>
      <w:r w:rsidRPr="00134C7D">
        <w:rPr>
          <w:sz w:val="28"/>
          <w:szCs w:val="28"/>
        </w:rPr>
        <w:t xml:space="preserve"> Это первое боевое крещение запомнилось мне хорошо. Ну, я стрелял, стрелял вместе со всеми</w:t>
      </w:r>
      <w:r>
        <w:rPr>
          <w:sz w:val="28"/>
          <w:szCs w:val="28"/>
        </w:rPr>
        <w:t>, даже пытался целиться</w:t>
      </w:r>
      <w:r w:rsidRPr="00134C7D">
        <w:rPr>
          <w:sz w:val="28"/>
          <w:szCs w:val="28"/>
        </w:rPr>
        <w:t>. Потом, когда мы отбили эту атаку, старшина говорит: «Что-то палец-то у тебя сильно прилип</w:t>
      </w:r>
      <w:r>
        <w:rPr>
          <w:sz w:val="28"/>
          <w:szCs w:val="28"/>
        </w:rPr>
        <w:t>чив. Ты коротко, коротко</w:t>
      </w:r>
      <w:r w:rsidRPr="00134C7D">
        <w:rPr>
          <w:sz w:val="28"/>
          <w:szCs w:val="28"/>
        </w:rPr>
        <w:t>».</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Береги патроны.</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Да. «Зря расходуешь боеприпас!» А тот второй пожилой солдат, оставшийся в живых (но его тоже убило потом),</w:t>
      </w:r>
      <w:r>
        <w:rPr>
          <w:sz w:val="28"/>
          <w:szCs w:val="28"/>
        </w:rPr>
        <w:t xml:space="preserve"> </w:t>
      </w:r>
      <w:r w:rsidRPr="00134C7D">
        <w:rPr>
          <w:sz w:val="28"/>
          <w:szCs w:val="28"/>
        </w:rPr>
        <w:t xml:space="preserve">говорит: «Ну, в штаны не наложил – и то хорошо! Не нюхал пороху». </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стрелять-то где учились?</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Как где учился? На фронте</w:t>
      </w:r>
      <w:r>
        <w:rPr>
          <w:sz w:val="28"/>
          <w:szCs w:val="28"/>
        </w:rPr>
        <w:t xml:space="preserve">. </w:t>
      </w:r>
      <w:r w:rsidRPr="00134C7D">
        <w:rPr>
          <w:sz w:val="28"/>
          <w:szCs w:val="28"/>
        </w:rPr>
        <w:t>Что такого трудного? Когда-то в тире стрелял, где-то  еще, не помню. На фронте быстро научишься. Постепенно научился</w:t>
      </w:r>
      <w:r>
        <w:rPr>
          <w:sz w:val="28"/>
          <w:szCs w:val="28"/>
        </w:rPr>
        <w:t xml:space="preserve"> хорошо стрелять, хоть из винтовки, автомата или пистолета</w:t>
      </w:r>
      <w:r w:rsidRPr="00134C7D">
        <w:rPr>
          <w:sz w:val="28"/>
          <w:szCs w:val="28"/>
        </w:rPr>
        <w:t>. Вот так</w:t>
      </w:r>
      <w:r>
        <w:rPr>
          <w:sz w:val="28"/>
          <w:szCs w:val="28"/>
        </w:rPr>
        <w:t>ое у меня было боевой крещение</w:t>
      </w:r>
      <w:r w:rsidRPr="00134C7D">
        <w:rPr>
          <w:sz w:val="28"/>
          <w:szCs w:val="28"/>
        </w:rPr>
        <w:t xml:space="preserve">. </w:t>
      </w:r>
      <w:r>
        <w:rPr>
          <w:sz w:val="28"/>
          <w:szCs w:val="28"/>
        </w:rPr>
        <w:t xml:space="preserve">А назавтра началось большое наступление – знаменитая операция «Багратион». С батальоном я пошел дальше. </w:t>
      </w:r>
      <w:r w:rsidRPr="00134C7D">
        <w:rPr>
          <w:sz w:val="28"/>
          <w:szCs w:val="28"/>
        </w:rPr>
        <w:t xml:space="preserve">Меня ранило в ногу, </w:t>
      </w:r>
      <w:r>
        <w:rPr>
          <w:sz w:val="28"/>
          <w:szCs w:val="28"/>
        </w:rPr>
        <w:t>после госпиталя попал в противотанковую батарею сорокопяток, должность - заряжающий-подносчик снарядов, был там всего одиннадцать дней, участвовал в одном бою. Ну вот, о войне хватит.</w:t>
      </w:r>
      <w:r w:rsidRPr="00134C7D">
        <w:rPr>
          <w:sz w:val="28"/>
          <w:szCs w:val="28"/>
        </w:rPr>
        <w:t xml:space="preserve"> И так много времени потрачено.</w:t>
      </w:r>
    </w:p>
    <w:p w:rsidR="0042275E" w:rsidRPr="00134C7D" w:rsidRDefault="0042275E" w:rsidP="004910A6">
      <w:pPr>
        <w:spacing w:after="0"/>
        <w:ind w:firstLine="709"/>
        <w:jc w:val="both"/>
        <w:rPr>
          <w:sz w:val="28"/>
          <w:szCs w:val="28"/>
        </w:rPr>
      </w:pPr>
      <w:r w:rsidRPr="00134C7D">
        <w:rPr>
          <w:b/>
          <w:bCs/>
          <w:sz w:val="28"/>
          <w:szCs w:val="28"/>
        </w:rPr>
        <w:t>П:</w:t>
      </w:r>
      <w:r>
        <w:rPr>
          <w:sz w:val="28"/>
          <w:szCs w:val="28"/>
        </w:rPr>
        <w:t xml:space="preserve"> Нет, </w:t>
      </w:r>
      <w:r w:rsidRPr="00134C7D">
        <w:rPr>
          <w:sz w:val="28"/>
          <w:szCs w:val="28"/>
        </w:rPr>
        <w:t>давайте Ваш путь, все-таки, до конца нам расскажите.</w:t>
      </w:r>
    </w:p>
    <w:p w:rsidR="0042275E" w:rsidRDefault="0042275E" w:rsidP="004910A6">
      <w:pPr>
        <w:spacing w:after="0"/>
        <w:ind w:firstLine="709"/>
        <w:jc w:val="both"/>
        <w:rPr>
          <w:sz w:val="28"/>
          <w:szCs w:val="28"/>
        </w:rPr>
      </w:pPr>
      <w:r w:rsidRPr="00134C7D">
        <w:rPr>
          <w:b/>
          <w:bCs/>
          <w:sz w:val="28"/>
          <w:szCs w:val="28"/>
        </w:rPr>
        <w:t>Д:</w:t>
      </w:r>
      <w:r w:rsidRPr="00134C7D">
        <w:rPr>
          <w:sz w:val="28"/>
          <w:szCs w:val="28"/>
        </w:rPr>
        <w:t xml:space="preserve"> </w:t>
      </w:r>
      <w:r>
        <w:rPr>
          <w:sz w:val="28"/>
          <w:szCs w:val="28"/>
        </w:rPr>
        <w:t xml:space="preserve">Ну он обычный. </w:t>
      </w:r>
      <w:r w:rsidRPr="00134C7D">
        <w:rPr>
          <w:sz w:val="28"/>
          <w:szCs w:val="28"/>
        </w:rPr>
        <w:t>У солдата было два пути</w:t>
      </w:r>
      <w:r>
        <w:rPr>
          <w:sz w:val="28"/>
          <w:szCs w:val="28"/>
        </w:rPr>
        <w:t>. Как тогда говорили:</w:t>
      </w:r>
      <w:r w:rsidRPr="00134C7D">
        <w:rPr>
          <w:sz w:val="28"/>
          <w:szCs w:val="28"/>
        </w:rPr>
        <w:t xml:space="preserve"> или наркомздрав или наркомзе</w:t>
      </w:r>
      <w:r>
        <w:rPr>
          <w:sz w:val="28"/>
          <w:szCs w:val="28"/>
        </w:rPr>
        <w:t>м (для молодежи поясняю: в СССР вместо министерств были Наркоматы (Народные комиссариаты) – Наркомат здравоохранения, Наркомат земледелия; сокращенно Наркомздрав, Наркомзем)</w:t>
      </w:r>
      <w:r w:rsidRPr="00134C7D">
        <w:rPr>
          <w:sz w:val="28"/>
          <w:szCs w:val="28"/>
        </w:rPr>
        <w:t xml:space="preserve">. </w:t>
      </w:r>
      <w:r>
        <w:rPr>
          <w:sz w:val="28"/>
          <w:szCs w:val="28"/>
        </w:rPr>
        <w:t>Отсюда и солдатская присказка, означавшая: и</w:t>
      </w:r>
      <w:r w:rsidRPr="00134C7D">
        <w:rPr>
          <w:sz w:val="28"/>
          <w:szCs w:val="28"/>
        </w:rPr>
        <w:t xml:space="preserve">ли убьют тебя, или в госпиталь. </w:t>
      </w:r>
      <w:r>
        <w:rPr>
          <w:sz w:val="28"/>
          <w:szCs w:val="28"/>
        </w:rPr>
        <w:t>Бывало и всякое другое – на отдыхе, переформировании, в запасном полку, в ближнем тылу и т.п. Н</w:t>
      </w:r>
      <w:r w:rsidRPr="00134C7D">
        <w:rPr>
          <w:sz w:val="28"/>
          <w:szCs w:val="28"/>
        </w:rPr>
        <w:t xml:space="preserve">о если исключить </w:t>
      </w:r>
      <w:r>
        <w:rPr>
          <w:sz w:val="28"/>
          <w:szCs w:val="28"/>
        </w:rPr>
        <w:t>все это, то на передовой я пробыл месяца три.</w:t>
      </w:r>
      <w:r w:rsidRPr="00134C7D">
        <w:rPr>
          <w:sz w:val="28"/>
          <w:szCs w:val="28"/>
        </w:rPr>
        <w:t xml:space="preserve"> Даже может быть немно</w:t>
      </w:r>
      <w:r>
        <w:rPr>
          <w:sz w:val="28"/>
          <w:szCs w:val="28"/>
        </w:rPr>
        <w:t>го дольше</w:t>
      </w:r>
      <w:r w:rsidRPr="00134C7D">
        <w:rPr>
          <w:sz w:val="28"/>
          <w:szCs w:val="28"/>
        </w:rPr>
        <w:t xml:space="preserve">. </w:t>
      </w:r>
      <w:r>
        <w:rPr>
          <w:sz w:val="28"/>
          <w:szCs w:val="28"/>
        </w:rPr>
        <w:t>Довольно большой срок</w:t>
      </w:r>
      <w:r w:rsidRPr="00134C7D">
        <w:rPr>
          <w:sz w:val="28"/>
          <w:szCs w:val="28"/>
        </w:rPr>
        <w:t xml:space="preserve">, чтобы остаться живым. Это </w:t>
      </w:r>
      <w:r>
        <w:rPr>
          <w:sz w:val="28"/>
          <w:szCs w:val="28"/>
        </w:rPr>
        <w:t xml:space="preserve">была хорошая школа </w:t>
      </w:r>
      <w:r w:rsidRPr="00134C7D">
        <w:rPr>
          <w:sz w:val="28"/>
          <w:szCs w:val="28"/>
        </w:rPr>
        <w:t xml:space="preserve">для меня. Я горжусь, что выдержал все эти </w:t>
      </w:r>
      <w:r>
        <w:rPr>
          <w:sz w:val="28"/>
          <w:szCs w:val="28"/>
        </w:rPr>
        <w:t>испытания. Потому</w:t>
      </w:r>
      <w:r w:rsidRPr="00134C7D">
        <w:rPr>
          <w:sz w:val="28"/>
          <w:szCs w:val="28"/>
        </w:rPr>
        <w:t xml:space="preserve"> что бывали случаи, когда я терял веру в себя. Ну, вот эти переходы </w:t>
      </w:r>
      <w:r>
        <w:rPr>
          <w:sz w:val="28"/>
          <w:szCs w:val="28"/>
        </w:rPr>
        <w:t>по</w:t>
      </w:r>
      <w:r w:rsidRPr="00134C7D">
        <w:rPr>
          <w:sz w:val="28"/>
          <w:szCs w:val="28"/>
        </w:rPr>
        <w:t xml:space="preserve"> тридцать </w:t>
      </w:r>
      <w:r>
        <w:rPr>
          <w:sz w:val="28"/>
          <w:szCs w:val="28"/>
        </w:rPr>
        <w:t>к</w:t>
      </w:r>
      <w:r w:rsidRPr="00134C7D">
        <w:rPr>
          <w:sz w:val="28"/>
          <w:szCs w:val="28"/>
        </w:rPr>
        <w:t>илометров</w:t>
      </w:r>
      <w:r>
        <w:rPr>
          <w:sz w:val="28"/>
          <w:szCs w:val="28"/>
        </w:rPr>
        <w:t xml:space="preserve"> с</w:t>
      </w:r>
      <w:r w:rsidRPr="00134C7D">
        <w:rPr>
          <w:sz w:val="28"/>
          <w:szCs w:val="28"/>
        </w:rPr>
        <w:t xml:space="preserve"> автоматом</w:t>
      </w:r>
      <w:r>
        <w:rPr>
          <w:sz w:val="28"/>
          <w:szCs w:val="28"/>
        </w:rPr>
        <w:t xml:space="preserve"> и всем снаряжением</w:t>
      </w:r>
      <w:r w:rsidRPr="00134C7D">
        <w:rPr>
          <w:sz w:val="28"/>
          <w:szCs w:val="28"/>
        </w:rPr>
        <w:t xml:space="preserve"> по </w:t>
      </w:r>
      <w:r>
        <w:rPr>
          <w:sz w:val="28"/>
          <w:szCs w:val="28"/>
        </w:rPr>
        <w:t>б</w:t>
      </w:r>
      <w:r w:rsidRPr="00134C7D">
        <w:rPr>
          <w:sz w:val="28"/>
          <w:szCs w:val="28"/>
        </w:rPr>
        <w:t xml:space="preserve">елорусским песчаным дорогам. </w:t>
      </w:r>
      <w:r>
        <w:rPr>
          <w:sz w:val="28"/>
          <w:szCs w:val="28"/>
        </w:rPr>
        <w:t>И</w:t>
      </w:r>
      <w:r w:rsidRPr="00134C7D">
        <w:rPr>
          <w:sz w:val="28"/>
          <w:szCs w:val="28"/>
        </w:rPr>
        <w:t>дешь и думаешь – все, сейчас упаду. Нет сил больше. Но как вот так упасть – это же позор.  Позор</w:t>
      </w:r>
      <w:r>
        <w:rPr>
          <w:sz w:val="28"/>
          <w:szCs w:val="28"/>
        </w:rPr>
        <w:t xml:space="preserve"> для солдата</w:t>
      </w:r>
      <w:r w:rsidRPr="00134C7D">
        <w:rPr>
          <w:sz w:val="28"/>
          <w:szCs w:val="28"/>
        </w:rPr>
        <w:t xml:space="preserve">! Ну, еще шаг,  еще. </w:t>
      </w:r>
      <w:r>
        <w:rPr>
          <w:sz w:val="28"/>
          <w:szCs w:val="28"/>
        </w:rPr>
        <w:t>Все! Сил не осталось, сознание мутится.</w:t>
      </w:r>
      <w:r w:rsidRPr="00134C7D">
        <w:rPr>
          <w:sz w:val="28"/>
          <w:szCs w:val="28"/>
        </w:rPr>
        <w:t xml:space="preserve"> Сейчас упаду. Но я </w:t>
      </w:r>
      <w:r>
        <w:rPr>
          <w:sz w:val="28"/>
          <w:szCs w:val="28"/>
        </w:rPr>
        <w:t xml:space="preserve">представляю себя упавшим </w:t>
      </w:r>
      <w:r w:rsidRPr="00C46CEF">
        <w:rPr>
          <w:sz w:val="28"/>
          <w:szCs w:val="28"/>
        </w:rPr>
        <w:sym w:font="Symbol" w:char="F02D"/>
      </w:r>
      <w:r>
        <w:rPr>
          <w:sz w:val="28"/>
          <w:szCs w:val="28"/>
        </w:rPr>
        <w:t xml:space="preserve"> строй сбивается, комвзвода смотрит: что такое? Ко мне наклоняются…</w:t>
      </w:r>
      <w:r w:rsidRPr="00134C7D">
        <w:rPr>
          <w:sz w:val="28"/>
          <w:szCs w:val="28"/>
        </w:rPr>
        <w:t xml:space="preserve"> </w:t>
      </w:r>
      <w:r>
        <w:rPr>
          <w:sz w:val="28"/>
          <w:szCs w:val="28"/>
        </w:rPr>
        <w:t xml:space="preserve">И </w:t>
      </w:r>
      <w:r w:rsidRPr="00134C7D">
        <w:rPr>
          <w:sz w:val="28"/>
          <w:szCs w:val="28"/>
        </w:rPr>
        <w:t xml:space="preserve">что скажут солдаты? </w:t>
      </w:r>
      <w:r>
        <w:rPr>
          <w:sz w:val="28"/>
          <w:szCs w:val="28"/>
        </w:rPr>
        <w:t>«Откуда взялся этот хлюпик?» Позор! Я делаю еще</w:t>
      </w:r>
      <w:r w:rsidRPr="00134C7D">
        <w:rPr>
          <w:sz w:val="28"/>
          <w:szCs w:val="28"/>
        </w:rPr>
        <w:t xml:space="preserve"> шаг, и еще шаг, и еще. И на каком-то </w:t>
      </w:r>
      <w:r>
        <w:rPr>
          <w:sz w:val="28"/>
          <w:szCs w:val="28"/>
        </w:rPr>
        <w:t>шаге</w:t>
      </w:r>
      <w:r w:rsidRPr="00134C7D">
        <w:rPr>
          <w:sz w:val="28"/>
          <w:szCs w:val="28"/>
        </w:rPr>
        <w:t xml:space="preserve"> вдруг </w:t>
      </w:r>
      <w:r>
        <w:rPr>
          <w:sz w:val="28"/>
          <w:szCs w:val="28"/>
        </w:rPr>
        <w:t>становится терпимо, а потом идешь и вроде ничего, почти нормально. В</w:t>
      </w:r>
      <w:r w:rsidRPr="00134C7D">
        <w:rPr>
          <w:sz w:val="28"/>
          <w:szCs w:val="28"/>
        </w:rPr>
        <w:t>торое дыхание</w:t>
      </w:r>
      <w:r>
        <w:rPr>
          <w:sz w:val="28"/>
          <w:szCs w:val="28"/>
        </w:rPr>
        <w:t>. А бывало, что доходило до третьего и четвертого дыхания, особенно, когда после такого марша надо рыть и рыть окопы.</w:t>
      </w:r>
      <w:r w:rsidRPr="00134C7D">
        <w:rPr>
          <w:sz w:val="28"/>
          <w:szCs w:val="28"/>
        </w:rPr>
        <w:t xml:space="preserve"> Я уже </w:t>
      </w:r>
      <w:r>
        <w:rPr>
          <w:sz w:val="28"/>
          <w:szCs w:val="28"/>
        </w:rPr>
        <w:t xml:space="preserve">хорошо </w:t>
      </w:r>
      <w:r w:rsidRPr="00134C7D">
        <w:rPr>
          <w:sz w:val="28"/>
          <w:szCs w:val="28"/>
        </w:rPr>
        <w:t>знал</w:t>
      </w:r>
      <w:r>
        <w:rPr>
          <w:sz w:val="28"/>
          <w:szCs w:val="28"/>
        </w:rPr>
        <w:t>, что нужно де</w:t>
      </w:r>
      <w:r w:rsidRPr="00134C7D">
        <w:rPr>
          <w:sz w:val="28"/>
          <w:szCs w:val="28"/>
        </w:rPr>
        <w:t>ржаться</w:t>
      </w:r>
      <w:r>
        <w:rPr>
          <w:sz w:val="28"/>
          <w:szCs w:val="28"/>
        </w:rPr>
        <w:t>, терпеть, напрягаться, что наступит второе дыхание, что я обязательно выдержу.</w:t>
      </w:r>
      <w:r w:rsidRPr="00134C7D">
        <w:rPr>
          <w:sz w:val="28"/>
          <w:szCs w:val="28"/>
        </w:rPr>
        <w:t xml:space="preserve"> Я много потом думал об этом. Может быть, мои научные интересы </w:t>
      </w:r>
      <w:r>
        <w:rPr>
          <w:sz w:val="28"/>
          <w:szCs w:val="28"/>
        </w:rPr>
        <w:t>беру</w:t>
      </w:r>
      <w:r w:rsidRPr="00134C7D">
        <w:rPr>
          <w:sz w:val="28"/>
          <w:szCs w:val="28"/>
        </w:rPr>
        <w:t xml:space="preserve">т свои корни именно в этом опыте: у человека, оказывается, есть какие-то глубинные ресурсы, о которых он не знает и в которые он не верит, но которые открываются вдруг в какой-то экстремальной ситуации. И у меня есть </w:t>
      </w:r>
      <w:r>
        <w:rPr>
          <w:sz w:val="28"/>
          <w:szCs w:val="28"/>
        </w:rPr>
        <w:t>такой опыт</w:t>
      </w:r>
      <w:r w:rsidRPr="00134C7D">
        <w:rPr>
          <w:sz w:val="28"/>
          <w:szCs w:val="28"/>
        </w:rPr>
        <w:t>, хотя я</w:t>
      </w:r>
      <w:r>
        <w:rPr>
          <w:sz w:val="28"/>
          <w:szCs w:val="28"/>
        </w:rPr>
        <w:t>,</w:t>
      </w:r>
      <w:r w:rsidRPr="00134C7D">
        <w:rPr>
          <w:sz w:val="28"/>
          <w:szCs w:val="28"/>
        </w:rPr>
        <w:t xml:space="preserve"> </w:t>
      </w:r>
      <w:r>
        <w:rPr>
          <w:sz w:val="28"/>
          <w:szCs w:val="28"/>
        </w:rPr>
        <w:t xml:space="preserve">в общем-то, </w:t>
      </w:r>
      <w:r w:rsidRPr="00134C7D">
        <w:rPr>
          <w:sz w:val="28"/>
          <w:szCs w:val="28"/>
        </w:rPr>
        <w:t>сравнительно недолго был на фронте, и это был фронт уже совсем не тот, который был в 41-ом, 42-ом и даже в 43-м. Это был победный 44-й</w:t>
      </w:r>
      <w:r>
        <w:rPr>
          <w:sz w:val="28"/>
          <w:szCs w:val="28"/>
        </w:rPr>
        <w:t>. Мы все время наступали! А это</w:t>
      </w:r>
      <w:r w:rsidRPr="00134C7D">
        <w:rPr>
          <w:sz w:val="28"/>
          <w:szCs w:val="28"/>
        </w:rPr>
        <w:t xml:space="preserve"> совсем другая война!  Но</w:t>
      </w:r>
      <w:r>
        <w:rPr>
          <w:sz w:val="28"/>
          <w:szCs w:val="28"/>
        </w:rPr>
        <w:t>, конечно,</w:t>
      </w:r>
      <w:r w:rsidRPr="00134C7D">
        <w:rPr>
          <w:sz w:val="28"/>
          <w:szCs w:val="28"/>
        </w:rPr>
        <w:t xml:space="preserve"> пришлось </w:t>
      </w:r>
      <w:r>
        <w:rPr>
          <w:sz w:val="28"/>
          <w:szCs w:val="28"/>
        </w:rPr>
        <w:t xml:space="preserve">все же </w:t>
      </w:r>
      <w:r w:rsidRPr="00134C7D">
        <w:rPr>
          <w:sz w:val="28"/>
          <w:szCs w:val="28"/>
        </w:rPr>
        <w:t>немало повидать всякого и испытать на себе.</w:t>
      </w:r>
    </w:p>
    <w:p w:rsidR="0042275E" w:rsidRPr="00134C7D" w:rsidRDefault="0042275E" w:rsidP="004910A6">
      <w:pPr>
        <w:spacing w:after="0"/>
        <w:ind w:firstLine="709"/>
        <w:jc w:val="both"/>
        <w:rPr>
          <w:sz w:val="28"/>
          <w:szCs w:val="28"/>
        </w:rPr>
      </w:pPr>
      <w:r w:rsidRPr="00134C7D">
        <w:rPr>
          <w:sz w:val="28"/>
          <w:szCs w:val="28"/>
        </w:rPr>
        <w:t xml:space="preserve">  Даже в болоте пришлось полежать в марте месяце. Мы обходили укрепленный пункт по болоту, впереди лесок метрах в трехстах. А немцы поставили пулемет в лесу и когда мы были примерно на средине болота, открыли огонь. Одного убили, другого ранили. Все нырнули в воду. Я подполз и лег на кочку, которая просела подо мной, одна каска на поверхности; ну и травка слегка прикрывает. Стрелять из автомата по немцам с такого расстояния и положения – мало толку. А он тебя, если засечет, уложит наверняка. Вот на такой кочке –</w:t>
      </w:r>
      <w:r>
        <w:rPr>
          <w:sz w:val="28"/>
          <w:szCs w:val="28"/>
        </w:rPr>
        <w:t xml:space="preserve"> </w:t>
      </w:r>
      <w:r w:rsidRPr="00134C7D">
        <w:rPr>
          <w:sz w:val="28"/>
          <w:szCs w:val="28"/>
        </w:rPr>
        <w:t>все тело</w:t>
      </w:r>
      <w:r>
        <w:rPr>
          <w:sz w:val="28"/>
          <w:szCs w:val="28"/>
        </w:rPr>
        <w:t xml:space="preserve"> в</w:t>
      </w:r>
      <w:r w:rsidRPr="00134C7D">
        <w:rPr>
          <w:sz w:val="28"/>
          <w:szCs w:val="28"/>
        </w:rPr>
        <w:t xml:space="preserve"> воде – я пролежал вместе со всей ротой</w:t>
      </w:r>
      <w:r>
        <w:rPr>
          <w:sz w:val="28"/>
          <w:szCs w:val="28"/>
        </w:rPr>
        <w:t>, н</w:t>
      </w:r>
      <w:r w:rsidRPr="00134C7D">
        <w:rPr>
          <w:sz w:val="28"/>
          <w:szCs w:val="28"/>
        </w:rPr>
        <w:t>аверное</w:t>
      </w:r>
      <w:r>
        <w:rPr>
          <w:sz w:val="28"/>
          <w:szCs w:val="28"/>
        </w:rPr>
        <w:t>,</w:t>
      </w:r>
      <w:r w:rsidRPr="00134C7D">
        <w:rPr>
          <w:sz w:val="28"/>
          <w:szCs w:val="28"/>
        </w:rPr>
        <w:t xml:space="preserve"> более двух часов, пока не стемнело. Рота наша была сильно потрепанная  – человек 25</w:t>
      </w:r>
      <w:r w:rsidRPr="00C46CEF">
        <w:rPr>
          <w:sz w:val="28"/>
          <w:szCs w:val="28"/>
        </w:rPr>
        <w:sym w:font="Symbol" w:char="F02D"/>
      </w:r>
      <w:r>
        <w:rPr>
          <w:sz w:val="28"/>
          <w:szCs w:val="28"/>
        </w:rPr>
        <w:t>30</w:t>
      </w:r>
      <w:r w:rsidRPr="00134C7D">
        <w:rPr>
          <w:sz w:val="28"/>
          <w:szCs w:val="28"/>
        </w:rPr>
        <w:t xml:space="preserve"> осталось, все на виду. Так вот никто в роте не заболел!  Д</w:t>
      </w:r>
      <w:r>
        <w:rPr>
          <w:sz w:val="28"/>
          <w:szCs w:val="28"/>
        </w:rPr>
        <w:t>ва-</w:t>
      </w:r>
      <w:r w:rsidRPr="00134C7D">
        <w:rPr>
          <w:sz w:val="28"/>
          <w:szCs w:val="28"/>
        </w:rPr>
        <w:t>три дня я их всех видел, ну кто оставался в живых и не был ра</w:t>
      </w:r>
      <w:r>
        <w:rPr>
          <w:sz w:val="28"/>
          <w:szCs w:val="28"/>
        </w:rPr>
        <w:t>нен. Никто не попал в медсанбат</w:t>
      </w:r>
      <w:r w:rsidRPr="00134C7D">
        <w:rPr>
          <w:sz w:val="28"/>
          <w:szCs w:val="28"/>
        </w:rPr>
        <w:t>…</w:t>
      </w:r>
      <w:r>
        <w:rPr>
          <w:sz w:val="28"/>
          <w:szCs w:val="28"/>
        </w:rPr>
        <w:t xml:space="preserve"> </w:t>
      </w:r>
      <w:r w:rsidRPr="00134C7D">
        <w:rPr>
          <w:sz w:val="28"/>
          <w:szCs w:val="28"/>
        </w:rPr>
        <w:t>Когда стемнело, немцы ушл</w:t>
      </w:r>
      <w:r>
        <w:rPr>
          <w:sz w:val="28"/>
          <w:szCs w:val="28"/>
        </w:rPr>
        <w:t xml:space="preserve">и, и мы такой марш дали по болоту, </w:t>
      </w:r>
      <w:r w:rsidRPr="00134C7D">
        <w:rPr>
          <w:sz w:val="28"/>
          <w:szCs w:val="28"/>
        </w:rPr>
        <w:t>что от нас пар шел. А потом, когда мы обошли этот укрепленный пункт, зашли с тыла и хотели с немцами как следует поквитаться, оказалось, что они сами ушли – пустые блиндажи. Ну выпили, конечно, мы хорошо, обсушились, поспали в этих блиндажах. И никто не заболел. Интересно, да? Вот, вдумайтесь. Какие ресурсы есть в каждом из нас и как они открываются в экстремальной ситуации. У солдата есть такое понятие НЗ (неприкосновенный запас). Что-то подобное есть в нашем организме. Часто мы об этом не знаем, а если знаем или догадываемся, то не можем откупорить эти скрытые ресурсы. Факты такого рода</w:t>
      </w:r>
      <w:r>
        <w:rPr>
          <w:sz w:val="28"/>
          <w:szCs w:val="28"/>
        </w:rPr>
        <w:t>,</w:t>
      </w:r>
      <w:r w:rsidRPr="00134C7D">
        <w:rPr>
          <w:sz w:val="28"/>
          <w:szCs w:val="28"/>
        </w:rPr>
        <w:t>несомненно</w:t>
      </w:r>
      <w:r>
        <w:rPr>
          <w:sz w:val="28"/>
          <w:szCs w:val="28"/>
        </w:rPr>
        <w:t>,</w:t>
      </w:r>
      <w:r w:rsidRPr="00134C7D">
        <w:rPr>
          <w:sz w:val="28"/>
          <w:szCs w:val="28"/>
        </w:rPr>
        <w:t xml:space="preserve"> сыграли важную роль в </w:t>
      </w:r>
      <w:r>
        <w:rPr>
          <w:sz w:val="28"/>
          <w:szCs w:val="28"/>
        </w:rPr>
        <w:t xml:space="preserve">том, что </w:t>
      </w:r>
      <w:r w:rsidRPr="00134C7D">
        <w:rPr>
          <w:sz w:val="28"/>
          <w:szCs w:val="28"/>
        </w:rPr>
        <w:t>я всю свою научную жизнь занимаюсь психофизиологической, психосоматической проблемой и смежными вопросами.</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ранены вы были тоже в 44-м?</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В 44-м, но я был, к сожалению, легко ранен, один раз.</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К сожалению?!</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Это оговорка.  Я хотел сказать, что у меня было еще одно пустяковое ранение, которое могло стоить мне жизни. Маленький осколок мины величиной со спичечную головку попал мне в шею с</w:t>
      </w:r>
      <w:r>
        <w:rPr>
          <w:sz w:val="28"/>
          <w:szCs w:val="28"/>
        </w:rPr>
        <w:t>боку и проник сантиметра на 1,5</w:t>
      </w:r>
      <w:r w:rsidRPr="00C46CEF">
        <w:rPr>
          <w:sz w:val="28"/>
          <w:szCs w:val="28"/>
        </w:rPr>
        <w:sym w:font="Symbol" w:char="F02D"/>
      </w:r>
      <w:r w:rsidRPr="00134C7D">
        <w:rPr>
          <w:sz w:val="28"/>
          <w:szCs w:val="28"/>
        </w:rPr>
        <w:t>2. Я даже не был в госпитале, мне ег</w:t>
      </w:r>
      <w:r>
        <w:rPr>
          <w:sz w:val="28"/>
          <w:szCs w:val="28"/>
        </w:rPr>
        <w:t>о удалили в медсанбате. Военв</w:t>
      </w:r>
      <w:r w:rsidRPr="00134C7D">
        <w:rPr>
          <w:sz w:val="28"/>
          <w:szCs w:val="28"/>
        </w:rPr>
        <w:t>рач, удалявший его, сказал: «Смотри-ка, ну ты и везучий! Еще бы на миллиметр дальше и пробило</w:t>
      </w:r>
      <w:r>
        <w:rPr>
          <w:sz w:val="28"/>
          <w:szCs w:val="28"/>
        </w:rPr>
        <w:t xml:space="preserve"> бы</w:t>
      </w:r>
      <w:r w:rsidRPr="00134C7D">
        <w:rPr>
          <w:sz w:val="28"/>
          <w:szCs w:val="28"/>
        </w:rPr>
        <w:t xml:space="preserve">… и все». </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Артерию.</w:t>
      </w:r>
    </w:p>
    <w:p w:rsidR="0042275E" w:rsidRPr="00134C7D" w:rsidRDefault="0042275E" w:rsidP="00C46CEF">
      <w:pPr>
        <w:spacing w:after="0"/>
        <w:ind w:firstLine="709"/>
        <w:jc w:val="both"/>
        <w:rPr>
          <w:sz w:val="28"/>
          <w:szCs w:val="28"/>
        </w:rPr>
      </w:pPr>
      <w:r w:rsidRPr="00134C7D">
        <w:rPr>
          <w:b/>
          <w:bCs/>
          <w:sz w:val="28"/>
          <w:szCs w:val="28"/>
        </w:rPr>
        <w:t>Д:</w:t>
      </w:r>
      <w:r w:rsidRPr="00134C7D">
        <w:rPr>
          <w:sz w:val="28"/>
          <w:szCs w:val="28"/>
        </w:rPr>
        <w:t xml:space="preserve"> Да. Первое же ранение в ногу было сравнительно легким, так как кость не была задета. Через неделю я прыгал уже</w:t>
      </w:r>
      <w:r>
        <w:rPr>
          <w:sz w:val="28"/>
          <w:szCs w:val="28"/>
        </w:rPr>
        <w:t xml:space="preserve"> на костылях</w:t>
      </w:r>
      <w:r w:rsidRPr="00134C7D">
        <w:rPr>
          <w:sz w:val="28"/>
          <w:szCs w:val="28"/>
        </w:rPr>
        <w:t xml:space="preserve"> и через три недели </w:t>
      </w:r>
      <w:r>
        <w:rPr>
          <w:sz w:val="28"/>
          <w:szCs w:val="28"/>
        </w:rPr>
        <w:t xml:space="preserve">был уже почти полностью здоров. </w:t>
      </w:r>
      <w:r w:rsidRPr="00134C7D">
        <w:rPr>
          <w:sz w:val="28"/>
          <w:szCs w:val="28"/>
        </w:rPr>
        <w:t>Но я был еще один раз тяжело контужен и измочален весь множеством осколков, но ни одного серьезного ранения не было – одни царапины, порезы, ушибы. Я был тогда в противотанковой артиллерии, участвовал в одном бою, в котором</w:t>
      </w:r>
      <w:r>
        <w:rPr>
          <w:sz w:val="28"/>
          <w:szCs w:val="28"/>
        </w:rPr>
        <w:t>,</w:t>
      </w:r>
      <w:r w:rsidRPr="00134C7D">
        <w:rPr>
          <w:sz w:val="28"/>
          <w:szCs w:val="28"/>
        </w:rPr>
        <w:t xml:space="preserve"> скорее</w:t>
      </w:r>
      <w:r>
        <w:rPr>
          <w:sz w:val="28"/>
          <w:szCs w:val="28"/>
        </w:rPr>
        <w:t xml:space="preserve"> всего, все полегли, так как все</w:t>
      </w:r>
      <w:r w:rsidRPr="00134C7D">
        <w:rPr>
          <w:sz w:val="28"/>
          <w:szCs w:val="28"/>
        </w:rPr>
        <w:t xml:space="preserve"> четыре орудия наши были уничтожены,  немецкие т</w:t>
      </w:r>
      <w:r>
        <w:rPr>
          <w:sz w:val="28"/>
          <w:szCs w:val="28"/>
        </w:rPr>
        <w:t>анки прошли через наши позиции,</w:t>
      </w:r>
      <w:r w:rsidRPr="00134C7D">
        <w:rPr>
          <w:sz w:val="28"/>
          <w:szCs w:val="28"/>
        </w:rPr>
        <w:t xml:space="preserve"> в медсанбате же я никого из наших не встретил. Я долго лежал без сознания, по</w:t>
      </w:r>
      <w:r>
        <w:rPr>
          <w:sz w:val="28"/>
          <w:szCs w:val="28"/>
        </w:rPr>
        <w:t xml:space="preserve">ка  меня не подобрали, и после </w:t>
      </w:r>
      <w:r w:rsidRPr="00134C7D">
        <w:rPr>
          <w:sz w:val="28"/>
          <w:szCs w:val="28"/>
        </w:rPr>
        <w:t xml:space="preserve">этого оно у меня не раз отключалось. И у меня был сильный ушиб позвоночника. Вскоре после войны я заболел туберкулезом легких  и туберкулезом позвоночника, причем процесс в нем возник в месте ушиба. На удивление многих я выкарабкался из этой болезни. У меня даже сохранились все справки из больниц. </w:t>
      </w:r>
    </w:p>
    <w:p w:rsidR="0042275E" w:rsidRPr="00134C7D" w:rsidRDefault="0042275E" w:rsidP="004910A6">
      <w:pPr>
        <w:spacing w:after="0"/>
        <w:ind w:firstLine="709"/>
        <w:jc w:val="both"/>
        <w:rPr>
          <w:sz w:val="28"/>
          <w:szCs w:val="28"/>
        </w:rPr>
      </w:pPr>
      <w:r w:rsidRPr="00134C7D">
        <w:rPr>
          <w:b/>
          <w:bCs/>
          <w:sz w:val="28"/>
          <w:szCs w:val="28"/>
        </w:rPr>
        <w:t>П:</w:t>
      </w:r>
      <w:r>
        <w:rPr>
          <w:b/>
          <w:bCs/>
          <w:sz w:val="28"/>
          <w:szCs w:val="28"/>
        </w:rPr>
        <w:t xml:space="preserve"> </w:t>
      </w:r>
      <w:r w:rsidRPr="00134C7D">
        <w:rPr>
          <w:sz w:val="28"/>
          <w:szCs w:val="28"/>
        </w:rPr>
        <w:t>Значит, сначала вы были в пехоте?</w:t>
      </w:r>
    </w:p>
    <w:p w:rsidR="0042275E" w:rsidRPr="00134C7D" w:rsidRDefault="0042275E" w:rsidP="00DB5EF1">
      <w:pPr>
        <w:spacing w:after="0"/>
        <w:ind w:firstLine="709"/>
        <w:jc w:val="both"/>
        <w:rPr>
          <w:sz w:val="28"/>
          <w:szCs w:val="28"/>
        </w:rPr>
      </w:pPr>
      <w:r w:rsidRPr="00134C7D">
        <w:rPr>
          <w:b/>
          <w:bCs/>
          <w:sz w:val="28"/>
          <w:szCs w:val="28"/>
        </w:rPr>
        <w:t>Д:</w:t>
      </w:r>
      <w:r w:rsidRPr="00134C7D">
        <w:rPr>
          <w:sz w:val="28"/>
          <w:szCs w:val="28"/>
        </w:rPr>
        <w:t xml:space="preserve"> Да. Потом был одиннадцать дней в артиллерии, потом снова в пехоте, потом после войны в разных частях (их называли «сборной солянкой»). Предстояла война с Японией, срочно шли разные переформирования, готовились войска для отправки на ДВК (как тогда говорили). Я попал в какую-то часть с хозяйственным уклоном, в которую собирали солдат старшего возраста, негодных к строевой службе или имеющих три ранения, т.е. тех, кого готовили к демобилизации или не планировали отправлять на ДВК («</w:t>
      </w:r>
      <w:r>
        <w:rPr>
          <w:sz w:val="28"/>
          <w:szCs w:val="28"/>
        </w:rPr>
        <w:t>Д</w:t>
      </w:r>
      <w:r w:rsidRPr="00134C7D">
        <w:rPr>
          <w:sz w:val="28"/>
          <w:szCs w:val="28"/>
        </w:rPr>
        <w:t>альний восток»). Потом попал в  такую же часть, потом меня еще несколько раз переводили из одной команды в другую</w:t>
      </w:r>
      <w:r>
        <w:rPr>
          <w:sz w:val="28"/>
          <w:szCs w:val="28"/>
        </w:rPr>
        <w:t xml:space="preserve"> и, наконец, в очередную</w:t>
      </w:r>
      <w:r w:rsidRPr="00134C7D">
        <w:rPr>
          <w:sz w:val="28"/>
          <w:szCs w:val="28"/>
        </w:rPr>
        <w:t xml:space="preserve"> «сборную солянку», котор</w:t>
      </w:r>
      <w:r>
        <w:rPr>
          <w:sz w:val="28"/>
          <w:szCs w:val="28"/>
        </w:rPr>
        <w:t>ая</w:t>
      </w:r>
      <w:r w:rsidRPr="00134C7D">
        <w:rPr>
          <w:sz w:val="28"/>
          <w:szCs w:val="28"/>
        </w:rPr>
        <w:t xml:space="preserve"> </w:t>
      </w:r>
      <w:r>
        <w:rPr>
          <w:sz w:val="28"/>
          <w:szCs w:val="28"/>
        </w:rPr>
        <w:t>размещалась в районе</w:t>
      </w:r>
      <w:r w:rsidRPr="00134C7D">
        <w:rPr>
          <w:sz w:val="28"/>
          <w:szCs w:val="28"/>
        </w:rPr>
        <w:t xml:space="preserve"> Мазурских озер</w:t>
      </w:r>
      <w:r>
        <w:rPr>
          <w:sz w:val="28"/>
          <w:szCs w:val="28"/>
        </w:rPr>
        <w:t xml:space="preserve"> (Восточная Пруссия)</w:t>
      </w:r>
      <w:r w:rsidRPr="00134C7D">
        <w:rPr>
          <w:sz w:val="28"/>
          <w:szCs w:val="28"/>
        </w:rPr>
        <w:t xml:space="preserve">. </w:t>
      </w:r>
      <w:r>
        <w:rPr>
          <w:sz w:val="28"/>
          <w:szCs w:val="28"/>
        </w:rPr>
        <w:t>Здесь у</w:t>
      </w:r>
      <w:r w:rsidRPr="00134C7D">
        <w:rPr>
          <w:sz w:val="28"/>
          <w:szCs w:val="28"/>
        </w:rPr>
        <w:t xml:space="preserve"> нас </w:t>
      </w:r>
      <w:r>
        <w:rPr>
          <w:sz w:val="28"/>
          <w:szCs w:val="28"/>
        </w:rPr>
        <w:t xml:space="preserve">недели две </w:t>
      </w:r>
      <w:r w:rsidRPr="00134C7D">
        <w:rPr>
          <w:sz w:val="28"/>
          <w:szCs w:val="28"/>
        </w:rPr>
        <w:t xml:space="preserve">была вольготная жизнь. </w:t>
      </w:r>
      <w:r>
        <w:rPr>
          <w:sz w:val="28"/>
          <w:szCs w:val="28"/>
        </w:rPr>
        <w:t xml:space="preserve">Правда, там я чудом не погиб. Мы глушили рыбу, и мой сосед нагло запихивал запал в проржавевшее отверстие гранаты. И она разорвалась в его руках. Ему оторвало руки и всего изранило, стоявшего справа убило наповал, а мне, слева, – ничего, кроме легкой контузии. Подобных счастливых удивительных случаев после войны у меня было несколько. На последнем этапе перед демобилизацией </w:t>
      </w:r>
      <w:r w:rsidRPr="00134C7D">
        <w:rPr>
          <w:sz w:val="28"/>
          <w:szCs w:val="28"/>
        </w:rPr>
        <w:t>меня</w:t>
      </w:r>
      <w:r>
        <w:rPr>
          <w:sz w:val="28"/>
          <w:szCs w:val="28"/>
        </w:rPr>
        <w:t xml:space="preserve"> </w:t>
      </w:r>
      <w:r w:rsidRPr="00134C7D">
        <w:rPr>
          <w:sz w:val="28"/>
          <w:szCs w:val="28"/>
        </w:rPr>
        <w:t xml:space="preserve">перевели в какую-то санитарную команду с хозяйственным уклоном, мы сортировали и паковали обмундирование БУ (т.е. бывшее в употреблении). Но это было уже в городе Гродно, где я снова встретился с родным армейским полевым </w:t>
      </w:r>
      <w:r>
        <w:rPr>
          <w:sz w:val="28"/>
          <w:szCs w:val="28"/>
        </w:rPr>
        <w:t>эвако</w:t>
      </w:r>
      <w:r w:rsidRPr="00134C7D">
        <w:rPr>
          <w:sz w:val="28"/>
          <w:szCs w:val="28"/>
        </w:rPr>
        <w:t>пунктом № 57. Собственно, наша команда принадлежала к какой-то структуре, находившейся в его ведении.</w:t>
      </w:r>
      <w:r>
        <w:rPr>
          <w:sz w:val="28"/>
          <w:szCs w:val="28"/>
        </w:rPr>
        <w:t xml:space="preserve"> Отсюда из Гродно меня демобилизовали, поскольку за мной числилось ранение, контузия и это легкое ранение в шею, которое оказалось записанным в моих документах. А был приказ демобилизовывать тех солдат, у которых три ранения. Домой я, как и многие мои попутчики, добирался большей частью на крыше вагона. </w:t>
      </w:r>
    </w:p>
    <w:p w:rsidR="0042275E" w:rsidRPr="00134C7D" w:rsidRDefault="0042275E" w:rsidP="004910A6">
      <w:pPr>
        <w:spacing w:after="0"/>
        <w:ind w:firstLine="709"/>
        <w:jc w:val="both"/>
        <w:rPr>
          <w:sz w:val="28"/>
          <w:szCs w:val="28"/>
        </w:rPr>
      </w:pPr>
      <w:r w:rsidRPr="00134C7D">
        <w:rPr>
          <w:sz w:val="28"/>
          <w:szCs w:val="28"/>
        </w:rPr>
        <w:t xml:space="preserve"> </w:t>
      </w:r>
      <w:r w:rsidRPr="00134C7D">
        <w:rPr>
          <w:b/>
          <w:bCs/>
          <w:sz w:val="28"/>
          <w:szCs w:val="28"/>
        </w:rPr>
        <w:t>П:</w:t>
      </w:r>
      <w:r w:rsidRPr="00134C7D">
        <w:rPr>
          <w:sz w:val="28"/>
          <w:szCs w:val="28"/>
        </w:rPr>
        <w:t xml:space="preserve"> Какое было ощущение, когда война закончилась?</w:t>
      </w:r>
    </w:p>
    <w:p w:rsidR="0042275E" w:rsidRPr="00134C7D" w:rsidRDefault="0042275E" w:rsidP="004910A6">
      <w:pPr>
        <w:spacing w:after="0"/>
        <w:ind w:firstLine="709"/>
        <w:jc w:val="both"/>
        <w:rPr>
          <w:sz w:val="28"/>
          <w:szCs w:val="28"/>
        </w:rPr>
      </w:pPr>
      <w:r w:rsidRPr="00134C7D">
        <w:rPr>
          <w:b/>
          <w:bCs/>
          <w:sz w:val="28"/>
          <w:szCs w:val="28"/>
        </w:rPr>
        <w:t>Д:</w:t>
      </w:r>
      <w:r>
        <w:rPr>
          <w:sz w:val="28"/>
          <w:szCs w:val="28"/>
        </w:rPr>
        <w:t xml:space="preserve"> К</w:t>
      </w:r>
      <w:r w:rsidRPr="00134C7D">
        <w:rPr>
          <w:sz w:val="28"/>
          <w:szCs w:val="28"/>
        </w:rPr>
        <w:t xml:space="preserve">онечно </w:t>
      </w:r>
      <w:r>
        <w:rPr>
          <w:sz w:val="28"/>
          <w:szCs w:val="28"/>
        </w:rPr>
        <w:t>радость необыкновенная.</w:t>
      </w:r>
      <w:r w:rsidRPr="00134C7D">
        <w:rPr>
          <w:sz w:val="28"/>
          <w:szCs w:val="28"/>
        </w:rPr>
        <w:t xml:space="preserve"> </w:t>
      </w:r>
      <w:r>
        <w:rPr>
          <w:sz w:val="28"/>
          <w:szCs w:val="28"/>
        </w:rPr>
        <w:t>Когда услышали, солдаты начали палить из всех стволов, пили водку, обнимались.</w:t>
      </w:r>
      <w:r w:rsidRPr="00134C7D">
        <w:rPr>
          <w:sz w:val="28"/>
          <w:szCs w:val="28"/>
        </w:rPr>
        <w:t xml:space="preserve"> Еще бы! Живые остались. Мы все понимали, что каждому из нас очень крупно повезло</w:t>
      </w:r>
      <w:r>
        <w:rPr>
          <w:sz w:val="28"/>
          <w:szCs w:val="28"/>
        </w:rPr>
        <w:t>, потому</w:t>
      </w:r>
      <w:r w:rsidRPr="00134C7D">
        <w:rPr>
          <w:sz w:val="28"/>
          <w:szCs w:val="28"/>
        </w:rPr>
        <w:t xml:space="preserve"> что война – это мясорубка, бессмысленная</w:t>
      </w:r>
      <w:r>
        <w:rPr>
          <w:sz w:val="28"/>
          <w:szCs w:val="28"/>
        </w:rPr>
        <w:t xml:space="preserve"> на уровне личной судьбы. Абсолютно н</w:t>
      </w:r>
      <w:r w:rsidRPr="00134C7D">
        <w:rPr>
          <w:sz w:val="28"/>
          <w:szCs w:val="28"/>
        </w:rPr>
        <w:t xml:space="preserve">еизвестно – кого убьет, кого </w:t>
      </w:r>
      <w:r>
        <w:rPr>
          <w:sz w:val="28"/>
          <w:szCs w:val="28"/>
        </w:rPr>
        <w:t>покалечит, а кого пощадит.</w:t>
      </w:r>
      <w:r w:rsidRPr="00134C7D">
        <w:rPr>
          <w:sz w:val="28"/>
          <w:szCs w:val="28"/>
        </w:rPr>
        <w:t xml:space="preserve"> Это большая тайна, загадка бытия</w:t>
      </w:r>
      <w:r>
        <w:rPr>
          <w:sz w:val="28"/>
          <w:szCs w:val="28"/>
        </w:rPr>
        <w:t>. К</w:t>
      </w:r>
      <w:r w:rsidRPr="00134C7D">
        <w:rPr>
          <w:sz w:val="28"/>
          <w:szCs w:val="28"/>
        </w:rPr>
        <w:t>огда меня о войне спрашивают, я привожу один пример (он у меня описан тоже в моих воспоминаниях). Это было поздней о</w:t>
      </w:r>
      <w:r>
        <w:rPr>
          <w:sz w:val="28"/>
          <w:szCs w:val="28"/>
        </w:rPr>
        <w:t>сенью 44-го года, мы уже стояли</w:t>
      </w:r>
      <w:r w:rsidRPr="00134C7D">
        <w:rPr>
          <w:sz w:val="28"/>
          <w:szCs w:val="28"/>
        </w:rPr>
        <w:t xml:space="preserve"> на границе с Восточной Пруссией. Слякоть такая </w:t>
      </w:r>
      <w:r>
        <w:rPr>
          <w:sz w:val="28"/>
          <w:szCs w:val="28"/>
        </w:rPr>
        <w:t>промозглая</w:t>
      </w:r>
      <w:r w:rsidRPr="00134C7D">
        <w:rPr>
          <w:sz w:val="28"/>
          <w:szCs w:val="28"/>
        </w:rPr>
        <w:t xml:space="preserve">. Я помню, мы были одеты вроде </w:t>
      </w:r>
      <w:r>
        <w:rPr>
          <w:sz w:val="28"/>
          <w:szCs w:val="28"/>
        </w:rPr>
        <w:t xml:space="preserve">бы </w:t>
      </w:r>
      <w:r w:rsidRPr="00134C7D">
        <w:rPr>
          <w:sz w:val="28"/>
          <w:szCs w:val="28"/>
        </w:rPr>
        <w:t xml:space="preserve">тепло – телогрейка </w:t>
      </w:r>
      <w:r>
        <w:rPr>
          <w:sz w:val="28"/>
          <w:szCs w:val="28"/>
        </w:rPr>
        <w:t>б</w:t>
      </w:r>
      <w:r w:rsidRPr="00134C7D">
        <w:rPr>
          <w:sz w:val="28"/>
          <w:szCs w:val="28"/>
        </w:rPr>
        <w:t>ыла и такие штаны теплые. Я спал в траншее с автоматом, прислонившись</w:t>
      </w:r>
      <w:r>
        <w:rPr>
          <w:sz w:val="28"/>
          <w:szCs w:val="28"/>
        </w:rPr>
        <w:t xml:space="preserve"> к стене</w:t>
      </w:r>
      <w:r w:rsidRPr="00134C7D">
        <w:rPr>
          <w:sz w:val="28"/>
          <w:szCs w:val="28"/>
        </w:rPr>
        <w:t xml:space="preserve">, а у нас такой чуткий слух, у солдата. </w:t>
      </w:r>
      <w:r>
        <w:rPr>
          <w:sz w:val="28"/>
          <w:szCs w:val="28"/>
        </w:rPr>
        <w:t>Когда привычная стрельба, взрывы дальние, это спать не мешает,</w:t>
      </w:r>
      <w:r w:rsidRPr="00134C7D">
        <w:rPr>
          <w:sz w:val="28"/>
          <w:szCs w:val="28"/>
        </w:rPr>
        <w:t xml:space="preserve"> а вот </w:t>
      </w:r>
      <w:r>
        <w:rPr>
          <w:sz w:val="28"/>
          <w:szCs w:val="28"/>
        </w:rPr>
        <w:t>когда</w:t>
      </w:r>
      <w:r w:rsidRPr="00134C7D">
        <w:rPr>
          <w:sz w:val="28"/>
          <w:szCs w:val="28"/>
        </w:rPr>
        <w:t xml:space="preserve"> другие какие-то </w:t>
      </w:r>
      <w:r>
        <w:rPr>
          <w:sz w:val="28"/>
          <w:szCs w:val="28"/>
        </w:rPr>
        <w:t>слабые звуки</w:t>
      </w:r>
      <w:r w:rsidRPr="00134C7D">
        <w:rPr>
          <w:sz w:val="28"/>
          <w:szCs w:val="28"/>
        </w:rPr>
        <w:t xml:space="preserve">, </w:t>
      </w:r>
      <w:r>
        <w:rPr>
          <w:sz w:val="28"/>
          <w:szCs w:val="28"/>
        </w:rPr>
        <w:t xml:space="preserve">даже </w:t>
      </w:r>
      <w:r w:rsidRPr="00134C7D">
        <w:rPr>
          <w:sz w:val="28"/>
          <w:szCs w:val="28"/>
        </w:rPr>
        <w:t xml:space="preserve">шорохи – </w:t>
      </w:r>
      <w:r>
        <w:rPr>
          <w:sz w:val="28"/>
          <w:szCs w:val="28"/>
        </w:rPr>
        <w:t>сразу</w:t>
      </w:r>
      <w:r w:rsidRPr="00134C7D">
        <w:rPr>
          <w:sz w:val="28"/>
          <w:szCs w:val="28"/>
        </w:rPr>
        <w:t xml:space="preserve"> просыпа</w:t>
      </w:r>
      <w:r>
        <w:rPr>
          <w:sz w:val="28"/>
          <w:szCs w:val="28"/>
        </w:rPr>
        <w:t>ешься</w:t>
      </w:r>
      <w:r w:rsidRPr="00134C7D">
        <w:rPr>
          <w:sz w:val="28"/>
          <w:szCs w:val="28"/>
        </w:rPr>
        <w:t xml:space="preserve">. </w:t>
      </w:r>
      <w:r>
        <w:rPr>
          <w:sz w:val="28"/>
          <w:szCs w:val="28"/>
        </w:rPr>
        <w:t>Э</w:t>
      </w:r>
      <w:r w:rsidRPr="00134C7D">
        <w:rPr>
          <w:sz w:val="28"/>
          <w:szCs w:val="28"/>
        </w:rPr>
        <w:t xml:space="preserve">то было время рассвета, когда близко </w:t>
      </w:r>
      <w:r>
        <w:rPr>
          <w:sz w:val="28"/>
          <w:szCs w:val="28"/>
        </w:rPr>
        <w:t xml:space="preserve">уже все </w:t>
      </w:r>
      <w:r w:rsidRPr="00134C7D">
        <w:rPr>
          <w:sz w:val="28"/>
          <w:szCs w:val="28"/>
        </w:rPr>
        <w:t xml:space="preserve">видно, а дальше – </w:t>
      </w:r>
      <w:r>
        <w:rPr>
          <w:sz w:val="28"/>
          <w:szCs w:val="28"/>
        </w:rPr>
        <w:t>темно</w:t>
      </w:r>
      <w:r w:rsidRPr="00134C7D">
        <w:rPr>
          <w:sz w:val="28"/>
          <w:szCs w:val="28"/>
        </w:rPr>
        <w:t xml:space="preserve">. </w:t>
      </w:r>
      <w:r>
        <w:rPr>
          <w:sz w:val="28"/>
          <w:szCs w:val="28"/>
        </w:rPr>
        <w:t xml:space="preserve">И </w:t>
      </w:r>
      <w:r w:rsidRPr="00134C7D">
        <w:rPr>
          <w:sz w:val="28"/>
          <w:szCs w:val="28"/>
        </w:rPr>
        <w:t xml:space="preserve">вдруг – </w:t>
      </w:r>
      <w:r>
        <w:rPr>
          <w:sz w:val="28"/>
          <w:szCs w:val="28"/>
        </w:rPr>
        <w:t>«Т</w:t>
      </w:r>
      <w:r w:rsidRPr="00134C7D">
        <w:rPr>
          <w:sz w:val="28"/>
          <w:szCs w:val="28"/>
        </w:rPr>
        <w:t>у</w:t>
      </w:r>
      <w:r>
        <w:rPr>
          <w:sz w:val="28"/>
          <w:szCs w:val="28"/>
        </w:rPr>
        <w:t>п!».</w:t>
      </w:r>
      <w:r w:rsidRPr="00134C7D">
        <w:rPr>
          <w:sz w:val="28"/>
          <w:szCs w:val="28"/>
        </w:rPr>
        <w:t xml:space="preserve"> </w:t>
      </w:r>
      <w:r>
        <w:rPr>
          <w:sz w:val="28"/>
          <w:szCs w:val="28"/>
        </w:rPr>
        <w:t>К</w:t>
      </w:r>
      <w:r w:rsidRPr="00134C7D">
        <w:rPr>
          <w:sz w:val="28"/>
          <w:szCs w:val="28"/>
        </w:rPr>
        <w:t>то-то спрыгнул возле меня</w:t>
      </w:r>
      <w:r>
        <w:rPr>
          <w:sz w:val="28"/>
          <w:szCs w:val="28"/>
        </w:rPr>
        <w:t xml:space="preserve"> в окоп</w:t>
      </w:r>
      <w:r w:rsidRPr="00134C7D">
        <w:rPr>
          <w:sz w:val="28"/>
          <w:szCs w:val="28"/>
        </w:rPr>
        <w:t>. Я</w:t>
      </w:r>
      <w:r>
        <w:rPr>
          <w:sz w:val="28"/>
          <w:szCs w:val="28"/>
        </w:rPr>
        <w:t>,</w:t>
      </w:r>
      <w:r w:rsidRPr="00134C7D">
        <w:rPr>
          <w:sz w:val="28"/>
          <w:szCs w:val="28"/>
        </w:rPr>
        <w:t xml:space="preserve"> лежа, </w:t>
      </w:r>
      <w:r>
        <w:rPr>
          <w:sz w:val="28"/>
          <w:szCs w:val="28"/>
        </w:rPr>
        <w:t>не двигаясь, смотрю: высокий</w:t>
      </w:r>
      <w:r w:rsidRPr="00134C7D">
        <w:rPr>
          <w:sz w:val="28"/>
          <w:szCs w:val="28"/>
        </w:rPr>
        <w:t xml:space="preserve"> парень, красивый</w:t>
      </w:r>
      <w:r>
        <w:rPr>
          <w:sz w:val="28"/>
          <w:szCs w:val="28"/>
        </w:rPr>
        <w:t>, в новенькой офицерской форме и фуражке</w:t>
      </w:r>
      <w:r w:rsidRPr="00134C7D">
        <w:rPr>
          <w:sz w:val="28"/>
          <w:szCs w:val="28"/>
        </w:rPr>
        <w:t>.</w:t>
      </w:r>
      <w:r>
        <w:rPr>
          <w:sz w:val="28"/>
          <w:szCs w:val="28"/>
        </w:rPr>
        <w:t xml:space="preserve"> И в тот же момент на бруствере разрывается мина (открыв глаза, я уже слышал, как она летит и примерно куда). И этому парню снесло полголовы и он повалился прямо на меня, заляпав меня кровавыми мозгами. Вот, называется, повоевал. Спрыгнул в окоп и сразу убит. А это был, оказывается, вновь присланный командир взвода. Ему было лет 19, не больше. Окончил 10 классов и шестимесячное военное училище. Получил одну звездочку (младший лейтенант) и командуй взводом. Добрался до своего спящего взвода (его сопровождал, по-моему, какой-то солдат, не помню, остался ли он жив). Наверное, рад был, что после дальней дороги добрался. Спрыгнул в окоп и мгновенно убит. Такой вот образ войны и удачи. Другой воюет и ему хоть бы что, даже не ранен. Я знал одного такого, который прошел всю войну, выходил из окружения дважды, бывал в смертельных переплетах. И вернулся домой живым и невредимым. А этот парень… Его образ до сих пор у меня перед глазами.</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Сделал первый шаг.</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Что?</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Только первый шаг сделал.</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Да. Поэтому, эта проблема бессмысленна в том </w:t>
      </w:r>
      <w:r>
        <w:rPr>
          <w:sz w:val="28"/>
          <w:szCs w:val="28"/>
        </w:rPr>
        <w:t>отношении</w:t>
      </w:r>
      <w:r w:rsidRPr="00134C7D">
        <w:rPr>
          <w:sz w:val="28"/>
          <w:szCs w:val="28"/>
        </w:rPr>
        <w:t xml:space="preserve">, что как бы нет никакого </w:t>
      </w:r>
      <w:r>
        <w:rPr>
          <w:sz w:val="28"/>
          <w:szCs w:val="28"/>
        </w:rPr>
        <w:t>обоснования для прогноза, хотя вероятность погибнуть на войне гораздо выше, конечно, чем остаться живым</w:t>
      </w:r>
      <w:r w:rsidRPr="00134C7D">
        <w:rPr>
          <w:sz w:val="28"/>
          <w:szCs w:val="28"/>
        </w:rPr>
        <w:t xml:space="preserve"> </w:t>
      </w:r>
      <w:r>
        <w:rPr>
          <w:sz w:val="28"/>
          <w:szCs w:val="28"/>
        </w:rPr>
        <w:t>(тем более в зависимости от времени пребывания). Крайне трудно рассуждать на тему личной судьбы на войне. Впрочем, и без войны эта тема не становится легче.</w:t>
      </w:r>
      <w:r w:rsidRPr="00134C7D">
        <w:rPr>
          <w:sz w:val="28"/>
          <w:szCs w:val="28"/>
        </w:rPr>
        <w:t xml:space="preserve"> Тем не менее, она обязывает философа как-то осмысливать все это.</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Давид Израилевич, а домой-то Вы куда возвращались на крыше вагона? Где дом был на тот момент?</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В Мелитополе. Отец мой прошел всю войну…</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вы знали о судьбе Ваших родных?</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Да, потом, когда я попал в армию, на санлетучку, то писал письма и получал письма на полевую почту.</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когда уходили, родным не сообщали?</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Ну, мат</w:t>
      </w:r>
      <w:r>
        <w:rPr>
          <w:sz w:val="28"/>
          <w:szCs w:val="28"/>
        </w:rPr>
        <w:t>ь мне пришлось обманывать</w:t>
      </w:r>
      <w:r w:rsidRPr="00134C7D">
        <w:rPr>
          <w:sz w:val="28"/>
          <w:szCs w:val="28"/>
        </w:rPr>
        <w:t xml:space="preserve">. Я ей сказал, что еду к Лиде – она работала </w:t>
      </w:r>
      <w:r>
        <w:rPr>
          <w:sz w:val="28"/>
          <w:szCs w:val="28"/>
        </w:rPr>
        <w:t>на заводе нашем</w:t>
      </w:r>
      <w:r w:rsidRPr="00134C7D">
        <w:rPr>
          <w:sz w:val="28"/>
          <w:szCs w:val="28"/>
        </w:rPr>
        <w:t xml:space="preserve"> Комсоргом ЦК ВЛКСМ и ее перевели на Украину</w:t>
      </w:r>
      <w:r>
        <w:rPr>
          <w:sz w:val="28"/>
          <w:szCs w:val="28"/>
        </w:rPr>
        <w:t xml:space="preserve">. </w:t>
      </w:r>
      <w:r w:rsidRPr="00134C7D">
        <w:rPr>
          <w:sz w:val="28"/>
          <w:szCs w:val="28"/>
        </w:rPr>
        <w:t xml:space="preserve"> И она действительно</w:t>
      </w:r>
      <w:r>
        <w:rPr>
          <w:sz w:val="28"/>
          <w:szCs w:val="28"/>
        </w:rPr>
        <w:t xml:space="preserve"> твердо говорила:</w:t>
      </w:r>
      <w:r w:rsidRPr="00134C7D">
        <w:rPr>
          <w:sz w:val="28"/>
          <w:szCs w:val="28"/>
        </w:rPr>
        <w:t xml:space="preserve"> приеду и </w:t>
      </w:r>
      <w:r>
        <w:rPr>
          <w:sz w:val="28"/>
          <w:szCs w:val="28"/>
        </w:rPr>
        <w:t xml:space="preserve">обязательно </w:t>
      </w:r>
      <w:r w:rsidRPr="00134C7D">
        <w:rPr>
          <w:sz w:val="28"/>
          <w:szCs w:val="28"/>
        </w:rPr>
        <w:t>тебя заберу.</w:t>
      </w:r>
      <w:r>
        <w:rPr>
          <w:sz w:val="28"/>
          <w:szCs w:val="28"/>
        </w:rPr>
        <w:t xml:space="preserve"> Ее на Украине сильно повысили в должности. </w:t>
      </w:r>
      <w:r w:rsidRPr="00134C7D">
        <w:rPr>
          <w:sz w:val="28"/>
          <w:szCs w:val="28"/>
        </w:rPr>
        <w:t xml:space="preserve"> А </w:t>
      </w:r>
      <w:r>
        <w:rPr>
          <w:sz w:val="28"/>
          <w:szCs w:val="28"/>
        </w:rPr>
        <w:t xml:space="preserve">когда она работала у нас, </w:t>
      </w:r>
      <w:r w:rsidRPr="00134C7D">
        <w:rPr>
          <w:sz w:val="28"/>
          <w:szCs w:val="28"/>
        </w:rPr>
        <w:t>я был комсоргом цеха, а потом</w:t>
      </w:r>
      <w:r>
        <w:rPr>
          <w:sz w:val="28"/>
          <w:szCs w:val="28"/>
        </w:rPr>
        <w:t>, уезжая, она рекомендовала меня на свое место. Три месяца я был исполняющим обязанности Комсорга ЦК ВЛКСМ на заводе № 45 НКТП</w:t>
      </w:r>
      <w:r w:rsidRPr="00134C7D">
        <w:rPr>
          <w:sz w:val="28"/>
          <w:szCs w:val="28"/>
        </w:rPr>
        <w:t xml:space="preserve"> </w:t>
      </w:r>
      <w:r>
        <w:rPr>
          <w:sz w:val="28"/>
          <w:szCs w:val="28"/>
        </w:rPr>
        <w:t>(Наркомата танковой промышленности). Меня не утвердили по малолетству. А, может, и по другой причине</w:t>
      </w:r>
      <w:r w:rsidRPr="00134C7D">
        <w:rPr>
          <w:sz w:val="28"/>
          <w:szCs w:val="28"/>
        </w:rPr>
        <w:t>.</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Это вы в 14 лет таких высот достигли?</w:t>
      </w:r>
    </w:p>
    <w:p w:rsidR="0042275E" w:rsidRDefault="0042275E" w:rsidP="004910A6">
      <w:pPr>
        <w:spacing w:after="0"/>
        <w:ind w:firstLine="709"/>
        <w:jc w:val="both"/>
        <w:rPr>
          <w:sz w:val="28"/>
          <w:szCs w:val="28"/>
        </w:rPr>
      </w:pPr>
      <w:r w:rsidRPr="00134C7D">
        <w:rPr>
          <w:b/>
          <w:bCs/>
          <w:sz w:val="28"/>
          <w:szCs w:val="28"/>
        </w:rPr>
        <w:t>Д:</w:t>
      </w:r>
      <w:r w:rsidRPr="00134C7D">
        <w:rPr>
          <w:sz w:val="28"/>
          <w:szCs w:val="28"/>
        </w:rPr>
        <w:t xml:space="preserve"> </w:t>
      </w:r>
      <w:r>
        <w:rPr>
          <w:sz w:val="28"/>
          <w:szCs w:val="28"/>
        </w:rPr>
        <w:t xml:space="preserve">Тогда это было понятно и не помню, чтобы кто-то ахал и сильно удивлялся. </w:t>
      </w:r>
      <w:r w:rsidRPr="00134C7D">
        <w:rPr>
          <w:sz w:val="28"/>
          <w:szCs w:val="28"/>
        </w:rPr>
        <w:t>Ну да</w:t>
      </w:r>
      <w:r>
        <w:rPr>
          <w:sz w:val="28"/>
          <w:szCs w:val="28"/>
        </w:rPr>
        <w:t>, был к</w:t>
      </w:r>
      <w:r w:rsidRPr="00134C7D">
        <w:rPr>
          <w:sz w:val="28"/>
          <w:szCs w:val="28"/>
        </w:rPr>
        <w:t>абинет с телефоном</w:t>
      </w:r>
      <w:r>
        <w:rPr>
          <w:sz w:val="28"/>
          <w:szCs w:val="28"/>
        </w:rPr>
        <w:t xml:space="preserve"> и секретаршей, особый паёк и т.п. И я уже привык</w:t>
      </w:r>
      <w:r w:rsidRPr="00134C7D">
        <w:rPr>
          <w:sz w:val="28"/>
          <w:szCs w:val="28"/>
        </w:rPr>
        <w:t xml:space="preserve">. </w:t>
      </w:r>
      <w:r>
        <w:rPr>
          <w:sz w:val="28"/>
          <w:szCs w:val="28"/>
        </w:rPr>
        <w:t>Но все это меня тяготило. Не скрою, когда я узнал, что меня не утвердили, это обидело. Ведь комсомольская братва меня признала, мы дружно работали, и в райкоме считали, что я на месте. Но очень скоро обида сменилась радостью. Ведь это кресло меня держало. А теперь я свободен. Теперь моя мечта может осуществиться. И я удрал на фронт…</w:t>
      </w:r>
      <w:r w:rsidRPr="00134C7D">
        <w:rPr>
          <w:sz w:val="28"/>
          <w:szCs w:val="28"/>
        </w:rPr>
        <w:t xml:space="preserve"> </w:t>
      </w:r>
      <w:r>
        <w:rPr>
          <w:sz w:val="28"/>
          <w:szCs w:val="28"/>
        </w:rPr>
        <w:t xml:space="preserve">    </w:t>
      </w:r>
    </w:p>
    <w:p w:rsidR="0042275E" w:rsidRDefault="0042275E" w:rsidP="004910A6">
      <w:pPr>
        <w:spacing w:after="0"/>
        <w:ind w:firstLine="709"/>
        <w:jc w:val="both"/>
        <w:rPr>
          <w:sz w:val="28"/>
          <w:szCs w:val="28"/>
        </w:rPr>
      </w:pPr>
      <w:r>
        <w:rPr>
          <w:sz w:val="28"/>
          <w:szCs w:val="28"/>
        </w:rPr>
        <w:t xml:space="preserve">      </w:t>
      </w:r>
      <w:r w:rsidRPr="00134C7D">
        <w:rPr>
          <w:sz w:val="28"/>
          <w:szCs w:val="28"/>
        </w:rPr>
        <w:t>Приехал я домой</w:t>
      </w:r>
      <w:r>
        <w:rPr>
          <w:sz w:val="28"/>
          <w:szCs w:val="28"/>
        </w:rPr>
        <w:t xml:space="preserve"> в Мелитополь</w:t>
      </w:r>
      <w:r w:rsidRPr="00134C7D">
        <w:rPr>
          <w:sz w:val="28"/>
          <w:szCs w:val="28"/>
        </w:rPr>
        <w:t xml:space="preserve">. Отец уже вернулся. Он тоже прошел войну, </w:t>
      </w:r>
      <w:r>
        <w:rPr>
          <w:sz w:val="28"/>
          <w:szCs w:val="28"/>
        </w:rPr>
        <w:t>начиная с</w:t>
      </w:r>
      <w:r w:rsidRPr="00134C7D">
        <w:rPr>
          <w:sz w:val="28"/>
          <w:szCs w:val="28"/>
        </w:rPr>
        <w:t xml:space="preserve"> 41-</w:t>
      </w:r>
      <w:r>
        <w:rPr>
          <w:sz w:val="28"/>
          <w:szCs w:val="28"/>
        </w:rPr>
        <w:t xml:space="preserve">го </w:t>
      </w:r>
      <w:r w:rsidRPr="00134C7D">
        <w:rPr>
          <w:sz w:val="28"/>
          <w:szCs w:val="28"/>
        </w:rPr>
        <w:t xml:space="preserve"> год</w:t>
      </w:r>
      <w:r>
        <w:rPr>
          <w:sz w:val="28"/>
          <w:szCs w:val="28"/>
        </w:rPr>
        <w:t>а</w:t>
      </w:r>
      <w:r w:rsidRPr="00134C7D">
        <w:rPr>
          <w:sz w:val="28"/>
          <w:szCs w:val="28"/>
        </w:rPr>
        <w:t>. Он был в</w:t>
      </w:r>
      <w:r>
        <w:rPr>
          <w:sz w:val="28"/>
          <w:szCs w:val="28"/>
        </w:rPr>
        <w:t>начале в</w:t>
      </w:r>
      <w:r w:rsidRPr="00134C7D">
        <w:rPr>
          <w:sz w:val="28"/>
          <w:szCs w:val="28"/>
        </w:rPr>
        <w:t xml:space="preserve"> госпитале парикмахером</w:t>
      </w:r>
      <w:r>
        <w:rPr>
          <w:sz w:val="28"/>
          <w:szCs w:val="28"/>
        </w:rPr>
        <w:t>.</w:t>
      </w:r>
      <w:r w:rsidRPr="00134C7D">
        <w:rPr>
          <w:sz w:val="28"/>
          <w:szCs w:val="28"/>
        </w:rPr>
        <w:t xml:space="preserve"> Это хорошо, когда </w:t>
      </w:r>
      <w:r>
        <w:rPr>
          <w:sz w:val="28"/>
          <w:szCs w:val="28"/>
        </w:rPr>
        <w:t>госпиталь стоит на месте,</w:t>
      </w:r>
      <w:r w:rsidRPr="00134C7D">
        <w:rPr>
          <w:sz w:val="28"/>
          <w:szCs w:val="28"/>
        </w:rPr>
        <w:t xml:space="preserve"> а когда отступают под бомбежками непрерывными</w:t>
      </w:r>
      <w:r>
        <w:rPr>
          <w:sz w:val="28"/>
          <w:szCs w:val="28"/>
        </w:rPr>
        <w:t xml:space="preserve">, </w:t>
      </w:r>
      <w:r w:rsidRPr="00134C7D">
        <w:rPr>
          <w:sz w:val="28"/>
          <w:szCs w:val="28"/>
        </w:rPr>
        <w:t>пробива</w:t>
      </w:r>
      <w:r>
        <w:rPr>
          <w:sz w:val="28"/>
          <w:szCs w:val="28"/>
        </w:rPr>
        <w:t>ю</w:t>
      </w:r>
      <w:r w:rsidRPr="00134C7D">
        <w:rPr>
          <w:sz w:val="28"/>
          <w:szCs w:val="28"/>
        </w:rPr>
        <w:t>тся из окружения</w:t>
      </w:r>
      <w:r>
        <w:rPr>
          <w:sz w:val="28"/>
          <w:szCs w:val="28"/>
        </w:rPr>
        <w:t xml:space="preserve"> с винтовкой и гранатами, теряют близких друзей…</w:t>
      </w:r>
      <w:r w:rsidRPr="00134C7D">
        <w:rPr>
          <w:sz w:val="28"/>
          <w:szCs w:val="28"/>
        </w:rPr>
        <w:t xml:space="preserve"> Он «хлебнул»</w:t>
      </w:r>
      <w:r>
        <w:rPr>
          <w:sz w:val="28"/>
          <w:szCs w:val="28"/>
        </w:rPr>
        <w:t>, как говорят, выше крыши и в 41-м году, и в 42-м. В</w:t>
      </w:r>
      <w:r w:rsidRPr="00134C7D">
        <w:rPr>
          <w:sz w:val="28"/>
          <w:szCs w:val="28"/>
        </w:rPr>
        <w:t>едь он</w:t>
      </w:r>
      <w:r>
        <w:rPr>
          <w:sz w:val="28"/>
          <w:szCs w:val="28"/>
        </w:rPr>
        <w:t xml:space="preserve"> был фактически </w:t>
      </w:r>
      <w:r w:rsidRPr="00134C7D">
        <w:rPr>
          <w:sz w:val="28"/>
          <w:szCs w:val="28"/>
        </w:rPr>
        <w:t xml:space="preserve">простым солдатом </w:t>
      </w:r>
      <w:r>
        <w:rPr>
          <w:sz w:val="28"/>
          <w:szCs w:val="28"/>
        </w:rPr>
        <w:t>(дослужился до ефрейтора)</w:t>
      </w:r>
      <w:r w:rsidRPr="00134C7D">
        <w:rPr>
          <w:sz w:val="28"/>
          <w:szCs w:val="28"/>
        </w:rPr>
        <w:t>.</w:t>
      </w:r>
    </w:p>
    <w:p w:rsidR="0042275E" w:rsidRPr="00134C7D" w:rsidRDefault="0042275E" w:rsidP="004910A6">
      <w:pPr>
        <w:spacing w:after="0"/>
        <w:ind w:firstLine="709"/>
        <w:jc w:val="both"/>
        <w:rPr>
          <w:b/>
          <w:bCs/>
          <w:sz w:val="28"/>
          <w:szCs w:val="28"/>
        </w:rPr>
      </w:pPr>
      <w:r>
        <w:rPr>
          <w:sz w:val="28"/>
          <w:szCs w:val="28"/>
        </w:rPr>
        <w:t xml:space="preserve">    Летом 42-го, когда немцы смяли наш фронт и двинулись к Сталинграду и Кавказу, начался настоящий «драп», госпиталь разбомбили. Все </w:t>
      </w:r>
      <w:r w:rsidRPr="00134C7D">
        <w:rPr>
          <w:sz w:val="28"/>
          <w:szCs w:val="28"/>
        </w:rPr>
        <w:t xml:space="preserve">разбежались. Неизвестно – где начальство, где </w:t>
      </w:r>
      <w:r>
        <w:rPr>
          <w:sz w:val="28"/>
          <w:szCs w:val="28"/>
        </w:rPr>
        <w:t>к</w:t>
      </w:r>
      <w:r w:rsidRPr="00134C7D">
        <w:rPr>
          <w:sz w:val="28"/>
          <w:szCs w:val="28"/>
        </w:rPr>
        <w:t xml:space="preserve">то. </w:t>
      </w:r>
      <w:r>
        <w:rPr>
          <w:sz w:val="28"/>
          <w:szCs w:val="28"/>
        </w:rPr>
        <w:t xml:space="preserve">Отца ранило во время бомбежки в ногу, и он еле-еле передвигался на костылях. </w:t>
      </w:r>
      <w:r w:rsidRPr="00134C7D">
        <w:rPr>
          <w:sz w:val="28"/>
          <w:szCs w:val="28"/>
        </w:rPr>
        <w:t xml:space="preserve">Он остался на подводе </w:t>
      </w:r>
      <w:r>
        <w:rPr>
          <w:sz w:val="28"/>
          <w:szCs w:val="28"/>
        </w:rPr>
        <w:t>с двумя ездовыми, груженной госпитальным бельем. Н</w:t>
      </w:r>
      <w:r w:rsidRPr="00134C7D">
        <w:rPr>
          <w:sz w:val="28"/>
          <w:szCs w:val="28"/>
        </w:rPr>
        <w:t xml:space="preserve">емцы </w:t>
      </w:r>
      <w:r>
        <w:rPr>
          <w:sz w:val="28"/>
          <w:szCs w:val="28"/>
        </w:rPr>
        <w:t>наступали в сторону Дона. Т</w:t>
      </w:r>
      <w:r w:rsidRPr="00134C7D">
        <w:rPr>
          <w:sz w:val="28"/>
          <w:szCs w:val="28"/>
        </w:rPr>
        <w:t>ам еще стояли какие-то части наши, но они постепенно отступали.</w:t>
      </w:r>
      <w:r>
        <w:rPr>
          <w:sz w:val="28"/>
          <w:szCs w:val="28"/>
        </w:rPr>
        <w:t xml:space="preserve"> Говорили, что оборона еще сохранилась  и весь поток отступающих стремился к Дону.</w:t>
      </w:r>
      <w:r w:rsidRPr="00134C7D">
        <w:rPr>
          <w:sz w:val="28"/>
          <w:szCs w:val="28"/>
        </w:rPr>
        <w:t xml:space="preserve"> </w:t>
      </w:r>
      <w:r>
        <w:rPr>
          <w:sz w:val="28"/>
          <w:szCs w:val="28"/>
        </w:rPr>
        <w:t>И однажды ночью отец подслушал разговор двух украинцев-ездовых: куда мы, мол, драпаем и зачем, от немцев все равно не убежишь, лучше по домам. Короче, н</w:t>
      </w:r>
      <w:r w:rsidRPr="00134C7D">
        <w:rPr>
          <w:sz w:val="28"/>
          <w:szCs w:val="28"/>
        </w:rPr>
        <w:t>а следующее утро он проснулся в хате, где они ночевали, а их нет – уехали они. Бросили его. А до Дона оста</w:t>
      </w:r>
      <w:r>
        <w:rPr>
          <w:sz w:val="28"/>
          <w:szCs w:val="28"/>
        </w:rPr>
        <w:t>ва</w:t>
      </w:r>
      <w:r w:rsidRPr="00134C7D">
        <w:rPr>
          <w:sz w:val="28"/>
          <w:szCs w:val="28"/>
        </w:rPr>
        <w:t>лось</w:t>
      </w:r>
      <w:r>
        <w:rPr>
          <w:sz w:val="28"/>
          <w:szCs w:val="28"/>
        </w:rPr>
        <w:t xml:space="preserve"> еще</w:t>
      </w:r>
      <w:r w:rsidRPr="00134C7D">
        <w:rPr>
          <w:sz w:val="28"/>
          <w:szCs w:val="28"/>
        </w:rPr>
        <w:t xml:space="preserve"> километров двадцать. И он раненый, на костылях. </w:t>
      </w:r>
      <w:r>
        <w:rPr>
          <w:sz w:val="28"/>
          <w:szCs w:val="28"/>
        </w:rPr>
        <w:t>Т</w:t>
      </w:r>
      <w:r w:rsidRPr="00134C7D">
        <w:rPr>
          <w:sz w:val="28"/>
          <w:szCs w:val="28"/>
        </w:rPr>
        <w:t>огда уже знали: если еврей попадет в плен, то его расстреляют, и он любой ценой должен был добраться</w:t>
      </w:r>
      <w:r>
        <w:rPr>
          <w:sz w:val="28"/>
          <w:szCs w:val="28"/>
        </w:rPr>
        <w:t xml:space="preserve"> до Дона</w:t>
      </w:r>
      <w:r w:rsidRPr="00134C7D">
        <w:rPr>
          <w:sz w:val="28"/>
          <w:szCs w:val="28"/>
        </w:rPr>
        <w:t>. И он</w:t>
      </w:r>
      <w:r>
        <w:rPr>
          <w:sz w:val="28"/>
          <w:szCs w:val="28"/>
        </w:rPr>
        <w:t>,</w:t>
      </w:r>
      <w:r w:rsidRPr="00134C7D">
        <w:rPr>
          <w:sz w:val="28"/>
          <w:szCs w:val="28"/>
        </w:rPr>
        <w:t xml:space="preserve"> значит</w:t>
      </w:r>
      <w:r>
        <w:rPr>
          <w:sz w:val="28"/>
          <w:szCs w:val="28"/>
        </w:rPr>
        <w:t>,</w:t>
      </w:r>
      <w:r w:rsidRPr="00134C7D">
        <w:rPr>
          <w:sz w:val="28"/>
          <w:szCs w:val="28"/>
        </w:rPr>
        <w:t xml:space="preserve"> на костыл</w:t>
      </w:r>
      <w:r>
        <w:rPr>
          <w:sz w:val="28"/>
          <w:szCs w:val="28"/>
        </w:rPr>
        <w:t>и</w:t>
      </w:r>
      <w:r w:rsidRPr="00134C7D">
        <w:rPr>
          <w:sz w:val="28"/>
          <w:szCs w:val="28"/>
        </w:rPr>
        <w:t xml:space="preserve"> и по дороге. А по дороге всякие едут </w:t>
      </w:r>
      <w:r>
        <w:rPr>
          <w:sz w:val="28"/>
          <w:szCs w:val="28"/>
        </w:rPr>
        <w:t>подводы</w:t>
      </w:r>
      <w:r w:rsidRPr="00134C7D">
        <w:rPr>
          <w:sz w:val="28"/>
          <w:szCs w:val="28"/>
        </w:rPr>
        <w:t xml:space="preserve">, машины, он проситься взять </w:t>
      </w:r>
      <w:r>
        <w:rPr>
          <w:sz w:val="28"/>
          <w:szCs w:val="28"/>
        </w:rPr>
        <w:t xml:space="preserve">его </w:t>
      </w:r>
      <w:r w:rsidRPr="00134C7D">
        <w:rPr>
          <w:sz w:val="28"/>
          <w:szCs w:val="28"/>
        </w:rPr>
        <w:t xml:space="preserve">– никто </w:t>
      </w:r>
      <w:r>
        <w:rPr>
          <w:sz w:val="28"/>
          <w:szCs w:val="28"/>
        </w:rPr>
        <w:t>берет</w:t>
      </w:r>
      <w:r w:rsidRPr="00134C7D">
        <w:rPr>
          <w:sz w:val="28"/>
          <w:szCs w:val="28"/>
        </w:rPr>
        <w:t>. И вот он</w:t>
      </w:r>
      <w:r>
        <w:rPr>
          <w:sz w:val="28"/>
          <w:szCs w:val="28"/>
        </w:rPr>
        <w:t>, превозмогая боль,</w:t>
      </w:r>
      <w:r w:rsidRPr="00134C7D">
        <w:rPr>
          <w:sz w:val="28"/>
          <w:szCs w:val="28"/>
        </w:rPr>
        <w:t xml:space="preserve"> шел полдня и всю ночь и дошел до станицы Вешенская, до Дона, там</w:t>
      </w:r>
      <w:r>
        <w:rPr>
          <w:sz w:val="28"/>
          <w:szCs w:val="28"/>
        </w:rPr>
        <w:t>,</w:t>
      </w:r>
      <w:r w:rsidRPr="00134C7D">
        <w:rPr>
          <w:sz w:val="28"/>
          <w:szCs w:val="28"/>
        </w:rPr>
        <w:t xml:space="preserve"> где</w:t>
      </w:r>
      <w:r>
        <w:rPr>
          <w:sz w:val="28"/>
          <w:szCs w:val="28"/>
        </w:rPr>
        <w:t xml:space="preserve"> должен быть</w:t>
      </w:r>
      <w:r w:rsidRPr="00134C7D">
        <w:rPr>
          <w:sz w:val="28"/>
          <w:szCs w:val="28"/>
        </w:rPr>
        <w:t xml:space="preserve"> мост. И увидел  ужасную картину – мост взорван, вдоль берега, куда не глянь −  всяк</w:t>
      </w:r>
      <w:r>
        <w:rPr>
          <w:sz w:val="28"/>
          <w:szCs w:val="28"/>
        </w:rPr>
        <w:t>о</w:t>
      </w:r>
      <w:r w:rsidRPr="00134C7D">
        <w:rPr>
          <w:sz w:val="28"/>
          <w:szCs w:val="28"/>
        </w:rPr>
        <w:t xml:space="preserve">е, имущества, повозки какие-то раздолбанные. Бог знает что! А он плавать не умеет ко всему еще. Что делать? Он чувствует, что вот−вот немцы </w:t>
      </w:r>
      <w:r>
        <w:rPr>
          <w:sz w:val="28"/>
          <w:szCs w:val="28"/>
        </w:rPr>
        <w:t>подойдут к реке</w:t>
      </w:r>
      <w:r w:rsidRPr="00134C7D">
        <w:rPr>
          <w:sz w:val="28"/>
          <w:szCs w:val="28"/>
        </w:rPr>
        <w:t xml:space="preserve">, и он в полной растерянности. И в это время </w:t>
      </w:r>
      <w:r>
        <w:rPr>
          <w:sz w:val="28"/>
          <w:szCs w:val="28"/>
        </w:rPr>
        <w:t xml:space="preserve">на берег </w:t>
      </w:r>
      <w:r w:rsidRPr="00134C7D">
        <w:rPr>
          <w:sz w:val="28"/>
          <w:szCs w:val="28"/>
        </w:rPr>
        <w:t>двое всадников выскакивают наших: «С</w:t>
      </w:r>
      <w:r>
        <w:rPr>
          <w:sz w:val="28"/>
          <w:szCs w:val="28"/>
        </w:rPr>
        <w:t>олдат! Что здесь делаешь</w:t>
      </w:r>
      <w:r w:rsidRPr="00134C7D">
        <w:rPr>
          <w:sz w:val="28"/>
          <w:szCs w:val="28"/>
        </w:rPr>
        <w:t>? Документы!», − и видят, что он раненый, рядом костыли</w:t>
      </w:r>
      <w:r>
        <w:rPr>
          <w:sz w:val="28"/>
          <w:szCs w:val="28"/>
        </w:rPr>
        <w:t>. А он говорит: «Я</w:t>
      </w:r>
      <w:r w:rsidRPr="00134C7D">
        <w:rPr>
          <w:sz w:val="28"/>
          <w:szCs w:val="28"/>
        </w:rPr>
        <w:t xml:space="preserve"> плавать не умею, хочу перебраться!» − «Эх ты, такой-сякой». Они ему в</w:t>
      </w:r>
      <w:r>
        <w:rPr>
          <w:sz w:val="28"/>
          <w:szCs w:val="28"/>
        </w:rPr>
        <w:t>ы</w:t>
      </w:r>
      <w:r w:rsidRPr="00134C7D">
        <w:rPr>
          <w:sz w:val="28"/>
          <w:szCs w:val="28"/>
        </w:rPr>
        <w:t xml:space="preserve">тянули </w:t>
      </w:r>
      <w:r>
        <w:rPr>
          <w:sz w:val="28"/>
          <w:szCs w:val="28"/>
        </w:rPr>
        <w:t xml:space="preserve">из рухляди </w:t>
      </w:r>
      <w:r w:rsidRPr="00134C7D">
        <w:rPr>
          <w:sz w:val="28"/>
          <w:szCs w:val="28"/>
        </w:rPr>
        <w:t xml:space="preserve">одну </w:t>
      </w:r>
      <w:r>
        <w:rPr>
          <w:sz w:val="28"/>
          <w:szCs w:val="28"/>
        </w:rPr>
        <w:t>треть столба телеграфного и столкнули его в</w:t>
      </w:r>
      <w:r w:rsidRPr="00134C7D">
        <w:rPr>
          <w:sz w:val="28"/>
          <w:szCs w:val="28"/>
        </w:rPr>
        <w:t xml:space="preserve"> воду. Они </w:t>
      </w:r>
      <w:r>
        <w:rPr>
          <w:sz w:val="28"/>
          <w:szCs w:val="28"/>
        </w:rPr>
        <w:t>плывут рядом с</w:t>
      </w:r>
      <w:r w:rsidRPr="00134C7D">
        <w:rPr>
          <w:sz w:val="28"/>
          <w:szCs w:val="28"/>
        </w:rPr>
        <w:t xml:space="preserve"> лошад</w:t>
      </w:r>
      <w:r>
        <w:rPr>
          <w:sz w:val="28"/>
          <w:szCs w:val="28"/>
        </w:rPr>
        <w:t>ьми</w:t>
      </w:r>
      <w:r w:rsidRPr="00134C7D">
        <w:rPr>
          <w:sz w:val="28"/>
          <w:szCs w:val="28"/>
        </w:rPr>
        <w:t>, один держит за штырь столба, а отец за ними</w:t>
      </w:r>
      <w:r>
        <w:rPr>
          <w:sz w:val="28"/>
          <w:szCs w:val="28"/>
        </w:rPr>
        <w:t>, обхватив столб руками…</w:t>
      </w:r>
      <w:r w:rsidRPr="00134C7D">
        <w:rPr>
          <w:sz w:val="28"/>
          <w:szCs w:val="28"/>
        </w:rPr>
        <w:t xml:space="preserve"> Вот так его спасли. А это были СМЕРШевцы, военная контрразведка. Когда они уже на тот берег переплыли, начали его документы</w:t>
      </w:r>
      <w:r>
        <w:rPr>
          <w:sz w:val="28"/>
          <w:szCs w:val="28"/>
        </w:rPr>
        <w:t xml:space="preserve"> проверять, допрашивать, а потом</w:t>
      </w:r>
      <w:r w:rsidRPr="00134C7D">
        <w:rPr>
          <w:sz w:val="28"/>
          <w:szCs w:val="28"/>
        </w:rPr>
        <w:t xml:space="preserve"> в госпиталь отправили. И он остался там при госпитале. Потом его перевели в госпиталь раненых в голову, и он брил окровавленные </w:t>
      </w:r>
      <w:r>
        <w:rPr>
          <w:sz w:val="28"/>
          <w:szCs w:val="28"/>
        </w:rPr>
        <w:t>израненные головы, готовя раненых к операции</w:t>
      </w:r>
      <w:r w:rsidRPr="00134C7D">
        <w:rPr>
          <w:sz w:val="28"/>
          <w:szCs w:val="28"/>
        </w:rPr>
        <w:t>. Это был</w:t>
      </w:r>
      <w:r>
        <w:rPr>
          <w:sz w:val="28"/>
          <w:szCs w:val="28"/>
        </w:rPr>
        <w:t>а для отца тяжелейшая работа, так как он не переносил вида открытых ран, крови и страданий раненных</w:t>
      </w:r>
      <w:r w:rsidRPr="00134C7D">
        <w:rPr>
          <w:sz w:val="28"/>
          <w:szCs w:val="28"/>
        </w:rPr>
        <w:t xml:space="preserve">. Отец был </w:t>
      </w:r>
      <w:r>
        <w:rPr>
          <w:sz w:val="28"/>
          <w:szCs w:val="28"/>
        </w:rPr>
        <w:t>членом партии. Он был человеком не особенно идейным, но вступил в партию в самое тяжелое время в августе 42-го под Сталинградом. А</w:t>
      </w:r>
      <w:r w:rsidRPr="00134C7D">
        <w:rPr>
          <w:sz w:val="28"/>
          <w:szCs w:val="28"/>
        </w:rPr>
        <w:t>политичный, но вступил в партию в 42-м году, именно под Сталинградом</w:t>
      </w:r>
      <w:r>
        <w:rPr>
          <w:sz w:val="28"/>
          <w:szCs w:val="28"/>
        </w:rPr>
        <w:t>, как раз в этом госпитале тяжело раненных в голову. И тут поступает приказ: «Коммунисты – на фронт!» Отец</w:t>
      </w:r>
      <w:r w:rsidRPr="00134C7D">
        <w:rPr>
          <w:sz w:val="28"/>
          <w:szCs w:val="28"/>
        </w:rPr>
        <w:t xml:space="preserve"> </w:t>
      </w:r>
      <w:r>
        <w:rPr>
          <w:sz w:val="28"/>
          <w:szCs w:val="28"/>
        </w:rPr>
        <w:t xml:space="preserve">сразу приготовился. </w:t>
      </w:r>
      <w:r w:rsidRPr="00134C7D">
        <w:rPr>
          <w:sz w:val="28"/>
          <w:szCs w:val="28"/>
        </w:rPr>
        <w:t xml:space="preserve">А ему </w:t>
      </w:r>
      <w:r>
        <w:rPr>
          <w:sz w:val="28"/>
          <w:szCs w:val="28"/>
        </w:rPr>
        <w:t>комиссар</w:t>
      </w:r>
      <w:r w:rsidRPr="00134C7D">
        <w:rPr>
          <w:sz w:val="28"/>
          <w:szCs w:val="28"/>
        </w:rPr>
        <w:t xml:space="preserve"> и начальник госпиталя: «Не </w:t>
      </w:r>
      <w:r>
        <w:rPr>
          <w:sz w:val="28"/>
          <w:szCs w:val="28"/>
        </w:rPr>
        <w:t>спеши,</w:t>
      </w:r>
      <w:r w:rsidRPr="00134C7D">
        <w:rPr>
          <w:sz w:val="28"/>
          <w:szCs w:val="28"/>
        </w:rPr>
        <w:t xml:space="preserve"> − говорят, − «ты  нам </w:t>
      </w:r>
      <w:r>
        <w:rPr>
          <w:sz w:val="28"/>
          <w:szCs w:val="28"/>
        </w:rPr>
        <w:t>очень</w:t>
      </w:r>
      <w:r w:rsidRPr="00134C7D">
        <w:rPr>
          <w:sz w:val="28"/>
          <w:szCs w:val="28"/>
        </w:rPr>
        <w:t xml:space="preserve"> нужен. Кто ж будет брить раненых? Готовить к операции? Ты ложись, мы сейчас тебя положим</w:t>
      </w:r>
      <w:r>
        <w:rPr>
          <w:sz w:val="28"/>
          <w:szCs w:val="28"/>
        </w:rPr>
        <w:t>,</w:t>
      </w:r>
      <w:r w:rsidRPr="00134C7D">
        <w:rPr>
          <w:sz w:val="28"/>
          <w:szCs w:val="28"/>
        </w:rPr>
        <w:t xml:space="preserve"> как будто ты</w:t>
      </w:r>
      <w:r>
        <w:rPr>
          <w:sz w:val="28"/>
          <w:szCs w:val="28"/>
        </w:rPr>
        <w:t xml:space="preserve"> заболел, подлечить тебя</w:t>
      </w:r>
      <w:r w:rsidRPr="00134C7D">
        <w:rPr>
          <w:sz w:val="28"/>
          <w:szCs w:val="28"/>
        </w:rPr>
        <w:t xml:space="preserve"> якобы. А потом шум этот пройдет, мы тебя выпишем, и ты останешься снова у нас в госпитале». Отец говорит: «Нет, ни в коем случае</w:t>
      </w:r>
      <w:r>
        <w:rPr>
          <w:sz w:val="28"/>
          <w:szCs w:val="28"/>
        </w:rPr>
        <w:t>»,</w:t>
      </w:r>
      <w:r w:rsidRPr="00134C7D">
        <w:rPr>
          <w:sz w:val="28"/>
          <w:szCs w:val="28"/>
        </w:rPr>
        <w:t xml:space="preserve"> и ушел. Что означает </w:t>
      </w:r>
      <w:r>
        <w:rPr>
          <w:sz w:val="28"/>
          <w:szCs w:val="28"/>
        </w:rPr>
        <w:t>приказ «К</w:t>
      </w:r>
      <w:r w:rsidRPr="00134C7D">
        <w:rPr>
          <w:sz w:val="28"/>
          <w:szCs w:val="28"/>
        </w:rPr>
        <w:t>оммунист</w:t>
      </w:r>
      <w:r>
        <w:rPr>
          <w:sz w:val="28"/>
          <w:szCs w:val="28"/>
        </w:rPr>
        <w:t>ы</w:t>
      </w:r>
      <w:r w:rsidRPr="00134C7D">
        <w:rPr>
          <w:sz w:val="28"/>
          <w:szCs w:val="28"/>
        </w:rPr>
        <w:t xml:space="preserve"> на фронт</w:t>
      </w:r>
      <w:r>
        <w:rPr>
          <w:sz w:val="28"/>
          <w:szCs w:val="28"/>
        </w:rPr>
        <w:t>»: п</w:t>
      </w:r>
      <w:r w:rsidRPr="00134C7D">
        <w:rPr>
          <w:sz w:val="28"/>
          <w:szCs w:val="28"/>
        </w:rPr>
        <w:t xml:space="preserve">опадает он в запасной полк, там </w:t>
      </w:r>
      <w:r>
        <w:rPr>
          <w:sz w:val="28"/>
          <w:szCs w:val="28"/>
        </w:rPr>
        <w:t>формируются</w:t>
      </w:r>
      <w:r w:rsidRPr="00134C7D">
        <w:rPr>
          <w:sz w:val="28"/>
          <w:szCs w:val="28"/>
        </w:rPr>
        <w:t xml:space="preserve"> маршев</w:t>
      </w:r>
      <w:r>
        <w:rPr>
          <w:sz w:val="28"/>
          <w:szCs w:val="28"/>
        </w:rPr>
        <w:t>ые</w:t>
      </w:r>
      <w:r w:rsidRPr="00134C7D">
        <w:rPr>
          <w:sz w:val="28"/>
          <w:szCs w:val="28"/>
        </w:rPr>
        <w:t xml:space="preserve"> роты, и через два дня он уже не передовой. Попал </w:t>
      </w:r>
      <w:r>
        <w:rPr>
          <w:sz w:val="28"/>
          <w:szCs w:val="28"/>
        </w:rPr>
        <w:t>отец</w:t>
      </w:r>
      <w:r w:rsidRPr="00134C7D">
        <w:rPr>
          <w:sz w:val="28"/>
          <w:szCs w:val="28"/>
        </w:rPr>
        <w:t xml:space="preserve"> в гвардейскую </w:t>
      </w:r>
      <w:r>
        <w:rPr>
          <w:sz w:val="28"/>
          <w:szCs w:val="28"/>
        </w:rPr>
        <w:t>дивизию, командовал батальоном Г</w:t>
      </w:r>
      <w:r w:rsidRPr="00134C7D">
        <w:rPr>
          <w:sz w:val="28"/>
          <w:szCs w:val="28"/>
        </w:rPr>
        <w:t>ерой советского союза (забыл фамилию его). Вот выстроили всех прибывших, старшина с</w:t>
      </w:r>
      <w:r>
        <w:rPr>
          <w:sz w:val="28"/>
          <w:szCs w:val="28"/>
        </w:rPr>
        <w:t>п</w:t>
      </w:r>
      <w:r w:rsidRPr="00134C7D">
        <w:rPr>
          <w:sz w:val="28"/>
          <w:szCs w:val="28"/>
        </w:rPr>
        <w:t xml:space="preserve">рашивает: «Повара есть? Сапожники есть? Парикмахеры есть? Шаг вперед!». Отец думает: «Не признаюсь». Но потом не выдержал и признался все-таки. И вот попал </w:t>
      </w:r>
      <w:r>
        <w:rPr>
          <w:sz w:val="28"/>
          <w:szCs w:val="28"/>
        </w:rPr>
        <w:t xml:space="preserve">он </w:t>
      </w:r>
      <w:r w:rsidRPr="00134C7D">
        <w:rPr>
          <w:sz w:val="28"/>
          <w:szCs w:val="28"/>
        </w:rPr>
        <w:t>в обычный стрелковый взвод</w:t>
      </w:r>
      <w:r>
        <w:rPr>
          <w:sz w:val="28"/>
          <w:szCs w:val="28"/>
        </w:rPr>
        <w:t>:</w:t>
      </w:r>
      <w:r w:rsidRPr="00134C7D">
        <w:rPr>
          <w:sz w:val="28"/>
          <w:szCs w:val="28"/>
        </w:rPr>
        <w:t xml:space="preserve"> марши, бои, окопы рыть надо. Как только пришл</w:t>
      </w:r>
      <w:r>
        <w:rPr>
          <w:sz w:val="28"/>
          <w:szCs w:val="28"/>
        </w:rPr>
        <w:t>и на указанное место</w:t>
      </w:r>
      <w:r w:rsidRPr="00134C7D">
        <w:rPr>
          <w:sz w:val="28"/>
          <w:szCs w:val="28"/>
        </w:rPr>
        <w:t xml:space="preserve"> и окопы </w:t>
      </w:r>
      <w:r>
        <w:rPr>
          <w:sz w:val="28"/>
          <w:szCs w:val="28"/>
        </w:rPr>
        <w:t>вырыли, в</w:t>
      </w:r>
      <w:r w:rsidRPr="00134C7D">
        <w:rPr>
          <w:sz w:val="28"/>
          <w:szCs w:val="28"/>
        </w:rPr>
        <w:t>се отдыхают, а по цепи: «Дубровский! К командиру роты!». Отец берет инструменты и идет брить командира роты, политрука, командира взвода. Дошло до комбата.</w:t>
      </w:r>
      <w:r>
        <w:rPr>
          <w:sz w:val="28"/>
          <w:szCs w:val="28"/>
        </w:rPr>
        <w:t xml:space="preserve"> </w:t>
      </w:r>
      <w:r w:rsidRPr="00134C7D">
        <w:rPr>
          <w:sz w:val="28"/>
          <w:szCs w:val="28"/>
        </w:rPr>
        <w:t>Он узнал, что есть парикмахер… А он был на половину осетин, забыл его фамилию, отчаянны</w:t>
      </w:r>
      <w:r>
        <w:rPr>
          <w:sz w:val="28"/>
          <w:szCs w:val="28"/>
        </w:rPr>
        <w:t>й был такой мужик – дикий матерщ</w:t>
      </w:r>
      <w:r w:rsidRPr="00134C7D">
        <w:rPr>
          <w:sz w:val="28"/>
          <w:szCs w:val="28"/>
        </w:rPr>
        <w:t xml:space="preserve">инник, комбат этот, </w:t>
      </w:r>
      <w:r>
        <w:rPr>
          <w:sz w:val="28"/>
          <w:szCs w:val="28"/>
        </w:rPr>
        <w:t>Г</w:t>
      </w:r>
      <w:r w:rsidRPr="00134C7D">
        <w:rPr>
          <w:sz w:val="28"/>
          <w:szCs w:val="28"/>
        </w:rPr>
        <w:t xml:space="preserve">ерой советского союза. </w:t>
      </w:r>
      <w:r>
        <w:rPr>
          <w:sz w:val="28"/>
          <w:szCs w:val="28"/>
        </w:rPr>
        <w:t>Но</w:t>
      </w:r>
      <w:r w:rsidRPr="00134C7D">
        <w:rPr>
          <w:sz w:val="28"/>
          <w:szCs w:val="28"/>
        </w:rPr>
        <w:t xml:space="preserve"> отца он полюбил. А у него была </w:t>
      </w:r>
      <w:r>
        <w:rPr>
          <w:sz w:val="28"/>
          <w:szCs w:val="28"/>
        </w:rPr>
        <w:t xml:space="preserve">очень </w:t>
      </w:r>
      <w:r w:rsidRPr="00134C7D">
        <w:rPr>
          <w:sz w:val="28"/>
          <w:szCs w:val="28"/>
        </w:rPr>
        <w:t xml:space="preserve">жесткая борода, </w:t>
      </w:r>
      <w:r>
        <w:rPr>
          <w:sz w:val="28"/>
          <w:szCs w:val="28"/>
        </w:rPr>
        <w:t xml:space="preserve">и </w:t>
      </w:r>
      <w:r w:rsidRPr="00134C7D">
        <w:rPr>
          <w:sz w:val="28"/>
          <w:szCs w:val="28"/>
        </w:rPr>
        <w:t xml:space="preserve">отец его брил. Один раз </w:t>
      </w:r>
      <w:r>
        <w:rPr>
          <w:sz w:val="28"/>
          <w:szCs w:val="28"/>
        </w:rPr>
        <w:t>комбат</w:t>
      </w:r>
      <w:r w:rsidRPr="00134C7D">
        <w:rPr>
          <w:sz w:val="28"/>
          <w:szCs w:val="28"/>
        </w:rPr>
        <w:t xml:space="preserve"> его спас. Батальон попал в окружение −</w:t>
      </w:r>
      <w:r>
        <w:rPr>
          <w:sz w:val="28"/>
          <w:szCs w:val="28"/>
        </w:rPr>
        <w:t xml:space="preserve"> </w:t>
      </w:r>
      <w:r w:rsidRPr="00134C7D">
        <w:rPr>
          <w:sz w:val="28"/>
          <w:szCs w:val="28"/>
        </w:rPr>
        <w:t>во время нашего наступления, немцы окружили его, попытки вырваться ничего не дали – только потери большие были. Попытки деблокировать тоже ничего не дали. И вот стемнело</w:t>
      </w:r>
      <w:r>
        <w:rPr>
          <w:sz w:val="28"/>
          <w:szCs w:val="28"/>
        </w:rPr>
        <w:t>,</w:t>
      </w:r>
      <w:r w:rsidRPr="00134C7D">
        <w:rPr>
          <w:sz w:val="28"/>
          <w:szCs w:val="28"/>
        </w:rPr>
        <w:t xml:space="preserve"> и он решил контратаковать немцев в ночном бою. Пробиться, любой ценой. Построили остатки батальона, вышел комбат: «Дубровский, шагом марш </w:t>
      </w:r>
      <w:r w:rsidRPr="00FD060D">
        <w:rPr>
          <w:sz w:val="28"/>
          <w:szCs w:val="28"/>
        </w:rPr>
        <w:sym w:font="Symbol" w:char="F02D"/>
      </w:r>
      <w:r w:rsidRPr="00134C7D">
        <w:rPr>
          <w:sz w:val="28"/>
          <w:szCs w:val="28"/>
        </w:rPr>
        <w:t xml:space="preserve"> охранять штаб!» и, значит, матом на старшину: «Убьют его – кто будет в батальоне культуру наводить?»</w:t>
      </w:r>
      <w:r>
        <w:rPr>
          <w:sz w:val="28"/>
          <w:szCs w:val="28"/>
        </w:rPr>
        <w:t>.</w:t>
      </w:r>
      <w:r w:rsidRPr="00134C7D">
        <w:rPr>
          <w:sz w:val="28"/>
          <w:szCs w:val="28"/>
        </w:rPr>
        <w:t xml:space="preserve"> И те, кто участвовал в этой контратаке,</w:t>
      </w:r>
      <w:r>
        <w:rPr>
          <w:sz w:val="28"/>
          <w:szCs w:val="28"/>
        </w:rPr>
        <w:t xml:space="preserve"> </w:t>
      </w:r>
      <w:r w:rsidRPr="00FD060D">
        <w:rPr>
          <w:sz w:val="28"/>
          <w:szCs w:val="28"/>
        </w:rPr>
        <w:sym w:font="Symbol" w:char="F02D"/>
      </w:r>
      <w:r>
        <w:rPr>
          <w:sz w:val="28"/>
          <w:szCs w:val="28"/>
        </w:rPr>
        <w:t xml:space="preserve"> </w:t>
      </w:r>
      <w:r w:rsidRPr="00134C7D">
        <w:rPr>
          <w:sz w:val="28"/>
          <w:szCs w:val="28"/>
        </w:rPr>
        <w:t xml:space="preserve">половина из них полегла, многие знакомые отца. Прорваться не удалось. Комбат был ранен в руку, но не ушел, остался в строю. Но на утро подошли новые части и погнали немцев дальше. </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Это какой был участок фронта?</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С</w:t>
      </w:r>
      <w:r>
        <w:rPr>
          <w:sz w:val="28"/>
          <w:szCs w:val="28"/>
        </w:rPr>
        <w:t>ейчас скажу,</w:t>
      </w:r>
      <w:r w:rsidRPr="00134C7D">
        <w:rPr>
          <w:sz w:val="28"/>
          <w:szCs w:val="28"/>
        </w:rPr>
        <w:t xml:space="preserve"> где-то на юге Украины, открытая, безлесная местность, как рассказывал отец, негде укрыться, шло медленное тяжелое наступление, каждый день надо окапываться. Все время в  грязи с головы до ног. У отца появились проблемы с кожей, все тело зудело, он расчесывал его </w:t>
      </w:r>
      <w:r>
        <w:rPr>
          <w:sz w:val="28"/>
          <w:szCs w:val="28"/>
        </w:rPr>
        <w:t>до крови.</w:t>
      </w:r>
      <w:r w:rsidRPr="00134C7D">
        <w:rPr>
          <w:sz w:val="28"/>
          <w:szCs w:val="28"/>
        </w:rPr>
        <w:t xml:space="preserve"> Особенно его донимали вши. Вот это неизбежная вещь для солдата в пехоте. Они появляются неизвестно откуда. Пережарили все, а через день они снова хозяйничают. Расчесы до крови на руках</w:t>
      </w:r>
      <w:r>
        <w:rPr>
          <w:sz w:val="28"/>
          <w:szCs w:val="28"/>
        </w:rPr>
        <w:t>,</w:t>
      </w:r>
      <w:r w:rsidRPr="00134C7D">
        <w:rPr>
          <w:sz w:val="28"/>
          <w:szCs w:val="28"/>
        </w:rPr>
        <w:t xml:space="preserve"> на ногах стали хроническими. И он просил комбата, чтобы его направили в госпиталь. А комбат говори</w:t>
      </w:r>
      <w:r>
        <w:rPr>
          <w:sz w:val="28"/>
          <w:szCs w:val="28"/>
        </w:rPr>
        <w:t>т</w:t>
      </w:r>
      <w:r w:rsidRPr="00134C7D">
        <w:rPr>
          <w:sz w:val="28"/>
          <w:szCs w:val="28"/>
        </w:rPr>
        <w:t xml:space="preserve">: «Какой госпиталь? Нам воевать надо, а ты в госпиталь». Пару раз он бывал в медсанбате, там чем-то помажут, и все по-прежнему. Отец повторял свою просьбу, и однажды комбат рассердился, выругался, сдернул с себя гимнастерку: «Смотри», </w:t>
      </w:r>
      <w:r>
        <w:rPr>
          <w:sz w:val="28"/>
          <w:szCs w:val="28"/>
        </w:rPr>
        <w:t xml:space="preserve">− говорит, </w:t>
      </w:r>
      <w:r w:rsidRPr="00134C7D">
        <w:rPr>
          <w:sz w:val="28"/>
          <w:szCs w:val="28"/>
        </w:rPr>
        <w:t>а у него все тело в струпьях, кровоподтеках, кровяная экзема, страшная картина. – «Видишь. И я не лезу в госпиталь, как ты!». И кое-что еще добавил на своем привычном языке. После этого отец больше не заикался о госпитале, терпел.</w:t>
      </w:r>
    </w:p>
    <w:p w:rsidR="0042275E" w:rsidRPr="00134C7D" w:rsidRDefault="0042275E" w:rsidP="004910A6">
      <w:pPr>
        <w:spacing w:after="0"/>
        <w:ind w:firstLine="709"/>
        <w:jc w:val="both"/>
        <w:rPr>
          <w:sz w:val="28"/>
          <w:szCs w:val="28"/>
        </w:rPr>
      </w:pPr>
      <w:r>
        <w:rPr>
          <w:sz w:val="28"/>
          <w:szCs w:val="28"/>
        </w:rPr>
        <w:t xml:space="preserve">     Но</w:t>
      </w:r>
      <w:r w:rsidRPr="00134C7D">
        <w:rPr>
          <w:sz w:val="28"/>
          <w:szCs w:val="28"/>
        </w:rPr>
        <w:t xml:space="preserve"> отцу в который раз повезло. Это было незадолго до окончания войны, где-то в Бессарабии, на границе с Румынией. Батальон на отдыхе, они помылись там, поспали…  Отец видит: госпиталь какой-то стоит  в их деревне − машины с красными крестами, думает, дай погляжу. Подошел к госпиталю. А на «Виллисе» прямо ему навстречу выезжает женщина – подполковник медицинской службы. Он смотрит, а это та женщина, которая была начальником госпиталя еще в Мелитополе, куда его определили после призыва в армию. В Мелитополе она до войны заведовала кожным отделением городской больницы. Он ее сразу узнал и кинулся к ней. Она его тоже узнала, конечно. Они расстались еще в октябре 41-го года, когда разбомбили госпиталь</w:t>
      </w:r>
      <w:r>
        <w:rPr>
          <w:sz w:val="28"/>
          <w:szCs w:val="28"/>
        </w:rPr>
        <w:t>,</w:t>
      </w:r>
      <w:r w:rsidRPr="00134C7D">
        <w:rPr>
          <w:sz w:val="28"/>
          <w:szCs w:val="28"/>
        </w:rPr>
        <w:t xml:space="preserve"> и в панике повального отступления и окружений всех разбросало. Она ему очень обрадовалась. Ведь он был единственным из ее сослуживцем, которого она встретила за все годы войны. Отец сказал ей о своих болячках и о комбате. Она сразу поняла все и сказала: « Возьми любое направление на осмотр. Мне нужен парикмахер, я тебя оставлю. Только любое направление возьми!». Отец побежал к комбату: «Товарищ капитан, я встретил начальницу госпиталя, с которой начинал войну, она специалист по кожным болезням. У вас же экзема и у меня кожа болит. Выпишите направление на осмотр. Чтобы посмотрели нас. Поверьте, она хороший специалист, она может помочь вам!». И вот, после колебаний (а они стояли на отдыхе) комбат выписал направ</w:t>
      </w:r>
      <w:r>
        <w:rPr>
          <w:sz w:val="28"/>
          <w:szCs w:val="28"/>
        </w:rPr>
        <w:t>ление себе и отцу на осмотр. Но</w:t>
      </w:r>
      <w:r w:rsidRPr="00134C7D">
        <w:rPr>
          <w:sz w:val="28"/>
          <w:szCs w:val="28"/>
        </w:rPr>
        <w:t xml:space="preserve"> ко</w:t>
      </w:r>
      <w:r>
        <w:rPr>
          <w:sz w:val="28"/>
          <w:szCs w:val="28"/>
        </w:rPr>
        <w:t>гда начальница увидела</w:t>
      </w:r>
      <w:r w:rsidRPr="00134C7D">
        <w:rPr>
          <w:sz w:val="28"/>
          <w:szCs w:val="28"/>
        </w:rPr>
        <w:t xml:space="preserve"> его жуткую экзему</w:t>
      </w:r>
      <w:r>
        <w:rPr>
          <w:sz w:val="28"/>
          <w:szCs w:val="28"/>
        </w:rPr>
        <w:t>,</w:t>
      </w:r>
      <w:r w:rsidRPr="00134C7D">
        <w:rPr>
          <w:sz w:val="28"/>
          <w:szCs w:val="28"/>
        </w:rPr>
        <w:t xml:space="preserve"> то приказала ему немедленно раздеться и облачиться в госпитальный халат. Тот отказался. Она позвонила командиру дивизии. А потом, как подполковник, приказала капитану: </w:t>
      </w:r>
      <w:r>
        <w:rPr>
          <w:sz w:val="28"/>
          <w:szCs w:val="28"/>
        </w:rPr>
        <w:t>«</w:t>
      </w:r>
      <w:r w:rsidRPr="00134C7D">
        <w:rPr>
          <w:sz w:val="28"/>
          <w:szCs w:val="28"/>
        </w:rPr>
        <w:t>Смирно! Немедленно снять обмундирование и одеть халат!</w:t>
      </w:r>
      <w:r>
        <w:rPr>
          <w:sz w:val="28"/>
          <w:szCs w:val="28"/>
        </w:rPr>
        <w:t>»</w:t>
      </w:r>
      <w:r w:rsidRPr="00134C7D">
        <w:rPr>
          <w:sz w:val="28"/>
          <w:szCs w:val="28"/>
        </w:rPr>
        <w:t xml:space="preserve"> Его положили в госпиталь. И отца тоже. Капитан еще не раз бушевал – как это батальон свой оставить. Война конча</w:t>
      </w:r>
      <w:r>
        <w:rPr>
          <w:sz w:val="28"/>
          <w:szCs w:val="28"/>
        </w:rPr>
        <w:t>лась, его отправили на лечение, п</w:t>
      </w:r>
      <w:r w:rsidRPr="00134C7D">
        <w:rPr>
          <w:sz w:val="28"/>
          <w:szCs w:val="28"/>
        </w:rPr>
        <w:t>ризнали</w:t>
      </w:r>
      <w:r w:rsidRPr="00134C7D">
        <w:t xml:space="preserve"> </w:t>
      </w:r>
      <w:r w:rsidRPr="00134C7D">
        <w:rPr>
          <w:sz w:val="28"/>
          <w:szCs w:val="28"/>
        </w:rPr>
        <w:t>тяжело больным. На прощани</w:t>
      </w:r>
      <w:r>
        <w:rPr>
          <w:sz w:val="28"/>
          <w:szCs w:val="28"/>
        </w:rPr>
        <w:t>е капитан сказал: «Ну и хитрюга</w:t>
      </w:r>
      <w:r w:rsidRPr="00134C7D">
        <w:rPr>
          <w:sz w:val="28"/>
          <w:szCs w:val="28"/>
        </w:rPr>
        <w:t xml:space="preserve"> ты, Дубровский!  А может так и надо. Ну, не поминай лихом!». А отец остался в госпитале. Там последние месяцы на их направлении почти не было боев, они прошли Болгарию, дошли, кажется, до самой Австрии. Отец демобилизовался  рано, в первую очередь, так как ему было уже за 40, он приехал домой на месяц раньше меня. </w:t>
      </w:r>
    </w:p>
    <w:p w:rsidR="0042275E" w:rsidRPr="00134C7D" w:rsidRDefault="0042275E" w:rsidP="004910A6">
      <w:pPr>
        <w:spacing w:after="0"/>
        <w:ind w:firstLine="709"/>
        <w:jc w:val="both"/>
        <w:rPr>
          <w:sz w:val="28"/>
          <w:szCs w:val="28"/>
        </w:rPr>
      </w:pPr>
      <w:r w:rsidRPr="00134C7D">
        <w:rPr>
          <w:b/>
          <w:bCs/>
          <w:sz w:val="28"/>
          <w:szCs w:val="28"/>
        </w:rPr>
        <w:t>П:</w:t>
      </w:r>
      <w:r w:rsidRPr="00134C7D">
        <w:rPr>
          <w:sz w:val="28"/>
          <w:szCs w:val="28"/>
        </w:rPr>
        <w:t xml:space="preserve"> А матушка как Ваша, с двумя детьми?</w:t>
      </w:r>
    </w:p>
    <w:p w:rsidR="0042275E" w:rsidRPr="00134C7D" w:rsidRDefault="0042275E" w:rsidP="004910A6">
      <w:pPr>
        <w:spacing w:after="0"/>
        <w:ind w:firstLine="709"/>
        <w:jc w:val="both"/>
        <w:rPr>
          <w:sz w:val="28"/>
          <w:szCs w:val="28"/>
        </w:rPr>
      </w:pPr>
      <w:r w:rsidRPr="00134C7D">
        <w:rPr>
          <w:b/>
          <w:bCs/>
          <w:sz w:val="28"/>
          <w:szCs w:val="28"/>
        </w:rPr>
        <w:t>Д:</w:t>
      </w:r>
      <w:r w:rsidRPr="00134C7D">
        <w:rPr>
          <w:sz w:val="28"/>
          <w:szCs w:val="28"/>
        </w:rPr>
        <w:t xml:space="preserve"> А мать с двумя детьми уже вернулась в Мелитополь, потому что нужно было скорее домой. Дом наш остался целый. А у родственников – братьев отца − все разбомбили</w:t>
      </w:r>
      <w:r>
        <w:rPr>
          <w:sz w:val="28"/>
          <w:szCs w:val="28"/>
        </w:rPr>
        <w:t>,</w:t>
      </w:r>
      <w:r w:rsidRPr="00134C7D">
        <w:rPr>
          <w:sz w:val="28"/>
          <w:szCs w:val="28"/>
        </w:rPr>
        <w:t xml:space="preserve"> и жилья у них не было. Поэтому у нас жили три семьи. Комната была одна – вот как половина этой и еще одна маленькая комнатушка. Вот там и жило десять человек. Потом отец приехал, я приехал. Ну вот, хватит, наверное. Я уже вас утомил… Но, понимаете, война – это для меня</w:t>
      </w:r>
      <w:r>
        <w:rPr>
          <w:sz w:val="28"/>
          <w:szCs w:val="28"/>
        </w:rPr>
        <w:t xml:space="preserve"> святое дело, и я говорил, что</w:t>
      </w:r>
      <w:r w:rsidRPr="00134C7D">
        <w:rPr>
          <w:sz w:val="28"/>
          <w:szCs w:val="28"/>
        </w:rPr>
        <w:t xml:space="preserve"> почти специалист в этой области, потому что очень многие годы занимаюсь изучением этих вопросов. Тогда я был мальчишкой и почти ничего не п</w:t>
      </w:r>
      <w:r>
        <w:rPr>
          <w:sz w:val="28"/>
          <w:szCs w:val="28"/>
        </w:rPr>
        <w:t>онимал. Что солдат может видеть</w:t>
      </w:r>
      <w:r w:rsidRPr="00134C7D">
        <w:rPr>
          <w:sz w:val="28"/>
          <w:szCs w:val="28"/>
        </w:rPr>
        <w:t xml:space="preserve"> на войне? То, что происходит в его роте, в батальоне и рядом. Не более. Я, конечно, очень мало видел и понимал. А вот потом, когда  многое прочитал, многое  передумал…</w:t>
      </w:r>
    </w:p>
    <w:p w:rsidR="0042275E" w:rsidRPr="00134C7D" w:rsidRDefault="0042275E" w:rsidP="004910A6">
      <w:pPr>
        <w:ind w:firstLine="709"/>
        <w:rPr>
          <w:sz w:val="28"/>
          <w:szCs w:val="28"/>
        </w:rPr>
      </w:pPr>
    </w:p>
    <w:p w:rsidR="0042275E" w:rsidRPr="00134C7D" w:rsidRDefault="0042275E" w:rsidP="004910A6">
      <w:pPr>
        <w:ind w:firstLine="709"/>
        <w:rPr>
          <w:sz w:val="28"/>
          <w:szCs w:val="28"/>
        </w:rPr>
      </w:pPr>
    </w:p>
    <w:p w:rsidR="0042275E" w:rsidRPr="00134C7D" w:rsidRDefault="0042275E" w:rsidP="004910A6">
      <w:pPr>
        <w:ind w:firstLine="709"/>
        <w:rPr>
          <w:i/>
          <w:iCs/>
          <w:sz w:val="28"/>
          <w:szCs w:val="28"/>
        </w:rPr>
      </w:pPr>
      <w:r w:rsidRPr="00134C7D">
        <w:rPr>
          <w:i/>
          <w:iCs/>
          <w:sz w:val="28"/>
          <w:szCs w:val="28"/>
        </w:rPr>
        <w:t>Над материалом работали:</w:t>
      </w:r>
    </w:p>
    <w:p w:rsidR="0042275E" w:rsidRPr="00134C7D" w:rsidRDefault="0042275E" w:rsidP="004910A6">
      <w:pPr>
        <w:ind w:firstLine="709"/>
        <w:rPr>
          <w:i/>
          <w:iCs/>
          <w:sz w:val="28"/>
          <w:szCs w:val="28"/>
        </w:rPr>
      </w:pPr>
      <w:r w:rsidRPr="00134C7D">
        <w:rPr>
          <w:i/>
          <w:iCs/>
          <w:sz w:val="28"/>
          <w:szCs w:val="28"/>
        </w:rPr>
        <w:t>Пирожкова С.В.</w:t>
      </w:r>
    </w:p>
    <w:p w:rsidR="0042275E" w:rsidRPr="00134C7D" w:rsidRDefault="0042275E" w:rsidP="004910A6">
      <w:pPr>
        <w:ind w:firstLine="709"/>
        <w:rPr>
          <w:i/>
          <w:iCs/>
          <w:sz w:val="28"/>
          <w:szCs w:val="28"/>
        </w:rPr>
      </w:pPr>
      <w:r w:rsidRPr="00134C7D">
        <w:rPr>
          <w:i/>
          <w:iCs/>
          <w:sz w:val="28"/>
          <w:szCs w:val="28"/>
        </w:rPr>
        <w:t>Вафин А.</w:t>
      </w:r>
    </w:p>
    <w:p w:rsidR="0042275E" w:rsidRPr="00134C7D" w:rsidRDefault="0042275E" w:rsidP="004910A6">
      <w:pPr>
        <w:ind w:firstLine="709"/>
        <w:rPr>
          <w:i/>
          <w:iCs/>
          <w:sz w:val="28"/>
          <w:szCs w:val="28"/>
        </w:rPr>
      </w:pPr>
      <w:r w:rsidRPr="00134C7D">
        <w:rPr>
          <w:i/>
          <w:iCs/>
          <w:sz w:val="28"/>
          <w:szCs w:val="28"/>
        </w:rPr>
        <w:t>Катунин А.В.</w:t>
      </w:r>
    </w:p>
    <w:p w:rsidR="0042275E" w:rsidRPr="00134C7D" w:rsidRDefault="0042275E" w:rsidP="004910A6">
      <w:pPr>
        <w:ind w:firstLine="709"/>
        <w:rPr>
          <w:sz w:val="28"/>
          <w:szCs w:val="28"/>
        </w:rPr>
      </w:pPr>
    </w:p>
    <w:sectPr w:rsidR="0042275E" w:rsidRPr="00134C7D" w:rsidSect="00752056">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75E" w:rsidRDefault="0042275E" w:rsidP="00752056">
      <w:pPr>
        <w:spacing w:after="0" w:line="240" w:lineRule="auto"/>
      </w:pPr>
      <w:r>
        <w:separator/>
      </w:r>
    </w:p>
  </w:endnote>
  <w:endnote w:type="continuationSeparator" w:id="0">
    <w:p w:rsidR="0042275E" w:rsidRDefault="0042275E" w:rsidP="0075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75E" w:rsidRDefault="0042275E" w:rsidP="00752056">
      <w:pPr>
        <w:spacing w:after="0" w:line="240" w:lineRule="auto"/>
      </w:pPr>
      <w:r>
        <w:separator/>
      </w:r>
    </w:p>
  </w:footnote>
  <w:footnote w:type="continuationSeparator" w:id="0">
    <w:p w:rsidR="0042275E" w:rsidRDefault="0042275E" w:rsidP="0075205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37EB"/>
    <w:rsid w:val="00015F9A"/>
    <w:rsid w:val="00021C0D"/>
    <w:rsid w:val="00030194"/>
    <w:rsid w:val="0003307F"/>
    <w:rsid w:val="00035EED"/>
    <w:rsid w:val="00037366"/>
    <w:rsid w:val="00045527"/>
    <w:rsid w:val="00050EEF"/>
    <w:rsid w:val="00051F46"/>
    <w:rsid w:val="00057469"/>
    <w:rsid w:val="00061197"/>
    <w:rsid w:val="00070865"/>
    <w:rsid w:val="000727AE"/>
    <w:rsid w:val="00080527"/>
    <w:rsid w:val="00091C39"/>
    <w:rsid w:val="000937C4"/>
    <w:rsid w:val="00094537"/>
    <w:rsid w:val="00095E8F"/>
    <w:rsid w:val="000B5B62"/>
    <w:rsid w:val="000B7B9B"/>
    <w:rsid w:val="000C54C3"/>
    <w:rsid w:val="000E0C99"/>
    <w:rsid w:val="000E3B65"/>
    <w:rsid w:val="000E6222"/>
    <w:rsid w:val="001056E2"/>
    <w:rsid w:val="001158EF"/>
    <w:rsid w:val="001258E7"/>
    <w:rsid w:val="00126321"/>
    <w:rsid w:val="00130216"/>
    <w:rsid w:val="0013028E"/>
    <w:rsid w:val="00134C7D"/>
    <w:rsid w:val="0013611F"/>
    <w:rsid w:val="001435AD"/>
    <w:rsid w:val="0015195D"/>
    <w:rsid w:val="00157A2D"/>
    <w:rsid w:val="00162F4B"/>
    <w:rsid w:val="00164BF5"/>
    <w:rsid w:val="001667CA"/>
    <w:rsid w:val="00171C92"/>
    <w:rsid w:val="00173577"/>
    <w:rsid w:val="00176416"/>
    <w:rsid w:val="00180A1B"/>
    <w:rsid w:val="001810EF"/>
    <w:rsid w:val="001A441D"/>
    <w:rsid w:val="001B28D5"/>
    <w:rsid w:val="001B4080"/>
    <w:rsid w:val="001E0074"/>
    <w:rsid w:val="001F2C70"/>
    <w:rsid w:val="00201488"/>
    <w:rsid w:val="00210338"/>
    <w:rsid w:val="002105AB"/>
    <w:rsid w:val="00222644"/>
    <w:rsid w:val="00223BE1"/>
    <w:rsid w:val="00234ABB"/>
    <w:rsid w:val="0023560B"/>
    <w:rsid w:val="0024444D"/>
    <w:rsid w:val="002566DD"/>
    <w:rsid w:val="00267256"/>
    <w:rsid w:val="0027214C"/>
    <w:rsid w:val="002744B7"/>
    <w:rsid w:val="002813C0"/>
    <w:rsid w:val="00285FB1"/>
    <w:rsid w:val="00293D60"/>
    <w:rsid w:val="002C56E8"/>
    <w:rsid w:val="002C6C4A"/>
    <w:rsid w:val="002D17DC"/>
    <w:rsid w:val="002D600E"/>
    <w:rsid w:val="002E57B7"/>
    <w:rsid w:val="002E7431"/>
    <w:rsid w:val="002F79B1"/>
    <w:rsid w:val="003007AD"/>
    <w:rsid w:val="00305188"/>
    <w:rsid w:val="00307DC0"/>
    <w:rsid w:val="003117D1"/>
    <w:rsid w:val="003136C2"/>
    <w:rsid w:val="003344BF"/>
    <w:rsid w:val="0033602C"/>
    <w:rsid w:val="0034638B"/>
    <w:rsid w:val="00355710"/>
    <w:rsid w:val="00363052"/>
    <w:rsid w:val="0036596F"/>
    <w:rsid w:val="003776EA"/>
    <w:rsid w:val="003814F4"/>
    <w:rsid w:val="00392221"/>
    <w:rsid w:val="003A0213"/>
    <w:rsid w:val="003B3EF5"/>
    <w:rsid w:val="003B6F42"/>
    <w:rsid w:val="003D001E"/>
    <w:rsid w:val="003D57CE"/>
    <w:rsid w:val="003E6C5F"/>
    <w:rsid w:val="003E7328"/>
    <w:rsid w:val="003F228C"/>
    <w:rsid w:val="003F291F"/>
    <w:rsid w:val="0041231F"/>
    <w:rsid w:val="0042275E"/>
    <w:rsid w:val="004277DE"/>
    <w:rsid w:val="00447CFD"/>
    <w:rsid w:val="004601DF"/>
    <w:rsid w:val="00462754"/>
    <w:rsid w:val="00465576"/>
    <w:rsid w:val="00466B3A"/>
    <w:rsid w:val="00483423"/>
    <w:rsid w:val="004910A6"/>
    <w:rsid w:val="004A4EF1"/>
    <w:rsid w:val="004A656D"/>
    <w:rsid w:val="004A6CCE"/>
    <w:rsid w:val="004B1C42"/>
    <w:rsid w:val="004C5B1F"/>
    <w:rsid w:val="004D3C2C"/>
    <w:rsid w:val="004D4E21"/>
    <w:rsid w:val="004D5E6D"/>
    <w:rsid w:val="004E108D"/>
    <w:rsid w:val="004E3D80"/>
    <w:rsid w:val="004E5986"/>
    <w:rsid w:val="00501E30"/>
    <w:rsid w:val="0051396E"/>
    <w:rsid w:val="00515F98"/>
    <w:rsid w:val="005165E2"/>
    <w:rsid w:val="0051783B"/>
    <w:rsid w:val="00526BC7"/>
    <w:rsid w:val="00534E07"/>
    <w:rsid w:val="00560E03"/>
    <w:rsid w:val="00566478"/>
    <w:rsid w:val="0057185A"/>
    <w:rsid w:val="005761FC"/>
    <w:rsid w:val="00591D7A"/>
    <w:rsid w:val="005B0D66"/>
    <w:rsid w:val="005B2C27"/>
    <w:rsid w:val="005C47FC"/>
    <w:rsid w:val="005D35F9"/>
    <w:rsid w:val="005D4247"/>
    <w:rsid w:val="005D5C4F"/>
    <w:rsid w:val="005F510C"/>
    <w:rsid w:val="006052BC"/>
    <w:rsid w:val="006057B7"/>
    <w:rsid w:val="00607AAE"/>
    <w:rsid w:val="00643BD7"/>
    <w:rsid w:val="00645B80"/>
    <w:rsid w:val="00654B57"/>
    <w:rsid w:val="00655204"/>
    <w:rsid w:val="0066409B"/>
    <w:rsid w:val="00666F1F"/>
    <w:rsid w:val="00673CC2"/>
    <w:rsid w:val="00686512"/>
    <w:rsid w:val="006A3C4A"/>
    <w:rsid w:val="006A51D1"/>
    <w:rsid w:val="006A5E18"/>
    <w:rsid w:val="006B73B5"/>
    <w:rsid w:val="006C1169"/>
    <w:rsid w:val="006C3AD1"/>
    <w:rsid w:val="006D64F3"/>
    <w:rsid w:val="006E0171"/>
    <w:rsid w:val="006E39A2"/>
    <w:rsid w:val="006F5733"/>
    <w:rsid w:val="0070160F"/>
    <w:rsid w:val="00716AEA"/>
    <w:rsid w:val="00721C35"/>
    <w:rsid w:val="0072280D"/>
    <w:rsid w:val="007315E1"/>
    <w:rsid w:val="0074072E"/>
    <w:rsid w:val="00745772"/>
    <w:rsid w:val="0074631E"/>
    <w:rsid w:val="007463DE"/>
    <w:rsid w:val="007511A0"/>
    <w:rsid w:val="0075192B"/>
    <w:rsid w:val="00752056"/>
    <w:rsid w:val="00754EFB"/>
    <w:rsid w:val="00764461"/>
    <w:rsid w:val="00785CD7"/>
    <w:rsid w:val="00796412"/>
    <w:rsid w:val="007A1F2F"/>
    <w:rsid w:val="007A27FB"/>
    <w:rsid w:val="007A34E3"/>
    <w:rsid w:val="007A6F49"/>
    <w:rsid w:val="007A7917"/>
    <w:rsid w:val="007D6DFB"/>
    <w:rsid w:val="007E453D"/>
    <w:rsid w:val="007E67BC"/>
    <w:rsid w:val="007F0F29"/>
    <w:rsid w:val="007F2BDB"/>
    <w:rsid w:val="00812980"/>
    <w:rsid w:val="0082373C"/>
    <w:rsid w:val="00824C7D"/>
    <w:rsid w:val="008257BC"/>
    <w:rsid w:val="008440A0"/>
    <w:rsid w:val="00861EE6"/>
    <w:rsid w:val="00871E0F"/>
    <w:rsid w:val="00873B2E"/>
    <w:rsid w:val="00873F2B"/>
    <w:rsid w:val="008750F7"/>
    <w:rsid w:val="00877DFF"/>
    <w:rsid w:val="0088770F"/>
    <w:rsid w:val="00890F83"/>
    <w:rsid w:val="008A447E"/>
    <w:rsid w:val="008C6E88"/>
    <w:rsid w:val="008C70DB"/>
    <w:rsid w:val="008D0C1C"/>
    <w:rsid w:val="008D68E3"/>
    <w:rsid w:val="008D7F42"/>
    <w:rsid w:val="00907797"/>
    <w:rsid w:val="00916DFA"/>
    <w:rsid w:val="00926C73"/>
    <w:rsid w:val="00927516"/>
    <w:rsid w:val="00930E74"/>
    <w:rsid w:val="00941588"/>
    <w:rsid w:val="00942653"/>
    <w:rsid w:val="00942A91"/>
    <w:rsid w:val="00952164"/>
    <w:rsid w:val="0095791C"/>
    <w:rsid w:val="00960904"/>
    <w:rsid w:val="00973EED"/>
    <w:rsid w:val="00975813"/>
    <w:rsid w:val="00975E67"/>
    <w:rsid w:val="00985BFD"/>
    <w:rsid w:val="00987545"/>
    <w:rsid w:val="0098781F"/>
    <w:rsid w:val="0099157C"/>
    <w:rsid w:val="009A6137"/>
    <w:rsid w:val="009B0DAB"/>
    <w:rsid w:val="009B1194"/>
    <w:rsid w:val="009B4953"/>
    <w:rsid w:val="009C318C"/>
    <w:rsid w:val="009C4029"/>
    <w:rsid w:val="009C6E54"/>
    <w:rsid w:val="009D54E0"/>
    <w:rsid w:val="009D72B1"/>
    <w:rsid w:val="009E50EF"/>
    <w:rsid w:val="009F299D"/>
    <w:rsid w:val="00A00A79"/>
    <w:rsid w:val="00A02DD3"/>
    <w:rsid w:val="00A07463"/>
    <w:rsid w:val="00A11326"/>
    <w:rsid w:val="00A14845"/>
    <w:rsid w:val="00A21371"/>
    <w:rsid w:val="00A30D64"/>
    <w:rsid w:val="00A31212"/>
    <w:rsid w:val="00A3642A"/>
    <w:rsid w:val="00A367BE"/>
    <w:rsid w:val="00A37125"/>
    <w:rsid w:val="00A41D82"/>
    <w:rsid w:val="00A42E1D"/>
    <w:rsid w:val="00A6518A"/>
    <w:rsid w:val="00A87F46"/>
    <w:rsid w:val="00A91A1A"/>
    <w:rsid w:val="00AA10F6"/>
    <w:rsid w:val="00AA184F"/>
    <w:rsid w:val="00AB0313"/>
    <w:rsid w:val="00AB087E"/>
    <w:rsid w:val="00AB172E"/>
    <w:rsid w:val="00AC2E49"/>
    <w:rsid w:val="00AC4B97"/>
    <w:rsid w:val="00AC4E8C"/>
    <w:rsid w:val="00AC59DF"/>
    <w:rsid w:val="00AC658E"/>
    <w:rsid w:val="00AC768F"/>
    <w:rsid w:val="00AC7E09"/>
    <w:rsid w:val="00AD2CA7"/>
    <w:rsid w:val="00AD327C"/>
    <w:rsid w:val="00AD3530"/>
    <w:rsid w:val="00AD7B50"/>
    <w:rsid w:val="00AE0C6F"/>
    <w:rsid w:val="00AE4BAC"/>
    <w:rsid w:val="00AE4F82"/>
    <w:rsid w:val="00B03C23"/>
    <w:rsid w:val="00B2455B"/>
    <w:rsid w:val="00B25837"/>
    <w:rsid w:val="00B26B3E"/>
    <w:rsid w:val="00B363DE"/>
    <w:rsid w:val="00B5782D"/>
    <w:rsid w:val="00B67976"/>
    <w:rsid w:val="00B72B3B"/>
    <w:rsid w:val="00B85148"/>
    <w:rsid w:val="00BB2D76"/>
    <w:rsid w:val="00BB679F"/>
    <w:rsid w:val="00C05202"/>
    <w:rsid w:val="00C057D5"/>
    <w:rsid w:val="00C10745"/>
    <w:rsid w:val="00C13E83"/>
    <w:rsid w:val="00C2428D"/>
    <w:rsid w:val="00C3724D"/>
    <w:rsid w:val="00C41C40"/>
    <w:rsid w:val="00C461EE"/>
    <w:rsid w:val="00C46B8F"/>
    <w:rsid w:val="00C46CEF"/>
    <w:rsid w:val="00C54758"/>
    <w:rsid w:val="00C57A5C"/>
    <w:rsid w:val="00C6185A"/>
    <w:rsid w:val="00C62BA9"/>
    <w:rsid w:val="00C636A9"/>
    <w:rsid w:val="00C9269A"/>
    <w:rsid w:val="00C9270D"/>
    <w:rsid w:val="00CA2A37"/>
    <w:rsid w:val="00CA3202"/>
    <w:rsid w:val="00CA6264"/>
    <w:rsid w:val="00CB7B3E"/>
    <w:rsid w:val="00CC04B3"/>
    <w:rsid w:val="00CC69D3"/>
    <w:rsid w:val="00CD2624"/>
    <w:rsid w:val="00CD59B6"/>
    <w:rsid w:val="00CD64D6"/>
    <w:rsid w:val="00CD656B"/>
    <w:rsid w:val="00CD74B3"/>
    <w:rsid w:val="00CE2F28"/>
    <w:rsid w:val="00CE3747"/>
    <w:rsid w:val="00CF3779"/>
    <w:rsid w:val="00D02A99"/>
    <w:rsid w:val="00D02C96"/>
    <w:rsid w:val="00D0487A"/>
    <w:rsid w:val="00D1113F"/>
    <w:rsid w:val="00D11309"/>
    <w:rsid w:val="00D15A88"/>
    <w:rsid w:val="00D205FB"/>
    <w:rsid w:val="00D2693B"/>
    <w:rsid w:val="00D306BE"/>
    <w:rsid w:val="00D329DB"/>
    <w:rsid w:val="00D4121A"/>
    <w:rsid w:val="00D429D0"/>
    <w:rsid w:val="00D4383A"/>
    <w:rsid w:val="00D54B12"/>
    <w:rsid w:val="00D56162"/>
    <w:rsid w:val="00D76427"/>
    <w:rsid w:val="00D83593"/>
    <w:rsid w:val="00D94942"/>
    <w:rsid w:val="00D95FFD"/>
    <w:rsid w:val="00DA4ED0"/>
    <w:rsid w:val="00DB5EF1"/>
    <w:rsid w:val="00DF37EB"/>
    <w:rsid w:val="00DF5243"/>
    <w:rsid w:val="00DF76B8"/>
    <w:rsid w:val="00E13E2C"/>
    <w:rsid w:val="00E17C21"/>
    <w:rsid w:val="00E22FF5"/>
    <w:rsid w:val="00E263DA"/>
    <w:rsid w:val="00E27BCA"/>
    <w:rsid w:val="00E342A9"/>
    <w:rsid w:val="00E35C22"/>
    <w:rsid w:val="00E40997"/>
    <w:rsid w:val="00E424C8"/>
    <w:rsid w:val="00E4537E"/>
    <w:rsid w:val="00E50CDE"/>
    <w:rsid w:val="00E5512C"/>
    <w:rsid w:val="00E667B4"/>
    <w:rsid w:val="00E741D5"/>
    <w:rsid w:val="00E746AC"/>
    <w:rsid w:val="00EA069F"/>
    <w:rsid w:val="00EA5AC2"/>
    <w:rsid w:val="00EB1129"/>
    <w:rsid w:val="00EC2DFE"/>
    <w:rsid w:val="00ED4C1A"/>
    <w:rsid w:val="00EF0792"/>
    <w:rsid w:val="00EF532B"/>
    <w:rsid w:val="00F01238"/>
    <w:rsid w:val="00F13225"/>
    <w:rsid w:val="00F20BC5"/>
    <w:rsid w:val="00F26620"/>
    <w:rsid w:val="00F308EE"/>
    <w:rsid w:val="00F469F6"/>
    <w:rsid w:val="00F51D64"/>
    <w:rsid w:val="00F56CCE"/>
    <w:rsid w:val="00F6112A"/>
    <w:rsid w:val="00F622BF"/>
    <w:rsid w:val="00F8000A"/>
    <w:rsid w:val="00F857D7"/>
    <w:rsid w:val="00F86350"/>
    <w:rsid w:val="00F95696"/>
    <w:rsid w:val="00FA6BAE"/>
    <w:rsid w:val="00FA6F76"/>
    <w:rsid w:val="00FB5F1D"/>
    <w:rsid w:val="00FC2A12"/>
    <w:rsid w:val="00FC3E8C"/>
    <w:rsid w:val="00FD060D"/>
    <w:rsid w:val="00FE1611"/>
    <w:rsid w:val="00FE23B3"/>
    <w:rsid w:val="00FF36E8"/>
    <w:rsid w:val="00FF630D"/>
    <w:rsid w:val="00FF77C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E8"/>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52056"/>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752056"/>
  </w:style>
  <w:style w:type="paragraph" w:styleId="Footer">
    <w:name w:val="footer"/>
    <w:basedOn w:val="Normal"/>
    <w:link w:val="FooterChar"/>
    <w:uiPriority w:val="99"/>
    <w:semiHidden/>
    <w:rsid w:val="00752056"/>
    <w:pPr>
      <w:tabs>
        <w:tab w:val="center" w:pos="4677"/>
        <w:tab w:val="right" w:pos="9355"/>
      </w:tabs>
      <w:spacing w:after="0" w:line="240" w:lineRule="auto"/>
    </w:pPr>
  </w:style>
  <w:style w:type="character" w:customStyle="1" w:styleId="FooterChar">
    <w:name w:val="Footer Char"/>
    <w:basedOn w:val="DefaultParagraphFont"/>
    <w:link w:val="Footer"/>
    <w:uiPriority w:val="99"/>
    <w:semiHidden/>
    <w:locked/>
    <w:rsid w:val="00752056"/>
  </w:style>
  <w:style w:type="paragraph" w:styleId="Title">
    <w:name w:val="Title"/>
    <w:basedOn w:val="Normal"/>
    <w:next w:val="Normal"/>
    <w:link w:val="TitleChar"/>
    <w:uiPriority w:val="99"/>
    <w:qFormat/>
    <w:rsid w:val="00134C7D"/>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134C7D"/>
    <w:rPr>
      <w:rFonts w:ascii="Cambria" w:hAnsi="Cambria" w:cs="Cambria"/>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5364</TotalTime>
  <Pages>31</Pages>
  <Words>11118</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Dubrovsky</dc:creator>
  <cp:keywords/>
  <dc:description/>
  <cp:lastModifiedBy>ифран</cp:lastModifiedBy>
  <cp:revision>46</cp:revision>
  <dcterms:created xsi:type="dcterms:W3CDTF">2013-06-13T08:24:00Z</dcterms:created>
  <dcterms:modified xsi:type="dcterms:W3CDTF">2014-01-22T07:38:00Z</dcterms:modified>
</cp:coreProperties>
</file>