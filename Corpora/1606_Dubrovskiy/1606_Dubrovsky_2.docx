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Вторая беседа с Давидом Израилевичем Дубровским - д</w:t>
      </w:r>
      <w:r w:rsidRPr="008F33FA">
        <w:rPr>
          <w:rFonts w:ascii="Times New Roman" w:hAnsi="Times New Roman" w:cs="Times New Roman"/>
          <w:i/>
          <w:iCs/>
          <w:sz w:val="24"/>
          <w:szCs w:val="24"/>
        </w:rPr>
        <w:t>октор</w:t>
      </w:r>
      <w:r>
        <w:rPr>
          <w:rFonts w:ascii="Times New Roman" w:hAnsi="Times New Roman" w:cs="Times New Roman"/>
          <w:i/>
          <w:iCs/>
          <w:sz w:val="24"/>
          <w:szCs w:val="24"/>
        </w:rPr>
        <w:t>ом</w:t>
      </w:r>
      <w:r w:rsidRPr="008F33FA">
        <w:rPr>
          <w:rFonts w:ascii="Times New Roman" w:hAnsi="Times New Roman" w:cs="Times New Roman"/>
          <w:i/>
          <w:iCs/>
          <w:sz w:val="24"/>
          <w:szCs w:val="24"/>
        </w:rPr>
        <w:t xml:space="preserve"> философских наук, профессор</w:t>
      </w:r>
      <w:r>
        <w:rPr>
          <w:rFonts w:ascii="Times New Roman" w:hAnsi="Times New Roman" w:cs="Times New Roman"/>
          <w:i/>
          <w:iCs/>
          <w:sz w:val="24"/>
          <w:szCs w:val="24"/>
        </w:rPr>
        <w:t>ом</w:t>
      </w:r>
      <w:r w:rsidRPr="008F33FA">
        <w:rPr>
          <w:rFonts w:ascii="Times New Roman" w:hAnsi="Times New Roman" w:cs="Times New Roman"/>
          <w:i/>
          <w:iCs/>
          <w:sz w:val="24"/>
          <w:szCs w:val="24"/>
        </w:rPr>
        <w:t>, главны</w:t>
      </w:r>
      <w:r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8F33FA">
        <w:rPr>
          <w:rFonts w:ascii="Times New Roman" w:hAnsi="Times New Roman" w:cs="Times New Roman"/>
          <w:i/>
          <w:iCs/>
          <w:sz w:val="24"/>
          <w:szCs w:val="24"/>
        </w:rPr>
        <w:t xml:space="preserve"> научны</w:t>
      </w:r>
      <w:r>
        <w:rPr>
          <w:rFonts w:ascii="Times New Roman" w:hAnsi="Times New Roman" w:cs="Times New Roman"/>
          <w:i/>
          <w:iCs/>
          <w:sz w:val="24"/>
          <w:szCs w:val="24"/>
        </w:rPr>
        <w:t>м</w:t>
      </w:r>
      <w:r w:rsidRPr="008F33FA">
        <w:rPr>
          <w:rFonts w:ascii="Times New Roman" w:hAnsi="Times New Roman" w:cs="Times New Roman"/>
          <w:i/>
          <w:iCs/>
          <w:sz w:val="24"/>
          <w:szCs w:val="24"/>
        </w:rPr>
        <w:t xml:space="preserve"> сотрудник</w:t>
      </w:r>
      <w:r>
        <w:rPr>
          <w:rFonts w:ascii="Times New Roman" w:hAnsi="Times New Roman" w:cs="Times New Roman"/>
          <w:i/>
          <w:iCs/>
          <w:sz w:val="24"/>
          <w:szCs w:val="24"/>
        </w:rPr>
        <w:t>ом</w:t>
      </w:r>
      <w:r w:rsidRPr="008F33FA">
        <w:rPr>
          <w:rFonts w:ascii="Times New Roman" w:hAnsi="Times New Roman" w:cs="Times New Roman"/>
          <w:i/>
          <w:iCs/>
          <w:sz w:val="24"/>
          <w:szCs w:val="24"/>
        </w:rPr>
        <w:t xml:space="preserve"> Института философии РАН.</w:t>
      </w:r>
    </w:p>
    <w:p w:rsidR="00CD7D96" w:rsidRPr="00EC5789" w:rsidRDefault="00CD7D96" w:rsidP="00EC578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Давид Израилевич рассказывает о том, как он пришел в философию, о периоде своего обучения в университете, начале своей научной деятельности и</w:t>
      </w:r>
      <w:r w:rsidRPr="00156A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первом опыте преподавания, о трудностях и подарках судьбы, определявших его профессиональное развитие, и о людях, встречи с которыми сыграли важную роль в его личной и профессиональной жизни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C5789">
        <w:rPr>
          <w:rFonts w:ascii="Times New Roman" w:hAnsi="Times New Roman" w:cs="Times New Roman"/>
          <w:i/>
          <w:iCs/>
          <w:sz w:val="24"/>
          <w:szCs w:val="24"/>
        </w:rPr>
        <w:t>Беседует с Давидом Израилевичем кандидат философских наук младший научный сотрудник Института философии РАН Софья Владиславовна Пирожкова.</w:t>
      </w: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D7D96" w:rsidRPr="008F33FA" w:rsidRDefault="00CD7D96" w:rsidP="00156A8E">
      <w:pPr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Пирожкова </w:t>
      </w: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Давид Израилевич, говоря о войне, Вы коснулись темы сталинских репрессий, и я не могу не спросить,</w:t>
      </w:r>
      <w:r w:rsidRPr="00A356B2">
        <w:rPr>
          <w:rFonts w:ascii="Times New Roman" w:hAnsi="Times New Roman" w:cs="Times New Roman"/>
          <w:sz w:val="24"/>
          <w:szCs w:val="24"/>
        </w:rPr>
        <w:t xml:space="preserve"> как </w:t>
      </w:r>
      <w:r>
        <w:rPr>
          <w:rFonts w:ascii="Times New Roman" w:hAnsi="Times New Roman" w:cs="Times New Roman"/>
          <w:sz w:val="24"/>
          <w:szCs w:val="24"/>
        </w:rPr>
        <w:t>эти события</w:t>
      </w:r>
      <w:r w:rsidRPr="00A356B2">
        <w:rPr>
          <w:rFonts w:ascii="Times New Roman" w:hAnsi="Times New Roman" w:cs="Times New Roman"/>
          <w:sz w:val="24"/>
          <w:szCs w:val="24"/>
        </w:rPr>
        <w:t xml:space="preserve"> затронул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356B2">
        <w:rPr>
          <w:rFonts w:ascii="Times New Roman" w:hAnsi="Times New Roman" w:cs="Times New Roman"/>
          <w:sz w:val="24"/>
          <w:szCs w:val="24"/>
        </w:rPr>
        <w:t xml:space="preserve"> Вашу семью, и затронул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356B2">
        <w:rPr>
          <w:rFonts w:ascii="Times New Roman" w:hAnsi="Times New Roman" w:cs="Times New Roman"/>
          <w:sz w:val="24"/>
          <w:szCs w:val="24"/>
        </w:rPr>
        <w:t xml:space="preserve"> ли</w:t>
      </w:r>
      <w:r>
        <w:rPr>
          <w:rFonts w:ascii="Times New Roman" w:hAnsi="Times New Roman" w:cs="Times New Roman"/>
          <w:sz w:val="24"/>
          <w:szCs w:val="24"/>
        </w:rPr>
        <w:t xml:space="preserve"> вообще</w:t>
      </w:r>
      <w:r w:rsidRPr="00A356B2">
        <w:rPr>
          <w:rFonts w:ascii="Times New Roman" w:hAnsi="Times New Roman" w:cs="Times New Roman"/>
          <w:sz w:val="24"/>
          <w:szCs w:val="24"/>
        </w:rPr>
        <w:t>?</w:t>
      </w: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Дубровский </w:t>
      </w:r>
      <w:r w:rsidRPr="00A356B2"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F3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 в семье </w:t>
      </w:r>
      <w:r w:rsidRPr="00A356B2">
        <w:rPr>
          <w:rFonts w:ascii="Times New Roman" w:hAnsi="Times New Roman" w:cs="Times New Roman"/>
          <w:sz w:val="24"/>
          <w:szCs w:val="24"/>
        </w:rPr>
        <w:t xml:space="preserve">никаких потерь не было, </w:t>
      </w:r>
      <w:r>
        <w:rPr>
          <w:rFonts w:ascii="Times New Roman" w:hAnsi="Times New Roman" w:cs="Times New Roman"/>
          <w:sz w:val="24"/>
          <w:szCs w:val="24"/>
        </w:rPr>
        <w:t xml:space="preserve">хотя в Мелитополе, </w:t>
      </w:r>
      <w:r w:rsidRPr="00A356B2">
        <w:rPr>
          <w:rFonts w:ascii="Times New Roman" w:hAnsi="Times New Roman" w:cs="Times New Roman"/>
          <w:sz w:val="24"/>
          <w:szCs w:val="24"/>
        </w:rPr>
        <w:t>конечно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56B2">
        <w:rPr>
          <w:rFonts w:ascii="Times New Roman" w:hAnsi="Times New Roman" w:cs="Times New Roman"/>
          <w:sz w:val="24"/>
          <w:szCs w:val="24"/>
        </w:rPr>
        <w:t xml:space="preserve"> репрессировали</w:t>
      </w:r>
      <w:r w:rsidRPr="00AF3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356B2">
        <w:rPr>
          <w:rFonts w:ascii="Times New Roman" w:hAnsi="Times New Roman" w:cs="Times New Roman"/>
          <w:sz w:val="24"/>
          <w:szCs w:val="24"/>
        </w:rPr>
        <w:t xml:space="preserve"> расстреливали  м</w:t>
      </w:r>
      <w:r>
        <w:rPr>
          <w:rFonts w:ascii="Times New Roman" w:hAnsi="Times New Roman" w:cs="Times New Roman"/>
          <w:sz w:val="24"/>
          <w:szCs w:val="24"/>
        </w:rPr>
        <w:t xml:space="preserve">ногих. Об этом мне рассказывал </w:t>
      </w:r>
      <w:r w:rsidRPr="00A356B2">
        <w:rPr>
          <w:rFonts w:ascii="Times New Roman" w:hAnsi="Times New Roman" w:cs="Times New Roman"/>
          <w:sz w:val="24"/>
          <w:szCs w:val="24"/>
        </w:rPr>
        <w:t>мой отец. Но родственники наши были просты</w:t>
      </w:r>
      <w:r>
        <w:rPr>
          <w:rFonts w:ascii="Times New Roman" w:hAnsi="Times New Roman" w:cs="Times New Roman"/>
          <w:sz w:val="24"/>
          <w:szCs w:val="24"/>
        </w:rPr>
        <w:t xml:space="preserve">е мастеровые люди. Братья отца: один был </w:t>
      </w:r>
      <w:r w:rsidRPr="00A356B2">
        <w:rPr>
          <w:rFonts w:ascii="Times New Roman" w:hAnsi="Times New Roman" w:cs="Times New Roman"/>
          <w:sz w:val="24"/>
          <w:szCs w:val="24"/>
        </w:rPr>
        <w:t xml:space="preserve">пекарем, </w:t>
      </w:r>
      <w:r>
        <w:rPr>
          <w:rFonts w:ascii="Times New Roman" w:hAnsi="Times New Roman" w:cs="Times New Roman"/>
          <w:sz w:val="24"/>
          <w:szCs w:val="24"/>
        </w:rPr>
        <w:t xml:space="preserve">другой </w:t>
      </w:r>
      <w:r w:rsidRPr="006E1372">
        <w:rPr>
          <w:sz w:val="24"/>
          <w:szCs w:val="24"/>
        </w:rPr>
        <w:t>–</w:t>
      </w:r>
      <w:r w:rsidRPr="00A356B2">
        <w:rPr>
          <w:rFonts w:ascii="Times New Roman" w:hAnsi="Times New Roman" w:cs="Times New Roman"/>
          <w:sz w:val="24"/>
          <w:szCs w:val="24"/>
        </w:rPr>
        <w:t xml:space="preserve"> мастером-шапочником, </w:t>
      </w:r>
      <w:r>
        <w:rPr>
          <w:rFonts w:ascii="Times New Roman" w:hAnsi="Times New Roman" w:cs="Times New Roman"/>
          <w:sz w:val="24"/>
          <w:szCs w:val="24"/>
        </w:rPr>
        <w:t xml:space="preserve">третий  </w:t>
      </w:r>
      <w:r w:rsidRPr="0000334E">
        <w:rPr>
          <w:rFonts w:ascii="Times New Roman" w:hAnsi="Times New Roman" w:cs="Times New Roman"/>
          <w:sz w:val="24"/>
          <w:szCs w:val="24"/>
        </w:rPr>
        <w:t>– мастер мехового дела,</w:t>
      </w:r>
      <w:r>
        <w:rPr>
          <w:rFonts w:ascii="Times New Roman" w:hAnsi="Times New Roman" w:cs="Times New Roman"/>
          <w:sz w:val="24"/>
          <w:szCs w:val="24"/>
        </w:rPr>
        <w:t xml:space="preserve"> шил </w:t>
      </w:r>
      <w:r w:rsidRPr="00A356B2">
        <w:rPr>
          <w:rFonts w:ascii="Times New Roman" w:hAnsi="Times New Roman" w:cs="Times New Roman"/>
          <w:sz w:val="24"/>
          <w:szCs w:val="24"/>
        </w:rPr>
        <w:t xml:space="preserve">шубы </w:t>
      </w:r>
      <w:r>
        <w:rPr>
          <w:rFonts w:ascii="Times New Roman" w:hAnsi="Times New Roman" w:cs="Times New Roman"/>
          <w:sz w:val="24"/>
          <w:szCs w:val="24"/>
        </w:rPr>
        <w:t xml:space="preserve">и шапки, </w:t>
      </w:r>
      <w:r w:rsidRPr="00A356B2">
        <w:rPr>
          <w:rFonts w:ascii="Times New Roman" w:hAnsi="Times New Roman" w:cs="Times New Roman"/>
          <w:sz w:val="24"/>
          <w:szCs w:val="24"/>
        </w:rPr>
        <w:t xml:space="preserve">отец был простым парикмахером. Поэтому, </w:t>
      </w:r>
      <w:r>
        <w:rPr>
          <w:rFonts w:ascii="Times New Roman" w:hAnsi="Times New Roman" w:cs="Times New Roman"/>
          <w:sz w:val="24"/>
          <w:szCs w:val="24"/>
        </w:rPr>
        <w:t>возможно</w:t>
      </w:r>
      <w:r w:rsidRPr="00A356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репрессии и обошли нас стороной. 1937 год у меня в памяти остался в связи с другим событием </w:t>
      </w:r>
      <w:r w:rsidRPr="006E1372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A356B2">
        <w:rPr>
          <w:rFonts w:ascii="Times New Roman" w:hAnsi="Times New Roman" w:cs="Times New Roman"/>
          <w:sz w:val="24"/>
          <w:szCs w:val="24"/>
        </w:rPr>
        <w:t xml:space="preserve"> этом году мать купила мне сочинени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A356B2">
        <w:rPr>
          <w:rFonts w:ascii="Times New Roman" w:hAnsi="Times New Roman" w:cs="Times New Roman"/>
          <w:sz w:val="24"/>
          <w:szCs w:val="24"/>
        </w:rPr>
        <w:t>Пушкина</w:t>
      </w:r>
      <w:r>
        <w:rPr>
          <w:rFonts w:ascii="Times New Roman" w:hAnsi="Times New Roman" w:cs="Times New Roman"/>
          <w:sz w:val="24"/>
          <w:szCs w:val="24"/>
        </w:rPr>
        <w:t>. Это был большой том с иллюстрациями, изданный к 100-летию со дня его смерти. У меня сохранилось яркое воспоминание</w:t>
      </w:r>
      <w:r w:rsidRPr="00A356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я сижу</w:t>
      </w:r>
      <w:r w:rsidRPr="00A356B2">
        <w:rPr>
          <w:rFonts w:ascii="Times New Roman" w:hAnsi="Times New Roman" w:cs="Times New Roman"/>
          <w:sz w:val="24"/>
          <w:szCs w:val="24"/>
        </w:rPr>
        <w:t xml:space="preserve"> у печки зимой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56B2">
        <w:rPr>
          <w:rFonts w:ascii="Times New Roman" w:hAnsi="Times New Roman" w:cs="Times New Roman"/>
          <w:sz w:val="24"/>
          <w:szCs w:val="24"/>
        </w:rPr>
        <w:t xml:space="preserve"> чита</w:t>
      </w:r>
      <w:r>
        <w:rPr>
          <w:rFonts w:ascii="Times New Roman" w:hAnsi="Times New Roman" w:cs="Times New Roman"/>
          <w:sz w:val="24"/>
          <w:szCs w:val="24"/>
        </w:rPr>
        <w:t>ю поэму «Руслан и Людмила» и воспаряю</w:t>
      </w:r>
      <w:r w:rsidRPr="00A356B2">
        <w:rPr>
          <w:rFonts w:ascii="Times New Roman" w:hAnsi="Times New Roman" w:cs="Times New Roman"/>
          <w:sz w:val="24"/>
          <w:szCs w:val="24"/>
        </w:rPr>
        <w:t xml:space="preserve"> в эти выси. </w:t>
      </w:r>
      <w:r>
        <w:rPr>
          <w:rFonts w:ascii="Times New Roman" w:hAnsi="Times New Roman" w:cs="Times New Roman"/>
          <w:sz w:val="24"/>
          <w:szCs w:val="24"/>
        </w:rPr>
        <w:t xml:space="preserve">Поэзия </w:t>
      </w:r>
      <w:r w:rsidRPr="006E13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Пушкин, Лермонтов </w:t>
      </w:r>
      <w:r w:rsidRPr="006E13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сыграла</w:t>
      </w:r>
      <w:r w:rsidRPr="00A356B2">
        <w:rPr>
          <w:rFonts w:ascii="Times New Roman" w:hAnsi="Times New Roman" w:cs="Times New Roman"/>
          <w:sz w:val="24"/>
          <w:szCs w:val="24"/>
        </w:rPr>
        <w:t xml:space="preserve"> большую роль в моей жизни, сильно повлиял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56B2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меня.</w:t>
      </w:r>
      <w:r w:rsidRPr="00A356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 w:rsidRPr="00A356B2">
        <w:rPr>
          <w:rFonts w:ascii="Times New Roman" w:hAnsi="Times New Roman" w:cs="Times New Roman"/>
          <w:sz w:val="24"/>
          <w:szCs w:val="24"/>
        </w:rPr>
        <w:t>А сколько классов школы Вы успели до войны закончить?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6B2"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 w:rsidRPr="00A356B2">
        <w:rPr>
          <w:rFonts w:ascii="Times New Roman" w:hAnsi="Times New Roman" w:cs="Times New Roman"/>
          <w:sz w:val="24"/>
          <w:szCs w:val="24"/>
        </w:rPr>
        <w:t xml:space="preserve">Пять классов. </w:t>
      </w:r>
      <w:r>
        <w:rPr>
          <w:rFonts w:ascii="Times New Roman" w:hAnsi="Times New Roman" w:cs="Times New Roman"/>
          <w:sz w:val="24"/>
          <w:szCs w:val="24"/>
        </w:rPr>
        <w:t>А потом начал было учился уже в эвакуации, пошел в 6-ой класс, но и месяца, наверное, не проучился. Надо было работать, какая тут учёба? А после войны</w:t>
      </w:r>
      <w:r w:rsidRPr="00A356B2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 xml:space="preserve">, работая на заводе, пошел сразу в 7-ой класс </w:t>
      </w:r>
      <w:r w:rsidRPr="00A356B2">
        <w:rPr>
          <w:rFonts w:ascii="Times New Roman" w:hAnsi="Times New Roman" w:cs="Times New Roman"/>
          <w:sz w:val="24"/>
          <w:szCs w:val="24"/>
        </w:rPr>
        <w:t>вечерн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A356B2">
        <w:rPr>
          <w:rFonts w:ascii="Times New Roman" w:hAnsi="Times New Roman" w:cs="Times New Roman"/>
          <w:sz w:val="24"/>
          <w:szCs w:val="24"/>
        </w:rPr>
        <w:t xml:space="preserve"> школ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356B2">
        <w:rPr>
          <w:rFonts w:ascii="Times New Roman" w:hAnsi="Times New Roman" w:cs="Times New Roman"/>
          <w:sz w:val="24"/>
          <w:szCs w:val="24"/>
        </w:rPr>
        <w:t xml:space="preserve"> рабочей молодежи</w:t>
      </w:r>
      <w:r>
        <w:rPr>
          <w:rFonts w:ascii="Times New Roman" w:hAnsi="Times New Roman" w:cs="Times New Roman"/>
          <w:sz w:val="24"/>
          <w:szCs w:val="24"/>
        </w:rPr>
        <w:t>. Потом сэкономил много времени,</w:t>
      </w:r>
      <w:r w:rsidRPr="00A356B2">
        <w:rPr>
          <w:rFonts w:ascii="Times New Roman" w:hAnsi="Times New Roman" w:cs="Times New Roman"/>
          <w:sz w:val="24"/>
          <w:szCs w:val="24"/>
        </w:rPr>
        <w:t xml:space="preserve"> поступи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356B2">
        <w:rPr>
          <w:rFonts w:ascii="Times New Roman" w:hAnsi="Times New Roman" w:cs="Times New Roman"/>
          <w:sz w:val="24"/>
          <w:szCs w:val="24"/>
        </w:rPr>
        <w:t xml:space="preserve"> на подготовительные курсы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6B2">
        <w:rPr>
          <w:rFonts w:ascii="Times New Roman" w:hAnsi="Times New Roman" w:cs="Times New Roman"/>
          <w:sz w:val="24"/>
          <w:szCs w:val="24"/>
        </w:rPr>
        <w:t>Мелитопольского института инженеров-механиков сельского хозяйства</w:t>
      </w:r>
      <w:r>
        <w:rPr>
          <w:rFonts w:ascii="Times New Roman" w:hAnsi="Times New Roman" w:cs="Times New Roman"/>
          <w:sz w:val="24"/>
          <w:szCs w:val="24"/>
        </w:rPr>
        <w:t>. Т</w:t>
      </w:r>
      <w:r w:rsidRPr="00A356B2">
        <w:rPr>
          <w:rFonts w:ascii="Times New Roman" w:hAnsi="Times New Roman" w:cs="Times New Roman"/>
          <w:sz w:val="24"/>
          <w:szCs w:val="24"/>
        </w:rPr>
        <w:t>уда принимали</w:t>
      </w:r>
      <w:r>
        <w:rPr>
          <w:rFonts w:ascii="Times New Roman" w:hAnsi="Times New Roman" w:cs="Times New Roman"/>
          <w:sz w:val="24"/>
          <w:szCs w:val="24"/>
        </w:rPr>
        <w:t xml:space="preserve"> только</w:t>
      </w:r>
      <w:r w:rsidRPr="00A356B2">
        <w:rPr>
          <w:rFonts w:ascii="Times New Roman" w:hAnsi="Times New Roman" w:cs="Times New Roman"/>
          <w:sz w:val="24"/>
          <w:szCs w:val="24"/>
        </w:rPr>
        <w:t xml:space="preserve"> после </w:t>
      </w:r>
      <w:r>
        <w:rPr>
          <w:rFonts w:ascii="Times New Roman" w:hAnsi="Times New Roman" w:cs="Times New Roman"/>
          <w:sz w:val="24"/>
          <w:szCs w:val="24"/>
        </w:rPr>
        <w:t>8-</w:t>
      </w:r>
      <w:r w:rsidRPr="00A356B2">
        <w:rPr>
          <w:rFonts w:ascii="Times New Roman" w:hAnsi="Times New Roman" w:cs="Times New Roman"/>
          <w:sz w:val="24"/>
          <w:szCs w:val="24"/>
        </w:rPr>
        <w:t>ого класса, но поскольку я был участником войны</w:t>
      </w:r>
      <w:r>
        <w:rPr>
          <w:rFonts w:ascii="Times New Roman" w:hAnsi="Times New Roman" w:cs="Times New Roman"/>
          <w:sz w:val="24"/>
          <w:szCs w:val="24"/>
        </w:rPr>
        <w:t>, а</w:t>
      </w:r>
      <w:r w:rsidRPr="00A356B2">
        <w:rPr>
          <w:rFonts w:ascii="Times New Roman" w:hAnsi="Times New Roman" w:cs="Times New Roman"/>
          <w:sz w:val="24"/>
          <w:szCs w:val="24"/>
        </w:rPr>
        <w:t xml:space="preserve"> директором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A356B2">
        <w:rPr>
          <w:rFonts w:ascii="Times New Roman" w:hAnsi="Times New Roman" w:cs="Times New Roman"/>
          <w:sz w:val="24"/>
          <w:szCs w:val="24"/>
        </w:rPr>
        <w:t xml:space="preserve"> знакомый моего отца, то меня приняли </w:t>
      </w:r>
      <w:r>
        <w:rPr>
          <w:rFonts w:ascii="Times New Roman" w:hAnsi="Times New Roman" w:cs="Times New Roman"/>
          <w:sz w:val="24"/>
          <w:szCs w:val="24"/>
        </w:rPr>
        <w:t>после 7-ого</w:t>
      </w:r>
      <w:r w:rsidRPr="00A3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 за</w:t>
      </w:r>
      <w:r w:rsidRPr="00A356B2">
        <w:rPr>
          <w:rFonts w:ascii="Times New Roman" w:hAnsi="Times New Roman" w:cs="Times New Roman"/>
          <w:sz w:val="24"/>
          <w:szCs w:val="24"/>
        </w:rPr>
        <w:t xml:space="preserve"> год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A356B2">
        <w:rPr>
          <w:rFonts w:ascii="Times New Roman" w:hAnsi="Times New Roman" w:cs="Times New Roman"/>
          <w:sz w:val="24"/>
          <w:szCs w:val="24"/>
        </w:rPr>
        <w:t>проше</w:t>
      </w:r>
      <w:r>
        <w:rPr>
          <w:rFonts w:ascii="Times New Roman" w:hAnsi="Times New Roman" w:cs="Times New Roman"/>
          <w:sz w:val="24"/>
          <w:szCs w:val="24"/>
        </w:rPr>
        <w:t>л программу 8-ого, 9-ого,</w:t>
      </w:r>
      <w:r w:rsidRPr="00A35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10-</w:t>
      </w:r>
      <w:r w:rsidRPr="00A356B2">
        <w:rPr>
          <w:rFonts w:ascii="Times New Roman" w:hAnsi="Times New Roman" w:cs="Times New Roman"/>
          <w:sz w:val="24"/>
          <w:szCs w:val="24"/>
        </w:rPr>
        <w:t>ого классов.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Вам было 18</w:t>
      </w:r>
      <w:r w:rsidRPr="00EC5789">
        <w:rPr>
          <w:rFonts w:ascii="Times New Roman" w:hAnsi="Times New Roman" w:cs="Times New Roman"/>
          <w:sz w:val="24"/>
          <w:szCs w:val="24"/>
        </w:rPr>
        <w:sym w:font="Symbol" w:char="F02D"/>
      </w:r>
      <w:r w:rsidRPr="00A356B2">
        <w:rPr>
          <w:rFonts w:ascii="Times New Roman" w:hAnsi="Times New Roman" w:cs="Times New Roman"/>
          <w:sz w:val="24"/>
          <w:szCs w:val="24"/>
        </w:rPr>
        <w:t>19 лет</w:t>
      </w:r>
      <w:r>
        <w:rPr>
          <w:rFonts w:ascii="Times New Roman" w:hAnsi="Times New Roman" w:cs="Times New Roman"/>
          <w:sz w:val="24"/>
          <w:szCs w:val="24"/>
        </w:rPr>
        <w:t>, да</w:t>
      </w:r>
      <w:r w:rsidRPr="00A356B2">
        <w:rPr>
          <w:rFonts w:ascii="Times New Roman" w:hAnsi="Times New Roman" w:cs="Times New Roman"/>
          <w:sz w:val="24"/>
          <w:szCs w:val="24"/>
        </w:rPr>
        <w:t>?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6B2"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 w:rsidRPr="00A356B2">
        <w:rPr>
          <w:rFonts w:ascii="Times New Roman" w:hAnsi="Times New Roman" w:cs="Times New Roman"/>
          <w:sz w:val="24"/>
          <w:szCs w:val="24"/>
        </w:rPr>
        <w:t xml:space="preserve">Мне было тогда, это 1946 год, 17 лет. </w:t>
      </w:r>
      <w:r>
        <w:rPr>
          <w:rFonts w:ascii="Times New Roman" w:hAnsi="Times New Roman" w:cs="Times New Roman"/>
          <w:sz w:val="24"/>
          <w:szCs w:val="24"/>
        </w:rPr>
        <w:t>Поэтому я</w:t>
      </w:r>
      <w:r w:rsidRPr="00A356B2">
        <w:rPr>
          <w:rFonts w:ascii="Times New Roman" w:hAnsi="Times New Roman" w:cs="Times New Roman"/>
          <w:sz w:val="24"/>
          <w:szCs w:val="24"/>
        </w:rPr>
        <w:t xml:space="preserve"> сэкономил три года практически.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sz w:val="24"/>
          <w:szCs w:val="24"/>
        </w:rPr>
        <w:t xml:space="preserve"> Все наверстали!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6B2"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 w:rsidRPr="00A356B2">
        <w:rPr>
          <w:rFonts w:ascii="Times New Roman" w:hAnsi="Times New Roman" w:cs="Times New Roman"/>
          <w:sz w:val="24"/>
          <w:szCs w:val="24"/>
        </w:rPr>
        <w:t xml:space="preserve">Почти все. Но поскольку я не хотел в этот институт поступать, я ушел под конец с этих </w:t>
      </w:r>
      <w:r>
        <w:rPr>
          <w:rFonts w:ascii="Times New Roman" w:hAnsi="Times New Roman" w:cs="Times New Roman"/>
          <w:sz w:val="24"/>
          <w:szCs w:val="24"/>
        </w:rPr>
        <w:t xml:space="preserve">подготовительных </w:t>
      </w:r>
      <w:r w:rsidRPr="00A356B2">
        <w:rPr>
          <w:rFonts w:ascii="Times New Roman" w:hAnsi="Times New Roman" w:cs="Times New Roman"/>
          <w:sz w:val="24"/>
          <w:szCs w:val="24"/>
        </w:rPr>
        <w:t>курсов и при вечерней школе сдал экзамены экстерном</w:t>
      </w:r>
      <w:r>
        <w:rPr>
          <w:rFonts w:ascii="Times New Roman" w:hAnsi="Times New Roman" w:cs="Times New Roman"/>
          <w:sz w:val="24"/>
          <w:szCs w:val="24"/>
        </w:rPr>
        <w:t xml:space="preserve"> на Аттестат зрелости</w:t>
      </w:r>
      <w:r w:rsidRPr="00A3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Благодаря этому</w:t>
      </w:r>
      <w:r w:rsidRPr="00A356B2">
        <w:rPr>
          <w:rFonts w:ascii="Times New Roman" w:hAnsi="Times New Roman" w:cs="Times New Roman"/>
          <w:sz w:val="24"/>
          <w:szCs w:val="24"/>
        </w:rPr>
        <w:t xml:space="preserve"> я мог поступать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56B2">
        <w:rPr>
          <w:rFonts w:ascii="Times New Roman" w:hAnsi="Times New Roman" w:cs="Times New Roman"/>
          <w:sz w:val="24"/>
          <w:szCs w:val="24"/>
        </w:rPr>
        <w:t xml:space="preserve"> куда хотел. А у меня была мечта поступить на филологический факультет Киевского университета.</w:t>
      </w:r>
    </w:p>
    <w:p w:rsidR="00CD7D96" w:rsidRPr="00A356B2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sz w:val="24"/>
          <w:szCs w:val="24"/>
        </w:rPr>
        <w:t>А к</w:t>
      </w:r>
      <w:r w:rsidRPr="00A356B2">
        <w:rPr>
          <w:rFonts w:ascii="Times New Roman" w:hAnsi="Times New Roman" w:cs="Times New Roman"/>
          <w:sz w:val="24"/>
          <w:szCs w:val="24"/>
        </w:rPr>
        <w:t>ак эта мечта возникла?</w:t>
      </w:r>
    </w:p>
    <w:p w:rsidR="00CD7D96" w:rsidRDefault="00CD7D96" w:rsidP="00EC57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6B2"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 w:rsidRPr="00A356B2">
        <w:rPr>
          <w:rFonts w:ascii="Times New Roman" w:hAnsi="Times New Roman" w:cs="Times New Roman"/>
          <w:sz w:val="24"/>
          <w:szCs w:val="24"/>
        </w:rPr>
        <w:t xml:space="preserve">Любовь к литературе,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A356B2">
        <w:rPr>
          <w:rFonts w:ascii="Times New Roman" w:hAnsi="Times New Roman" w:cs="Times New Roman"/>
          <w:sz w:val="24"/>
          <w:szCs w:val="24"/>
        </w:rPr>
        <w:t>поэзии</w:t>
      </w:r>
      <w:r>
        <w:rPr>
          <w:rFonts w:ascii="Times New Roman" w:hAnsi="Times New Roman" w:cs="Times New Roman"/>
          <w:sz w:val="24"/>
          <w:szCs w:val="24"/>
        </w:rPr>
        <w:t>. Я</w:t>
      </w:r>
      <w:r w:rsidRPr="00A356B2">
        <w:rPr>
          <w:rFonts w:ascii="Times New Roman" w:hAnsi="Times New Roman" w:cs="Times New Roman"/>
          <w:sz w:val="24"/>
          <w:szCs w:val="24"/>
        </w:rPr>
        <w:t xml:space="preserve"> писал </w:t>
      </w:r>
      <w:r>
        <w:rPr>
          <w:rFonts w:ascii="Times New Roman" w:hAnsi="Times New Roman" w:cs="Times New Roman"/>
          <w:sz w:val="24"/>
          <w:szCs w:val="24"/>
        </w:rPr>
        <w:t xml:space="preserve">стихи, </w:t>
      </w:r>
      <w:r w:rsidRPr="00A356B2">
        <w:rPr>
          <w:rFonts w:ascii="Times New Roman" w:hAnsi="Times New Roman" w:cs="Times New Roman"/>
          <w:sz w:val="24"/>
          <w:szCs w:val="24"/>
        </w:rPr>
        <w:t xml:space="preserve">даже рассказы. </w:t>
      </w:r>
      <w:r>
        <w:rPr>
          <w:rFonts w:ascii="Times New Roman" w:hAnsi="Times New Roman" w:cs="Times New Roman"/>
          <w:sz w:val="24"/>
          <w:szCs w:val="24"/>
        </w:rPr>
        <w:t>Ме</w:t>
      </w:r>
      <w:r w:rsidRPr="00A356B2">
        <w:rPr>
          <w:rFonts w:ascii="Times New Roman" w:hAnsi="Times New Roman" w:cs="Times New Roman"/>
          <w:sz w:val="24"/>
          <w:szCs w:val="24"/>
        </w:rPr>
        <w:t xml:space="preserve">ня очень влекло к этому.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356B2">
        <w:rPr>
          <w:rFonts w:ascii="Times New Roman" w:hAnsi="Times New Roman" w:cs="Times New Roman"/>
          <w:sz w:val="24"/>
          <w:szCs w:val="24"/>
        </w:rPr>
        <w:t xml:space="preserve"> обязательно хотел поступить на филологический факультет</w:t>
      </w:r>
      <w:r>
        <w:rPr>
          <w:rFonts w:ascii="Times New Roman" w:hAnsi="Times New Roman" w:cs="Times New Roman"/>
          <w:sz w:val="24"/>
          <w:szCs w:val="24"/>
        </w:rPr>
        <w:t xml:space="preserve">. В Мелитополе был Пединститут, но без такого факультета. А куда поступать? В Киев. На философский же факультет я поступил случайно. Когда я приехал в Киев поступать в университет, то оказалось, что там очень большой конкурс на филологический факультет. Хотя у участников войны были льготы, но нужно было сдать экзамены и тогда только тебя примут. Но дело даже не в сложностях поступления. Я вдруг узнал, что там есть философский факультет, я раньше даже не знал, что такое философия, что такое философский факультет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(смеется). </w:t>
      </w:r>
      <w:r>
        <w:rPr>
          <w:rFonts w:ascii="Times New Roman" w:hAnsi="Times New Roman" w:cs="Times New Roman"/>
          <w:sz w:val="24"/>
          <w:szCs w:val="24"/>
        </w:rPr>
        <w:t xml:space="preserve">Там, с одной стороны, был гораздо меньший конкурс. Но, с другой, и это важнее, охватило ощущение, что философия </w:t>
      </w:r>
      <w:r w:rsidRPr="0000334E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что-то такое возвышенное, что-то необыкновенное. И вдруг меня черт дернул,  даже не пойму как это вышло, я резко переменил решение и подал документы на философский факультет. Ну, экзамены, сочинение я писал всегда на «отлично». Но вот иностранный язык! У меня было убеждение, что теперь, после победы над Германией, немецкий язык не актуален. Я немного знал немецкий, потому что изучал его в 5-ом классе, а главное был ведь в Германии, общался с немцами. Я решил, что сейчас актуален английский язык и пытался его изучать, но что можно за год изучить. Я хорошо сдал экзамены по русскому, истории, еще были какие-то предметы, а вот на экзамене по английскому языку отвечал плохо, можно сказать, провалился. Но женщина, принимавшая экзамен, увидела, что я участник войны, и поставила мне «тройку», спасла меня… Знаете, мне как-то везло: на жизненном пути  встречалось много хороших людей, и в каких-то ситуациях они очень помогали. И это тоже сыграло важную роль </w:t>
      </w:r>
      <w:r w:rsidRPr="004B6A4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вера в людей, в дружбу, в хорошие человеческие взаимоотношения. </w:t>
      </w:r>
    </w:p>
    <w:p w:rsidR="00CD7D96" w:rsidRDefault="00CD7D96" w:rsidP="00EC578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поступил я на философский факультет. Это оказалось, конечно, ужасным, в том плане, что в те годы вся философия была сведена к изучению трудов товарища Сталина и товарища Ленина, таково было главное содержание обучения. И сам факультет был, конечно, идеологический: я застал все эти погромы, борьбу с космополитами, борьбу за «идейную чистоту» науки, против генетики и всех прочих так называемых лженаук. Киевская официальная общественность и особенно ее гуманитарная часть отличались кондовым национализмом и кондовой партийностью. Я был свидетелем того, как очень хороших людей изгоняли и клеймили. И вообще, это ведь были </w:t>
      </w:r>
      <w:r w:rsidRPr="00C21A6D">
        <w:rPr>
          <w:rFonts w:ascii="Times New Roman" w:hAnsi="Times New Roman" w:cs="Times New Roman"/>
          <w:sz w:val="24"/>
          <w:szCs w:val="24"/>
        </w:rPr>
        <w:t>1947-</w:t>
      </w:r>
      <w:r>
        <w:rPr>
          <w:rFonts w:ascii="Times New Roman" w:hAnsi="Times New Roman" w:cs="Times New Roman"/>
          <w:sz w:val="24"/>
          <w:szCs w:val="24"/>
        </w:rPr>
        <w:t xml:space="preserve">й, 1948-ой, 1949-ой, 1950-ый, 1951-ый, 1952-й годы </w:t>
      </w:r>
      <w:r w:rsidRPr="00EC5789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период, когда я учился в университете </w:t>
      </w:r>
      <w:r w:rsidRPr="00D3106E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тяжелые времена. Постоянная идеологическая трескотня, доносы, аресты, собрания, бдительное око КГБ. Все должны доказывать, что они верные приверженцы партии, коммунистической идеологии, великого гения и отца народов товарища Сталина и т.д. Очень много было лицемерия. И после войны, после фронта это воспринималось очень тяжело. Ну и плюс ко всему еще я был «инвалидом пятой группы». Речь, как вы понимаете, идет о пятом пункте анкеты, о национальности.</w:t>
      </w: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Так, а как Вы поступили-то вообще?</w:t>
      </w:r>
    </w:p>
    <w:p w:rsidR="00CD7D96" w:rsidRDefault="00CD7D96" w:rsidP="00EC578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Я поступил как участник войны. Но потом я всегда был человеком «второго сорта», а после окончания университета мне все пути в науку были закрыты. Не говоря уже об аспирантуре. Многие получили назначение в институты, многих взяли преподавателями в партийные школы, на партийную работу, окончивших факультет даже брали в КГБ. Так вот для меня все такие пути </w:t>
      </w:r>
      <w:r w:rsidRPr="00460F0D">
        <w:rPr>
          <w:rFonts w:ascii="Times New Roman" w:hAnsi="Times New Roman" w:cs="Times New Roman"/>
          <w:sz w:val="24"/>
          <w:szCs w:val="24"/>
        </w:rPr>
        <w:t xml:space="preserve">были перекрыты. 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Pr="00460F0D">
        <w:rPr>
          <w:rFonts w:ascii="Times New Roman" w:hAnsi="Times New Roman" w:cs="Times New Roman"/>
          <w:sz w:val="24"/>
          <w:szCs w:val="24"/>
        </w:rPr>
        <w:t xml:space="preserve">мне </w:t>
      </w:r>
      <w:r>
        <w:rPr>
          <w:rFonts w:ascii="Times New Roman" w:hAnsi="Times New Roman" w:cs="Times New Roman"/>
          <w:sz w:val="24"/>
          <w:szCs w:val="24"/>
        </w:rPr>
        <w:t xml:space="preserve">все же </w:t>
      </w:r>
      <w:r w:rsidRPr="00460F0D">
        <w:rPr>
          <w:rFonts w:ascii="Times New Roman" w:hAnsi="Times New Roman" w:cs="Times New Roman"/>
          <w:sz w:val="24"/>
          <w:szCs w:val="24"/>
        </w:rPr>
        <w:t xml:space="preserve">досталось </w:t>
      </w:r>
      <w:r>
        <w:rPr>
          <w:rFonts w:ascii="Times New Roman" w:hAnsi="Times New Roman" w:cs="Times New Roman"/>
          <w:sz w:val="24"/>
          <w:szCs w:val="24"/>
        </w:rPr>
        <w:t xml:space="preserve">сравнительно </w:t>
      </w:r>
      <w:r w:rsidRPr="00460F0D">
        <w:rPr>
          <w:rFonts w:ascii="Times New Roman" w:hAnsi="Times New Roman" w:cs="Times New Roman"/>
          <w:sz w:val="24"/>
          <w:szCs w:val="24"/>
        </w:rPr>
        <w:t>неплохое назначение – опять-таки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0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наверное,</w:t>
      </w:r>
      <w:r w:rsidRPr="00460F0D">
        <w:rPr>
          <w:rFonts w:ascii="Times New Roman" w:hAnsi="Times New Roman" w:cs="Times New Roman"/>
          <w:sz w:val="24"/>
          <w:szCs w:val="24"/>
        </w:rPr>
        <w:t xml:space="preserve"> благодаря тому, я был участником войны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F0D">
        <w:rPr>
          <w:sz w:val="24"/>
          <w:szCs w:val="24"/>
        </w:rPr>
        <w:t>–</w:t>
      </w:r>
      <w:r w:rsidRPr="00460F0D">
        <w:rPr>
          <w:rFonts w:ascii="Times New Roman" w:hAnsi="Times New Roman" w:cs="Times New Roman"/>
          <w:sz w:val="24"/>
          <w:szCs w:val="24"/>
        </w:rPr>
        <w:t xml:space="preserve"> в школу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60F0D">
        <w:rPr>
          <w:rFonts w:ascii="Times New Roman" w:hAnsi="Times New Roman" w:cs="Times New Roman"/>
          <w:sz w:val="24"/>
          <w:szCs w:val="24"/>
        </w:rPr>
        <w:t xml:space="preserve">в Донецк. Тогда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60F0D">
        <w:rPr>
          <w:rFonts w:ascii="Times New Roman" w:hAnsi="Times New Roman" w:cs="Times New Roman"/>
          <w:sz w:val="24"/>
          <w:szCs w:val="24"/>
        </w:rPr>
        <w:t>вели логику и психологию в 9</w:t>
      </w:r>
      <w:r>
        <w:rPr>
          <w:rFonts w:ascii="Times New Roman" w:hAnsi="Times New Roman" w:cs="Times New Roman"/>
          <w:sz w:val="24"/>
          <w:szCs w:val="24"/>
        </w:rPr>
        <w:t>-ом</w:t>
      </w:r>
      <w:r w:rsidRPr="00460F0D">
        <w:rPr>
          <w:rFonts w:ascii="Times New Roman" w:hAnsi="Times New Roman" w:cs="Times New Roman"/>
          <w:sz w:val="24"/>
          <w:szCs w:val="24"/>
        </w:rPr>
        <w:t xml:space="preserve"> и 10</w:t>
      </w:r>
      <w:r>
        <w:rPr>
          <w:rFonts w:ascii="Times New Roman" w:hAnsi="Times New Roman" w:cs="Times New Roman"/>
          <w:sz w:val="24"/>
          <w:szCs w:val="24"/>
        </w:rPr>
        <w:t>-ом</w:t>
      </w:r>
      <w:r w:rsidRPr="00460F0D">
        <w:rPr>
          <w:rFonts w:ascii="Times New Roman" w:hAnsi="Times New Roman" w:cs="Times New Roman"/>
          <w:sz w:val="24"/>
          <w:szCs w:val="24"/>
        </w:rPr>
        <w:t xml:space="preserve"> классах. И 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0F0D">
        <w:rPr>
          <w:rFonts w:ascii="Times New Roman" w:hAnsi="Times New Roman" w:cs="Times New Roman"/>
          <w:sz w:val="24"/>
          <w:szCs w:val="24"/>
        </w:rPr>
        <w:t xml:space="preserve"> получи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60F0D">
        <w:rPr>
          <w:rFonts w:ascii="Times New Roman" w:hAnsi="Times New Roman" w:cs="Times New Roman"/>
          <w:sz w:val="24"/>
          <w:szCs w:val="24"/>
        </w:rPr>
        <w:t xml:space="preserve"> назначение в школу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60F0D">
        <w:rPr>
          <w:rFonts w:ascii="Times New Roman" w:hAnsi="Times New Roman" w:cs="Times New Roman"/>
          <w:sz w:val="24"/>
          <w:szCs w:val="24"/>
        </w:rPr>
        <w:t xml:space="preserve"> с удовольствием</w:t>
      </w:r>
      <w:r>
        <w:rPr>
          <w:rFonts w:ascii="Times New Roman" w:hAnsi="Times New Roman" w:cs="Times New Roman"/>
          <w:sz w:val="24"/>
          <w:szCs w:val="24"/>
        </w:rPr>
        <w:t xml:space="preserve"> преподавал логику и психологию, но только два года. А потом эти предметы отменили, и я преподавал в школе слесарное дело, вернулся, так сказать, к своим пролетарским истокам. Но это были лучшие годы моей жизни. В школе мы создали замечательную мастерскую; благодаря родителям достали станки, инструменты – все на высоком уровне. И эти пятиклассники, им было интересно. Представьте, когда они своими руками делали болт и гайку и накручивали ее, они чувствовали особенное уважение к самим себе. Но мы делали разные интересные вещи, в том числе сложные приспособления для физического кабинета. И у меня был большой авторитет среди ребят. Пожалуй, никогда не было такого авторитета, как тогда. </w:t>
      </w: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sz w:val="24"/>
          <w:szCs w:val="24"/>
        </w:rPr>
        <w:t>И сколько лет Вы преподавали слесарное дело?</w:t>
      </w:r>
    </w:p>
    <w:p w:rsidR="00CD7D96" w:rsidRDefault="00CD7D96" w:rsidP="009B57A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Три года. Помимо слесарного дела, мне дали еще три часа астрономии. Был телескоп системы Максутова, мы установили его на крыше школы, наблюдали спутники Юпитера и многое другое. Потом, в 1957 году </w:t>
      </w:r>
      <w:r w:rsidRPr="007C1B4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лет прошло </w:t>
      </w:r>
      <w:r w:rsidRPr="007C1B4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086092">
        <w:rPr>
          <w:rFonts w:ascii="Times New Roman" w:hAnsi="Times New Roman" w:cs="Times New Roman"/>
          <w:sz w:val="24"/>
          <w:szCs w:val="24"/>
        </w:rPr>
        <w:t>во всех институтах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ввели философию. До этого я пытался  пробиться в пединститут преподавать логику, но меня не брали. Были указания сверху, закрывавшие для меня эту дорогу. </w:t>
      </w:r>
      <w:r w:rsidRPr="001F26C2">
        <w:rPr>
          <w:rFonts w:ascii="Times New Roman" w:hAnsi="Times New Roman" w:cs="Times New Roman"/>
          <w:sz w:val="24"/>
          <w:szCs w:val="24"/>
          <w:highlight w:val="yellow"/>
        </w:rPr>
        <w:t>В 1954 году я решил поступить в аспирантуру Института философии. Думал, в Киеве все закрыто, мне прямо об этом говорили, а в Москве больше справедливости. Я весь год готовился. На первом же экзамене – по диалектическому материализму – меня откровенно и долго пытались «завалить». Несмотря на то, что я ответил на все вопросы, поставили четверку. А на экзамене по историческому материализму без церемоний после трехминутного разговора  поставили тройку. Так закончилась первая попытка поступить в наш Институт. Мечта моя исполнилась через 33 года.</w:t>
      </w:r>
    </w:p>
    <w:p w:rsidR="00CD7D96" w:rsidRDefault="00CD7D96" w:rsidP="009B57A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6092">
        <w:rPr>
          <w:rFonts w:ascii="Times New Roman" w:hAnsi="Times New Roman" w:cs="Times New Roman"/>
          <w:sz w:val="24"/>
          <w:szCs w:val="24"/>
        </w:rPr>
        <w:t>В Донецке</w:t>
      </w:r>
      <w:r>
        <w:rPr>
          <w:rFonts w:ascii="Times New Roman" w:hAnsi="Times New Roman" w:cs="Times New Roman"/>
          <w:sz w:val="24"/>
          <w:szCs w:val="24"/>
        </w:rPr>
        <w:t xml:space="preserve"> обитало еще несколько человек, окончивших философский факультет, но потом они все постепенно разъехались, и я остался единственным дипломированным специалистом по философии в Донецке. Так сложились обстоятельства, что меня взяли-таки преподавателем в Донецкий медицинский институт. Непросто это </w:t>
      </w:r>
      <w:r w:rsidRPr="007C1B46">
        <w:rPr>
          <w:rFonts w:ascii="Times New Roman" w:hAnsi="Times New Roman" w:cs="Times New Roman"/>
          <w:sz w:val="24"/>
          <w:szCs w:val="24"/>
        </w:rPr>
        <w:t>было – только обком</w:t>
      </w:r>
      <w:r>
        <w:rPr>
          <w:rFonts w:ascii="Times New Roman" w:hAnsi="Times New Roman" w:cs="Times New Roman"/>
          <w:sz w:val="24"/>
          <w:szCs w:val="24"/>
        </w:rPr>
        <w:t xml:space="preserve"> партии мог утвердить на такую должность, иначе нельзя было поступить в институт преподавателем философии. Но все пять лет  после окончания университета я занимался философией, даже по поручению райкома партии читал лекции по философии. Ездил с лекциями по районам Донецкой области,  писал статьи в газету на философские темы. Раньше часто были такие публикации </w:t>
      </w:r>
      <w:r w:rsidRPr="008E68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8E6893">
        <w:rPr>
          <w:rFonts w:ascii="Times New Roman" w:hAnsi="Times New Roman" w:cs="Times New Roman"/>
          <w:sz w:val="24"/>
          <w:szCs w:val="24"/>
        </w:rPr>
        <w:t>ведь</w:t>
      </w:r>
      <w:r>
        <w:rPr>
          <w:rFonts w:ascii="Times New Roman" w:hAnsi="Times New Roman" w:cs="Times New Roman"/>
          <w:sz w:val="24"/>
          <w:szCs w:val="24"/>
        </w:rPr>
        <w:t xml:space="preserve"> все изучали марксизм </w:t>
      </w:r>
      <w:r w:rsidRPr="008E68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областной газете была рубрика такая, раз в две-три недели </w:t>
      </w:r>
      <w:r w:rsidRPr="00EC5789">
        <w:rPr>
          <w:rFonts w:ascii="Times New Roman" w:hAnsi="Times New Roman" w:cs="Times New Roman"/>
          <w:sz w:val="24"/>
          <w:szCs w:val="24"/>
        </w:rPr>
        <w:t xml:space="preserve">печаталась </w:t>
      </w:r>
      <w:r>
        <w:rPr>
          <w:rFonts w:ascii="Times New Roman" w:hAnsi="Times New Roman" w:cs="Times New Roman"/>
          <w:sz w:val="24"/>
          <w:szCs w:val="24"/>
        </w:rPr>
        <w:t>большая статья на философскую тему. Несколько моих статей напечатали, а одну статью похвалили в газете «Правда»,</w:t>
      </w:r>
      <w:r>
        <w:rPr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охвалили редактора газеты и обком партии.</w:t>
      </w:r>
    </w:p>
    <w:p w:rsidR="00CD7D96" w:rsidRDefault="00CD7D96" w:rsidP="00FA767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sz w:val="24"/>
          <w:szCs w:val="24"/>
        </w:rPr>
        <w:t>И что это была за статья?</w:t>
      </w:r>
    </w:p>
    <w:p w:rsidR="00CD7D96" w:rsidRDefault="00CD7D96" w:rsidP="00FA767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Статья была, стыдно теперь даже сказать, связана с работой Сталина «Об экономических проблемах социализма». И, сам уже точно не помню детали, но в статье рассматривались проблемы сознания, возвышение сознания людей в связи с общественным развитием, то есть была она больше по проблематике исторического материализма. Там ничего особенного не было, но ее вдруг заметили  в обзоре «Правды» и расхвалили. После этого мне предложили работу в газете, квартиру обещали дать, что было немаловажно </w:t>
      </w:r>
      <w:r w:rsidRPr="008E6893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проблема жилища тогда была очень сложной в Донецке, я ютился в разных местах, снимал углы. Но не пошел в газету. Понял: если я туда пойду, то с философией будет покончено. А я занимался философскими проблемами изучения сознания и мозга, читал очень много, думал и собирался написать диссертацию.</w:t>
      </w:r>
    </w:p>
    <w:p w:rsidR="00CD7D96" w:rsidRDefault="00CD7D96" w:rsidP="007E0EC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Упомянутую статью мою рецензировал секретарь горкома </w:t>
      </w:r>
      <w:r w:rsidRPr="003E0E69">
        <w:rPr>
          <w:rFonts w:ascii="Times New Roman" w:hAnsi="Times New Roman" w:cs="Times New Roman"/>
          <w:sz w:val="24"/>
          <w:szCs w:val="24"/>
        </w:rPr>
        <w:t xml:space="preserve">партии – тогда статьи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E0E69">
        <w:rPr>
          <w:rFonts w:ascii="Times New Roman" w:hAnsi="Times New Roman" w:cs="Times New Roman"/>
          <w:sz w:val="24"/>
          <w:szCs w:val="24"/>
        </w:rPr>
        <w:t xml:space="preserve"> газет </w:t>
      </w:r>
      <w:r>
        <w:rPr>
          <w:rFonts w:ascii="Times New Roman" w:hAnsi="Times New Roman" w:cs="Times New Roman"/>
          <w:sz w:val="24"/>
          <w:szCs w:val="24"/>
        </w:rPr>
        <w:t xml:space="preserve">строго рецензировали –  и он дал добро на ее публикацию. Потом он ушел в Академию общественных наук при ЦК КПСС, защитил там диссертацию по философии, вернулся и стал секретарем обкома партии. Ко всему еще его жена работала в нашей школе, и дети его у меня </w:t>
      </w:r>
      <w:r w:rsidRPr="003E0E69">
        <w:rPr>
          <w:rFonts w:ascii="Times New Roman" w:hAnsi="Times New Roman" w:cs="Times New Roman"/>
          <w:sz w:val="24"/>
          <w:szCs w:val="24"/>
        </w:rPr>
        <w:t xml:space="preserve">учились – ещё тогда, когда я преподавал логику и психологию. </w:t>
      </w:r>
      <w:r>
        <w:rPr>
          <w:rFonts w:ascii="Times New Roman" w:hAnsi="Times New Roman" w:cs="Times New Roman"/>
          <w:sz w:val="24"/>
          <w:szCs w:val="24"/>
        </w:rPr>
        <w:t>То есть он был обо мне наслышан, по крайне мере. И когда ввели философию в Медицинском институте, то возникла моя кандидатура, и секретарь обкома ее поддержал. Я был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единственным дипломированным философ в городе, к тому же с несколькими публикациями. Более того, в числе этих публикаций была публикация в «Вопросах философии». В 1957 году там вышла моя статья «Об определении категории случайности» </w:t>
      </w:r>
      <w:r w:rsidRPr="00516DCF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анализ логических связей категорий общего, необходимого, единичного и случайного. Эта проблематика тоже была в чем-то навеяна войной. Надо сказать, что я писал и вообще занимался философией в полном одиночестве, не было людей, которые могли бы мне что-то посоветовать или подсказать. Сыграло положительную роль, конечно, то, что я 2 года преподавал психологию в школе. Короче, меня интересовала проблема случайности, я написал эту статью и посылал ее в разные места, но в Киеве и везде – отказ. Тогда я набрался наглости и послал эту статью, без всякой надежды, в «Вопросы философии». Прошло месяца два и вдруг </w:t>
      </w:r>
      <w:r w:rsidRPr="00B047A0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тогда я только что получил маленькую комнатушку, первую свою жилплощадь </w:t>
      </w:r>
      <w:r w:rsidRPr="00B047A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открываю почту и нахожу письмо с адресом отправителя «Вопросы философии». Дрожащими руками вскрываю конверт и читаю: «Уважаемый товарищ Дубровский. Вашу статью мы обсудили на редколлегии и приняли ее к публикации. Она будет опубликована в номере 3 за 1957 год»… Третий номер </w:t>
      </w:r>
      <w:r w:rsidRPr="00B047A0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тогда «Вопросы философии» выходили только шесть раз в год. И подпись: «С уважением зав. отделом Гургенидзе».  «Над чем Вы работаете, каковы Ваши творческие планы. Что бы Вы хотели еще написать для нашего журнала</w:t>
      </w:r>
      <w:r w:rsidRPr="00B047A0">
        <w:rPr>
          <w:rFonts w:ascii="Times New Roman" w:hAnsi="Times New Roman" w:cs="Times New Roman"/>
          <w:sz w:val="24"/>
          <w:szCs w:val="24"/>
        </w:rPr>
        <w:t xml:space="preserve">?» – </w:t>
      </w:r>
      <w:r>
        <w:rPr>
          <w:rFonts w:ascii="Times New Roman" w:hAnsi="Times New Roman" w:cs="Times New Roman"/>
          <w:sz w:val="24"/>
          <w:szCs w:val="24"/>
        </w:rPr>
        <w:t>читал я в письме Гургенидзе, который сыграл в моей жизни очень большую роль</w:t>
      </w:r>
      <w:r w:rsidRPr="00B047A0">
        <w:rPr>
          <w:rFonts w:ascii="Times New Roman" w:hAnsi="Times New Roman" w:cs="Times New Roman"/>
          <w:sz w:val="24"/>
          <w:szCs w:val="24"/>
        </w:rPr>
        <w:t>. Я был</w:t>
      </w:r>
      <w:r>
        <w:rPr>
          <w:rFonts w:ascii="Times New Roman" w:hAnsi="Times New Roman" w:cs="Times New Roman"/>
          <w:sz w:val="24"/>
          <w:szCs w:val="24"/>
        </w:rPr>
        <w:t xml:space="preserve"> окрылен! Такой подарок судьбы. Статья вышла. Обком дал санкцию на работу преподавателем философии в Донецком медицинском институте. </w:t>
      </w:r>
    </w:p>
    <w:p w:rsidR="00CD7D96" w:rsidRDefault="00CD7D96" w:rsidP="007E0EC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тут, как говорится, на ровном месте </w:t>
      </w:r>
      <w:r w:rsidRPr="00516DCF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опять «удар судьбы». Решили меня по конкурсу проводить, с санкции обкома. И вот заседает Ученый совет института, сидят все эти мэтры, профессура. Ученый секретарь зачитывает мои данные, рекомендацию, печатные работы и под конец: работает в настоящее время в школе такой-то, преподавателем слесарного дела.</w:t>
      </w:r>
      <w:r w:rsidRPr="00B40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 прослушали, что я окончил философский факультет, что у меня есть публикации, а вот слесарное дело услышали. Слесарное дело, а будет работать на кафедре философии. И большинство дружно вычеркнуло меня. Не прошел по конкурсу. Ректор говорит: «Я ничего не могу сделать теперь. Конечно, глупо, что поставили вас на конкурс. Мне надо было просто зачислить вас и все. Есть санкция обкома. А сейчас я ничего не могу сделать». И вот с этим я уехал на лето, с таким разочарованием: мечта моя работать по специальности, и вроде все препятствия позади остались… Вроде бы…</w:t>
      </w:r>
    </w:p>
    <w:p w:rsidR="00CD7D96" w:rsidRDefault="00CD7D96" w:rsidP="002A71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AB7">
        <w:rPr>
          <w:rFonts w:ascii="Times New Roman" w:hAnsi="Times New Roman" w:cs="Times New Roman"/>
          <w:sz w:val="24"/>
          <w:szCs w:val="24"/>
        </w:rPr>
        <w:t>На лето Вы домой поехали?</w:t>
      </w:r>
    </w:p>
    <w:p w:rsidR="00CD7D96" w:rsidRDefault="00CD7D96" w:rsidP="002A712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Ну, конечно, домой, в Мелитополь. Вернулся в  середине августа. Но работать-то некому, а надо читать курс по философии. Пошел заведующий кафедрой марксизма-ленинизма в обком. Они говорят: «Решим этот вопрос». И действительно, позвонил секретарь обкома ректору и меня зачислили исполняющим обязанности преподавателя философии. Так я попал в институт в 1957 году. И потом, через год примерно я стал старшим преподавателем, редактором многотиражной газеты... 13 лет я проработал в этом институте. Защитил диссертацию в 1962 году, диссертация моя называлась так – «Об аналитико-синтетическом характере отражательной деятельности мозга». Я сам придумал эту тему. Соотношение категорий анализа и синтеза в нейрофизиологии, психологии и в логике. Нормальная диссертация. Правда, по тем временам непривычная для философов. Поэтому встал вопрос, как и где ее защищать? </w:t>
      </w:r>
    </w:p>
    <w:p w:rsidR="00CD7D96" w:rsidRDefault="00CD7D96" w:rsidP="003D4C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тут надо рассказать еще о том, что, работая в мединституте, я понемногу изучал медицину. </w:t>
      </w:r>
      <w:r w:rsidRPr="00C92E9A">
        <w:rPr>
          <w:rFonts w:ascii="Times New Roman" w:hAnsi="Times New Roman" w:cs="Times New Roman"/>
          <w:sz w:val="24"/>
          <w:szCs w:val="24"/>
        </w:rPr>
        <w:t>Меня назначили руководителем кружка по изучению философии для професс</w:t>
      </w:r>
      <w:r>
        <w:rPr>
          <w:rFonts w:ascii="Times New Roman" w:hAnsi="Times New Roman" w:cs="Times New Roman"/>
          <w:sz w:val="24"/>
          <w:szCs w:val="24"/>
        </w:rPr>
        <w:t>оров-клиницистов</w:t>
      </w:r>
      <w:r w:rsidRPr="00C92E9A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ые меня провалили</w:t>
      </w:r>
      <w:r w:rsidRPr="00C92E9A">
        <w:rPr>
          <w:rFonts w:ascii="Times New Roman" w:hAnsi="Times New Roman" w:cs="Times New Roman"/>
          <w:sz w:val="24"/>
          <w:szCs w:val="24"/>
        </w:rPr>
        <w:t xml:space="preserve"> на Ученом совете. А что это была за профессура? </w:t>
      </w:r>
      <w:r>
        <w:rPr>
          <w:rFonts w:ascii="Times New Roman" w:hAnsi="Times New Roman" w:cs="Times New Roman"/>
          <w:sz w:val="24"/>
          <w:szCs w:val="24"/>
        </w:rPr>
        <w:t>Вы, наверное, слышали о «</w:t>
      </w:r>
      <w:r w:rsidRPr="00C92E9A">
        <w:rPr>
          <w:rFonts w:ascii="Times New Roman" w:hAnsi="Times New Roman" w:cs="Times New Roman"/>
          <w:sz w:val="24"/>
          <w:szCs w:val="24"/>
        </w:rPr>
        <w:t>дел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92E9A">
        <w:rPr>
          <w:rFonts w:ascii="Times New Roman" w:hAnsi="Times New Roman" w:cs="Times New Roman"/>
          <w:sz w:val="24"/>
          <w:szCs w:val="24"/>
        </w:rPr>
        <w:t xml:space="preserve"> врачей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16DCF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«врагов народа», «убийц в белых халатах». Тогда почти всех крупнейших евреев-медиков </w:t>
      </w:r>
      <w:r w:rsidRPr="00C92E9A">
        <w:rPr>
          <w:rFonts w:ascii="Times New Roman" w:hAnsi="Times New Roman" w:cs="Times New Roman"/>
          <w:sz w:val="24"/>
          <w:szCs w:val="24"/>
        </w:rPr>
        <w:t>повыгоняли из Москвы, из Киева и из Харькова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2E9A">
        <w:rPr>
          <w:rFonts w:ascii="Times New Roman" w:hAnsi="Times New Roman" w:cs="Times New Roman"/>
          <w:sz w:val="24"/>
          <w:szCs w:val="24"/>
        </w:rPr>
        <w:t xml:space="preserve"> А наш ректор, профе</w:t>
      </w:r>
      <w:r>
        <w:rPr>
          <w:rFonts w:ascii="Times New Roman" w:hAnsi="Times New Roman" w:cs="Times New Roman"/>
          <w:sz w:val="24"/>
          <w:szCs w:val="24"/>
        </w:rPr>
        <w:t>ссор Ганичкин Андрей Михайлович</w:t>
      </w:r>
      <w:r w:rsidRPr="00C92E9A">
        <w:rPr>
          <w:rFonts w:ascii="Times New Roman" w:hAnsi="Times New Roman" w:cs="Times New Roman"/>
          <w:sz w:val="24"/>
          <w:szCs w:val="24"/>
        </w:rPr>
        <w:t xml:space="preserve"> очень умный был </w:t>
      </w:r>
      <w:r>
        <w:rPr>
          <w:rFonts w:ascii="Times New Roman" w:hAnsi="Times New Roman" w:cs="Times New Roman"/>
          <w:sz w:val="24"/>
          <w:szCs w:val="24"/>
        </w:rPr>
        <w:t xml:space="preserve">человек, </w:t>
      </w:r>
      <w:r w:rsidRPr="00C92E9A">
        <w:rPr>
          <w:rFonts w:ascii="Times New Roman" w:hAnsi="Times New Roman" w:cs="Times New Roman"/>
          <w:sz w:val="24"/>
          <w:szCs w:val="24"/>
        </w:rPr>
        <w:t>у него первый секретарь обкома был друг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92E9A">
        <w:rPr>
          <w:rFonts w:ascii="Times New Roman" w:hAnsi="Times New Roman" w:cs="Times New Roman"/>
          <w:sz w:val="24"/>
          <w:szCs w:val="24"/>
        </w:rPr>
        <w:t xml:space="preserve">приятель. Он </w:t>
      </w:r>
      <w:r>
        <w:rPr>
          <w:rFonts w:ascii="Times New Roman" w:hAnsi="Times New Roman" w:cs="Times New Roman"/>
          <w:sz w:val="24"/>
          <w:szCs w:val="24"/>
        </w:rPr>
        <w:t>многих</w:t>
      </w:r>
      <w:r w:rsidRPr="00C92E9A">
        <w:rPr>
          <w:rFonts w:ascii="Times New Roman" w:hAnsi="Times New Roman" w:cs="Times New Roman"/>
          <w:sz w:val="24"/>
          <w:szCs w:val="24"/>
        </w:rPr>
        <w:t xml:space="preserve"> этих </w:t>
      </w:r>
      <w:r>
        <w:rPr>
          <w:rFonts w:ascii="Times New Roman" w:hAnsi="Times New Roman" w:cs="Times New Roman"/>
          <w:sz w:val="24"/>
          <w:szCs w:val="24"/>
        </w:rPr>
        <w:t xml:space="preserve">мэтров </w:t>
      </w:r>
      <w:r w:rsidRPr="00C92E9A">
        <w:rPr>
          <w:rFonts w:ascii="Times New Roman" w:hAnsi="Times New Roman" w:cs="Times New Roman"/>
          <w:sz w:val="24"/>
          <w:szCs w:val="24"/>
        </w:rPr>
        <w:t>собрал, дал им квартиры, и в Донецком мединституте появилась плеяда выдающихся профессоров</w:t>
      </w:r>
      <w:r>
        <w:rPr>
          <w:rFonts w:ascii="Times New Roman" w:hAnsi="Times New Roman" w:cs="Times New Roman"/>
          <w:sz w:val="24"/>
          <w:szCs w:val="24"/>
        </w:rPr>
        <w:t xml:space="preserve">: Воронов, Губергриц, Франкфурт. Они все были авторами учебников для медицинских институтов, врачами высшего класса. Они видели в больном личность </w:t>
      </w:r>
      <w:r w:rsidRPr="00BD14B3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умели постигнуть его индивидуальные особенности, так беседовали с больным, что от  самой </w:t>
      </w:r>
      <w:r w:rsidRPr="00BD14B3">
        <w:rPr>
          <w:rFonts w:ascii="Times New Roman" w:hAnsi="Times New Roman" w:cs="Times New Roman"/>
          <w:sz w:val="24"/>
          <w:szCs w:val="24"/>
        </w:rPr>
        <w:t>бесед</w:t>
      </w:r>
      <w:r>
        <w:rPr>
          <w:rFonts w:ascii="Times New Roman" w:hAnsi="Times New Roman" w:cs="Times New Roman"/>
          <w:sz w:val="24"/>
          <w:szCs w:val="24"/>
        </w:rPr>
        <w:t>ы ему</w:t>
      </w:r>
      <w:r w:rsidRPr="00BD1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становилось легче. Выслушивали его, кстати, не трубкой, а ухом. Это были выдающиеся клиницисты. Они, конечно, крайне скептически относились к марксистской философии, но были обязаны изучать ее. И вот им присылают мальчишку, бывшего преподавателя слесарного дела, в качестве наставника по изучению философии. Они смотрели вначале на меня с плохо скрываемым презрением. Но я их всё же обыграл. Тогда у нас только начиналась разработка философских проблем </w:t>
      </w:r>
      <w:r w:rsidRPr="00BD14B3">
        <w:rPr>
          <w:rFonts w:ascii="Times New Roman" w:hAnsi="Times New Roman" w:cs="Times New Roman"/>
          <w:sz w:val="24"/>
          <w:szCs w:val="24"/>
        </w:rPr>
        <w:t>медицины</w:t>
      </w:r>
      <w:r>
        <w:rPr>
          <w:rFonts w:ascii="Times New Roman" w:hAnsi="Times New Roman" w:cs="Times New Roman"/>
          <w:sz w:val="24"/>
          <w:szCs w:val="24"/>
        </w:rPr>
        <w:t>, и я придумал название нашего семинара</w:t>
      </w:r>
      <w:r w:rsidRPr="00BD14B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4B3">
        <w:rPr>
          <w:rFonts w:ascii="Times New Roman" w:hAnsi="Times New Roman" w:cs="Times New Roman"/>
          <w:sz w:val="24"/>
          <w:szCs w:val="24"/>
        </w:rPr>
        <w:t>«Философские</w:t>
      </w:r>
      <w:r>
        <w:rPr>
          <w:rFonts w:ascii="Times New Roman" w:hAnsi="Times New Roman" w:cs="Times New Roman"/>
          <w:sz w:val="24"/>
          <w:szCs w:val="24"/>
        </w:rPr>
        <w:t xml:space="preserve"> проблемы диагностики: анализ клинического мышления». Вначале они были удивлены. Неужели в марксистской философии может быть что-то реальное и интересное? Но прошло два-три занятия, и они вошли во вкус, начали горячо спорить друг с другом, я подливал масла в огонь. В итоге они устраивали интересные обсуждения столь близких им вопросов, а я обращал их внимание на методологические аспекты самого клинического мышления. Они посещали эти философские семинары с большим интересом. А я учился у них. Мы потом стали друзьями. Это были очень разные по своей внешности и по характеру личности. Вот – профессор Александр Яковлевич Губергриц </w:t>
      </w:r>
      <w:r w:rsidRPr="00BD14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рафинированный интеллигент, всегда строго, но со вкусом одет, при галстуке в белоснежной рубашке, знаток литературы и живописи, прекрасная русская речь, логика, четкий анализ, аргументация. А профессор Абрам Соломонович Воронов </w:t>
      </w:r>
      <w:r w:rsidRPr="00BD14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2702C7">
        <w:rPr>
          <w:rFonts w:ascii="Times New Roman" w:hAnsi="Times New Roman" w:cs="Times New Roman"/>
          <w:sz w:val="24"/>
          <w:szCs w:val="24"/>
        </w:rPr>
        <w:t xml:space="preserve">полная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702C7">
        <w:rPr>
          <w:rFonts w:ascii="Times New Roman" w:hAnsi="Times New Roman" w:cs="Times New Roman"/>
          <w:sz w:val="24"/>
          <w:szCs w:val="24"/>
        </w:rPr>
        <w:t>му противоположность</w:t>
      </w:r>
      <w:r>
        <w:rPr>
          <w:rFonts w:ascii="Times New Roman" w:hAnsi="Times New Roman" w:cs="Times New Roman"/>
          <w:sz w:val="24"/>
          <w:szCs w:val="24"/>
        </w:rPr>
        <w:t xml:space="preserve">: небрежно одет, что-то от местечкового еврея по его манерам и репликам, голубоглазый, с остатками рыжеватых волос, речь его сбивчива, эмоциональна, с некой нотой превосходства. Но это был гениальный диагност! Как говорят, врач от Бога. Губергриц и Воронов постоянно спорили друг с другом. Два вечных оппонента. Воронов кричал и жестикулировал, а Губергриц спокойно, логически четко отвечал и доказывал... Они меня приглашали на самые интересные клинические случаи. Вот, например, звонит мне однажды Воронов: «Вы можете приехать? У меня-таки есть кое-что вам показать». Я приезжаю к нему в клинику, он вызывает ассистента: «Ну, позови ее». Приводит женщину, она желтая вся </w:t>
      </w:r>
      <w:r w:rsidRPr="008A0C99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желтуха.  «Ну, как Вы думаете, что у нее?». В таких случаях, как правило, бывает болезнь Боткина, еще несколько сравнительно редких заболеваний, которые легко исключаются, или часто </w:t>
      </w:r>
      <w:r w:rsidRPr="008A0C99"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закупорка желчных протоков при опухоли. Женщина эта попала в больницу, ее тщательно обследовали, остается только одно </w:t>
      </w:r>
      <w:r w:rsidRPr="00552A1E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закупорка желчных протоков. Есть такие небольшие опухоли, которые рентгенологически не выявляются, не видны. А у нее месяц субфебрильная</w:t>
      </w:r>
      <w:r w:rsidRPr="007912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температура, плохое самочувствие, она вся желтая. Нужна срочная операция. Ее чуть ли не положили уже на стол. Но муж не дал делать ей операцию. В итоге она попала к Воронову. И он в течение получаса поставил ей диагноз. Оказывается, она была за полтора месяц до этого у своей родственницы в деревне и поела там с удовольствием тыквенную кашу, а у нее такая биохимия, что из организма не выводится характерный для тыквы желтый пигмент, он циркулирует в крови, инородное тело, создает субфебрильную температуру. И Воронов ее вылечил за 2 или 3 дня. Вот пример выдающейся диагностики: как же он докопался до этого, нашел причину редчайшего заболевания? А ведь он спас ее от операции. Вот это был Воронов! </w:t>
      </w:r>
    </w:p>
    <w:p w:rsidR="00CD7D96" w:rsidRDefault="00CD7D96" w:rsidP="003D4CC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Такие интересные клинические случаи встречались не столь уж редко, и это для меня была замечательная школа. Был у меня в семинаре профессор Матяшин, хирург. Помню одну из операций, на которые он меня приглашал. Девушка, работавшая на шахте, выпила случайно вместо воды каустическую соду, у нее в результате воспалительных процессов  слипся пищевод. И профессор Матяшин со своим ассистентом сделал ей новый пищевод из части ее тонкого кишечника. Шесть часов шла эта операция. Колоссальная работа! </w:t>
      </w:r>
    </w:p>
    <w:p w:rsidR="00CD7D96" w:rsidRDefault="00CD7D96" w:rsidP="007521C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где-то 1960-е годы, да?</w:t>
      </w:r>
    </w:p>
    <w:p w:rsidR="00CD7D96" w:rsidRDefault="00CD7D96" w:rsidP="008A0C9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Да, это начало 1960-х. Колоссальный, творческий труд! Мне невмоготу уже было сидеть и смотреть на все это, а они стояли за операционным столом, не отрываясь, 6 часов. И спасли эту девочку. Потом месяца чрез два она приезжала, такая розовощекая, веселая. Вот работа врача! Но что интересно, медицина того времени была не столь инструментальна, как сейчас. Конечно, использовали и результаты различных анализов, и все остальное, но главное было внимание к данному больному, постижение его индивидуальных особенностей. Я 11 лет вел этот семинар, бывал на десятках консилиумов. И психиатрией занимался. Отсюда источники моих научных интересов. </w:t>
      </w:r>
    </w:p>
    <w:p w:rsidR="00CD7D96" w:rsidRDefault="00CD7D96" w:rsidP="008A0C9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sz w:val="24"/>
          <w:szCs w:val="24"/>
        </w:rPr>
        <w:t xml:space="preserve"> По специальности, по направлениям медицины кто там был из специалистов?</w:t>
      </w:r>
    </w:p>
    <w:p w:rsidR="00CD7D96" w:rsidRDefault="00CD7D96" w:rsidP="008A0C9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>Там были терапевты Воронов, Губергриц, Франкфурт, Кац, хирурги Матяшин, Овнатанян, психиатр Сливко, очень крупные фигуры, и еще несколько доцентов было. За 11 лет сотрудничества с ними я конечно у них многому научился. Но я тоже старался придумывать что-то новое, интересное для них. Это касалось различных аспектов проблематики чувственного познания, интуиции, гипотезы, анализа фактов и теоретических предпосылок, вероятности и обоснованности диагноза, методов мышления.</w:t>
      </w:r>
    </w:p>
    <w:p w:rsidR="00CD7D96" w:rsidRDefault="00CD7D96" w:rsidP="008A0C9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этот опыт обобщили в диссертации? </w:t>
      </w:r>
    </w:p>
    <w:p w:rsidR="00CD7D96" w:rsidRDefault="00CD7D96" w:rsidP="00EB1D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Ну, диссертация моя была несколько другого плана, но знания медицины были очень важны для понимания нейрофизиологии, психофизиологии. В кандидатской диссертации в основном анализировались данные нейрофизиологии. А уже в докторской весь спектр медицины был в той или иной мере представлен. Это психосоматическая проблема, роль психики в регуляции всех жизненных процессов, вопросы психиатрии. Одной из задач, которую ставили эти профессора, было поддержание веры больного в себя. Были многие интереснейшие случаи, казуистические в том числе. Однажды профессор Матяшин мне звонит: «Зайдите на минутку, есть у Вас время? Интересный вопрос». Я прихожу к нему, он вызывает человека: «Вот видите, он болел раком желудка, сейчас он практически здоров». А дело было так. Примерно девять месяцев тому назад он поступил в клинику с диагнозом рака желудка, его вскрыли и увидели большое количество метастазов – и в печени, и в других органах. Это терминальное состояние, все зашили обратно и выписали его. И вот через 9 месяцев он приезжает на консультацию здоровый </w:t>
      </w:r>
      <w:r w:rsidRPr="002F07D8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нет опухоли. При таких метастазах человек сам выздоровел. Как? Почему? Интересно, да? Ответа пока нет. Есть, конечно, абстрактные ответы-предположения: открылся новый ресурс какой-то в организме, возник какой-то мощный фактор, который как-то переломил безнадежную ситуацию. Что-то не совсем  такое, но подобное, я не раз видел и даже переживал сам. В первой беседе я приводил пример с лежанием в начале марта в болоте. По всем показателям, если положить человека в болото при такой температуре даже на полчаса, то он, по меньшей мере, заболеет, если не умрет от переохлаждения. </w:t>
      </w:r>
    </w:p>
    <w:p w:rsidR="00CD7D96" w:rsidRDefault="00CD7D96" w:rsidP="00EB1D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есть «коллекция» военных фактов. Известно, что защитники Брестской крепости в одном месте больше месяца без пищи и воды продолжали обороняться, и немцы не могли их взять. Это противоречит всем известным нам медицинским канонам. Потом, когда последние бойцы лежали уже совершенно обессилевшие, немцы их взяли в плен. Ряд источников сообщают, что немецкий генерал выстроил перед ними своих солдат и сказал: «Вот, берите пример, как нужно выполнять свой воинский долг!». И есть еще много других фактов, когда в крайних экстремальных ситуациях человек боролся, оставался жив. И в этом главную роль играла воля, вера, сила духа. Факты! Вот, пожалуйста, предмет для размышлений.</w:t>
      </w:r>
    </w:p>
    <w:p w:rsidR="00CD7D96" w:rsidRDefault="00CD7D96" w:rsidP="00EB1DF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07D8">
        <w:rPr>
          <w:rFonts w:ascii="Times New Roman" w:hAnsi="Times New Roman" w:cs="Times New Roman"/>
          <w:sz w:val="24"/>
          <w:szCs w:val="24"/>
        </w:rPr>
        <w:t>Насчет</w:t>
      </w:r>
      <w:r>
        <w:rPr>
          <w:rFonts w:ascii="Times New Roman" w:hAnsi="Times New Roman" w:cs="Times New Roman"/>
          <w:sz w:val="24"/>
          <w:szCs w:val="24"/>
        </w:rPr>
        <w:t xml:space="preserve"> защиты диссертации, я доскажу, это тоже интересно. </w:t>
      </w:r>
      <w:r w:rsidRPr="002F07D8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 xml:space="preserve">и где </w:t>
      </w:r>
      <w:r w:rsidRPr="002F07D8">
        <w:rPr>
          <w:rFonts w:ascii="Times New Roman" w:hAnsi="Times New Roman" w:cs="Times New Roman"/>
          <w:sz w:val="24"/>
          <w:szCs w:val="24"/>
        </w:rPr>
        <w:t>защища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2F07D8">
        <w:rPr>
          <w:rFonts w:ascii="Times New Roman" w:hAnsi="Times New Roman" w:cs="Times New Roman"/>
          <w:sz w:val="24"/>
          <w:szCs w:val="24"/>
        </w:rPr>
        <w:t xml:space="preserve"> диссертацию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2F07D8">
        <w:rPr>
          <w:rFonts w:ascii="Times New Roman" w:hAnsi="Times New Roman" w:cs="Times New Roman"/>
          <w:sz w:val="24"/>
          <w:szCs w:val="24"/>
        </w:rPr>
        <w:t xml:space="preserve"> Я поехал в Киев, на философский факультет обсуждать</w:t>
      </w:r>
      <w:r>
        <w:rPr>
          <w:rFonts w:ascii="Times New Roman" w:hAnsi="Times New Roman" w:cs="Times New Roman"/>
          <w:sz w:val="24"/>
          <w:szCs w:val="24"/>
        </w:rPr>
        <w:t xml:space="preserve"> ее</w:t>
      </w:r>
      <w:r w:rsidRPr="002F07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ни одного доброго слова, сплошная </w:t>
      </w:r>
      <w:r w:rsidRPr="002F07D8">
        <w:rPr>
          <w:rFonts w:ascii="Times New Roman" w:hAnsi="Times New Roman" w:cs="Times New Roman"/>
          <w:sz w:val="24"/>
          <w:szCs w:val="24"/>
        </w:rPr>
        <w:t>крит</w:t>
      </w:r>
      <w:r>
        <w:rPr>
          <w:rFonts w:ascii="Times New Roman" w:hAnsi="Times New Roman" w:cs="Times New Roman"/>
          <w:sz w:val="24"/>
          <w:szCs w:val="24"/>
        </w:rPr>
        <w:t>ика. Это же не философия. Н</w:t>
      </w:r>
      <w:r w:rsidRPr="002F07D8">
        <w:rPr>
          <w:rFonts w:ascii="Times New Roman" w:hAnsi="Times New Roman" w:cs="Times New Roman"/>
          <w:sz w:val="24"/>
          <w:szCs w:val="24"/>
        </w:rPr>
        <w:t xml:space="preserve">икакой </w:t>
      </w:r>
      <w:r>
        <w:rPr>
          <w:rFonts w:ascii="Times New Roman" w:hAnsi="Times New Roman" w:cs="Times New Roman"/>
          <w:sz w:val="24"/>
          <w:szCs w:val="24"/>
        </w:rPr>
        <w:t xml:space="preserve">тут нет </w:t>
      </w:r>
      <w:r w:rsidRPr="002F07D8">
        <w:rPr>
          <w:rFonts w:ascii="Times New Roman" w:hAnsi="Times New Roman" w:cs="Times New Roman"/>
          <w:sz w:val="24"/>
          <w:szCs w:val="24"/>
        </w:rPr>
        <w:t>философии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2F07D8">
        <w:rPr>
          <w:rFonts w:ascii="Times New Roman" w:hAnsi="Times New Roman" w:cs="Times New Roman"/>
          <w:sz w:val="24"/>
          <w:szCs w:val="24"/>
        </w:rPr>
        <w:t xml:space="preserve">плошная физиология. И меня отфутболили. Я пытался </w:t>
      </w:r>
      <w:r>
        <w:rPr>
          <w:rFonts w:ascii="Times New Roman" w:hAnsi="Times New Roman" w:cs="Times New Roman"/>
          <w:sz w:val="24"/>
          <w:szCs w:val="24"/>
        </w:rPr>
        <w:t xml:space="preserve">обратиться </w:t>
      </w:r>
      <w:r w:rsidRPr="002F07D8">
        <w:rPr>
          <w:rFonts w:ascii="Times New Roman" w:hAnsi="Times New Roman" w:cs="Times New Roman"/>
          <w:sz w:val="24"/>
          <w:szCs w:val="24"/>
        </w:rPr>
        <w:t xml:space="preserve"> в другое место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07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ходил </w:t>
      </w:r>
      <w:r w:rsidRPr="002F07D8">
        <w:rPr>
          <w:rFonts w:ascii="Times New Roman" w:hAnsi="Times New Roman" w:cs="Times New Roman"/>
          <w:sz w:val="24"/>
          <w:szCs w:val="24"/>
        </w:rPr>
        <w:t>туда</w:t>
      </w:r>
      <w:r>
        <w:rPr>
          <w:rFonts w:ascii="Times New Roman" w:hAnsi="Times New Roman" w:cs="Times New Roman"/>
          <w:sz w:val="24"/>
          <w:szCs w:val="24"/>
        </w:rPr>
        <w:t xml:space="preserve">-сюда, но с тем же результатом: </w:t>
      </w:r>
      <w:r w:rsidRPr="002F07D8">
        <w:rPr>
          <w:rFonts w:ascii="Times New Roman" w:hAnsi="Times New Roman" w:cs="Times New Roman"/>
          <w:sz w:val="24"/>
          <w:szCs w:val="24"/>
        </w:rPr>
        <w:t>защищайтесь по физиологии</w:t>
      </w:r>
      <w:r>
        <w:rPr>
          <w:rFonts w:ascii="Times New Roman" w:hAnsi="Times New Roman" w:cs="Times New Roman"/>
          <w:sz w:val="24"/>
          <w:szCs w:val="24"/>
        </w:rPr>
        <w:t xml:space="preserve">. Потом кто-то из друзей мне говорит: «Слушай, подойди к какому-нибудь крупному физиологу, чтобы он почитал: нужно это все, имеет смысл или нет». И я пошел в Институт физиологии Украинской академии наук с диссертацией и авторефератом. Дело было в начале лета. Захожу. Пусто, никого нет. На двери табличка «Директор Института» </w:t>
      </w:r>
      <w:r w:rsidRPr="00CA27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зашел туда, большая комната, нет секретарши. Передо мной вторая дверь, оббитая черным дерматином, полуоткрыта. Заглядываю туда. Большой кабинет, сидит за столом мужичок такой лысый, деревенского вида. Стоя у двери, я говорю: «Вот я хотел бы…». – «Заходи, заходи, чего тебе надо». Я рассказываю, что у меня диссертация, полгода не могу прикрепиться для защиты, говорят это не философия, а физиология. Но это не физиология, это философские вопросы науки. «А как называется диссертация твоя?» </w:t>
      </w:r>
      <w:r w:rsidRPr="00CA27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 ко мне на «ты». Я говорю, вот так-то называется. Вот у меня реферат есть. Он посмотрел, полистал, почитал отдельные места. Нажимает кнопку, заходит через какое-то время интеллигентного вида сравнительно молодой человек. Он говорит ему: «Коля, пришел человек с диссертацией, возьми прочитай, по-моему дельно». Это был директор Института физиологии, вице-президент Академии наук Украины Александр Федорович Макарченко. Через два дня Коля написал блестящий отзыв на мою работу, я пришел к Макарченко, который уже прочел отзыв...</w:t>
      </w:r>
    </w:p>
    <w:p w:rsidR="00CD7D96" w:rsidRDefault="00CD7D96" w:rsidP="00113B9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05A5">
        <w:rPr>
          <w:rFonts w:ascii="Times New Roman" w:hAnsi="Times New Roman" w:cs="Times New Roman"/>
          <w:b/>
          <w:bCs/>
          <w:sz w:val="24"/>
          <w:szCs w:val="24"/>
        </w:rPr>
        <w:t>С.В.:</w:t>
      </w:r>
      <w:r>
        <w:rPr>
          <w:rFonts w:ascii="Times New Roman" w:hAnsi="Times New Roman" w:cs="Times New Roman"/>
          <w:sz w:val="24"/>
          <w:szCs w:val="24"/>
        </w:rPr>
        <w:t>А кто такой Коля?</w:t>
      </w:r>
    </w:p>
    <w:p w:rsidR="00CD7D96" w:rsidRPr="00761AC3" w:rsidRDefault="00CD7D96" w:rsidP="00113B9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Д.И.: </w:t>
      </w:r>
      <w:r>
        <w:rPr>
          <w:rFonts w:ascii="Times New Roman" w:hAnsi="Times New Roman" w:cs="Times New Roman"/>
          <w:sz w:val="24"/>
          <w:szCs w:val="24"/>
        </w:rPr>
        <w:t xml:space="preserve">А Коля </w:t>
      </w:r>
      <w:r w:rsidRPr="00CA27EB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Николай Гóрбач </w:t>
      </w:r>
      <w:r w:rsidRPr="00CA27EB">
        <w:rPr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старший научный сотрудник Института. физиологии, широко образованный человек, интересующийся философскими вопросами науки, ему очень понравилась моя работа, мы с ним потом подружились, часто обсуждали научные и философские проблемы… И вот в присутствии Горбача Макарченко снимает трубку и говорит, как потом сказал мне Коля, ректору Киевского университета, своему приятелю: «Ну, чего же это ты маринуешь человека, он ходит, пороги обивает, фамилия Дубровский, а диссертация полезная у него. Я сам напишу отзыв». О чем-то другом еще долго говорили, не помню детали. Потом он позвонил еще на философский факультет, Коля мне говорил. У меня моментально взяли мою диссертацию, обсудили довольно быстро, уже через три  месяца, в том же 1962 году, я защитил ее, с отзывом Александра Федоровича Макарченко. Вот такой деревенского вида мужичок, но крупный ученый, невзрачный на вид,  грубоватый, и такой открытый, добрый, искренний. Потом я с ним поддерживал знакомство, был ему очень и очень благодарен. Если бы не он, долго бы еще пришлось обивать пороги, наверное, годы, и неизвестно, удалось бы пробить брешь в этой стене или нет. Через полгода примерно Александр Федорович приезжал в Донецк на конференцию физиологов, ко мне домой пришел в гости, мы с ним выпили прилично и отплясывали вместе с женой. Я его потом поздравлял регулярно с праздниками. Он умер давно уже. Замечательный человек. И таких на моем пути, как я уже говорил, было немало. Вот и Геннадий Гургенидзе, который статью мою опубликовал в «Вопросах философии», стал моим самым близким другом. И если будет время, я потом еще расскажу о других встречах с замечательными людьми, которые сыграли в моей жизни большую роль.</w:t>
      </w: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7D96" w:rsidRPr="003261B0" w:rsidRDefault="00CD7D96" w:rsidP="003261B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1B0">
        <w:rPr>
          <w:rFonts w:ascii="Times New Roman" w:hAnsi="Times New Roman" w:cs="Times New Roman"/>
          <w:i/>
          <w:iCs/>
          <w:sz w:val="24"/>
          <w:szCs w:val="24"/>
        </w:rPr>
        <w:t>Над материалом работали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CD7D96" w:rsidRPr="003261B0" w:rsidRDefault="00CD7D96" w:rsidP="003261B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1B0">
        <w:rPr>
          <w:rFonts w:ascii="Times New Roman" w:hAnsi="Times New Roman" w:cs="Times New Roman"/>
          <w:i/>
          <w:iCs/>
          <w:sz w:val="24"/>
          <w:szCs w:val="24"/>
        </w:rPr>
        <w:t>Пирожкова С.В.</w:t>
      </w:r>
    </w:p>
    <w:p w:rsidR="00CD7D96" w:rsidRPr="003261B0" w:rsidRDefault="00CD7D96" w:rsidP="003261B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261B0">
        <w:rPr>
          <w:rFonts w:ascii="Times New Roman" w:hAnsi="Times New Roman" w:cs="Times New Roman"/>
          <w:i/>
          <w:iCs/>
          <w:sz w:val="24"/>
          <w:szCs w:val="24"/>
        </w:rPr>
        <w:t>Катунин А.В.</w:t>
      </w:r>
    </w:p>
    <w:p w:rsidR="00CD7D96" w:rsidRDefault="00CD7D96" w:rsidP="003261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7D96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7D96" w:rsidRPr="0044177B" w:rsidRDefault="00CD7D96" w:rsidP="00156A8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D7D96" w:rsidRDefault="00CD7D96"/>
    <w:sectPr w:rsidR="00CD7D96" w:rsidSect="00C80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6A8E"/>
    <w:rsid w:val="0000291B"/>
    <w:rsid w:val="0000334E"/>
    <w:rsid w:val="0000774F"/>
    <w:rsid w:val="00037129"/>
    <w:rsid w:val="00052715"/>
    <w:rsid w:val="00086092"/>
    <w:rsid w:val="000B31F3"/>
    <w:rsid w:val="000C3725"/>
    <w:rsid w:val="000E703E"/>
    <w:rsid w:val="000E7F77"/>
    <w:rsid w:val="001020AE"/>
    <w:rsid w:val="00113B93"/>
    <w:rsid w:val="00156A8E"/>
    <w:rsid w:val="001A1AB7"/>
    <w:rsid w:val="001B5F73"/>
    <w:rsid w:val="001F26C2"/>
    <w:rsid w:val="002346E5"/>
    <w:rsid w:val="002702C7"/>
    <w:rsid w:val="002942ED"/>
    <w:rsid w:val="002A67F2"/>
    <w:rsid w:val="002A7124"/>
    <w:rsid w:val="002C1C5B"/>
    <w:rsid w:val="002C41DB"/>
    <w:rsid w:val="002C42A8"/>
    <w:rsid w:val="002F07D8"/>
    <w:rsid w:val="003261B0"/>
    <w:rsid w:val="0033526E"/>
    <w:rsid w:val="003409AA"/>
    <w:rsid w:val="003557EE"/>
    <w:rsid w:val="00376DFB"/>
    <w:rsid w:val="003770B8"/>
    <w:rsid w:val="003900C9"/>
    <w:rsid w:val="003D4CC0"/>
    <w:rsid w:val="003E0E69"/>
    <w:rsid w:val="004046B0"/>
    <w:rsid w:val="00414E32"/>
    <w:rsid w:val="0044177B"/>
    <w:rsid w:val="00460F0D"/>
    <w:rsid w:val="004B6A41"/>
    <w:rsid w:val="00516DCF"/>
    <w:rsid w:val="00540905"/>
    <w:rsid w:val="00552A1E"/>
    <w:rsid w:val="005809C7"/>
    <w:rsid w:val="00582961"/>
    <w:rsid w:val="005863CD"/>
    <w:rsid w:val="006535FF"/>
    <w:rsid w:val="006D607E"/>
    <w:rsid w:val="006E1372"/>
    <w:rsid w:val="00716629"/>
    <w:rsid w:val="007521CC"/>
    <w:rsid w:val="00760AE2"/>
    <w:rsid w:val="00761AC3"/>
    <w:rsid w:val="007912DE"/>
    <w:rsid w:val="007A3794"/>
    <w:rsid w:val="007B1A1A"/>
    <w:rsid w:val="007C1B46"/>
    <w:rsid w:val="007E0ECC"/>
    <w:rsid w:val="007E1B62"/>
    <w:rsid w:val="007F07CA"/>
    <w:rsid w:val="00800772"/>
    <w:rsid w:val="00814ACD"/>
    <w:rsid w:val="00886928"/>
    <w:rsid w:val="008A0C99"/>
    <w:rsid w:val="008D3272"/>
    <w:rsid w:val="008E6893"/>
    <w:rsid w:val="008F33FA"/>
    <w:rsid w:val="00984071"/>
    <w:rsid w:val="009B57A2"/>
    <w:rsid w:val="009F725F"/>
    <w:rsid w:val="00A04814"/>
    <w:rsid w:val="00A1522F"/>
    <w:rsid w:val="00A356B2"/>
    <w:rsid w:val="00A774BA"/>
    <w:rsid w:val="00A85CC4"/>
    <w:rsid w:val="00AB05A5"/>
    <w:rsid w:val="00AF3984"/>
    <w:rsid w:val="00B047A0"/>
    <w:rsid w:val="00B40901"/>
    <w:rsid w:val="00B65A24"/>
    <w:rsid w:val="00B7220D"/>
    <w:rsid w:val="00B74001"/>
    <w:rsid w:val="00B877A0"/>
    <w:rsid w:val="00BD14B3"/>
    <w:rsid w:val="00BD2040"/>
    <w:rsid w:val="00BD3ACE"/>
    <w:rsid w:val="00C043DB"/>
    <w:rsid w:val="00C21A6D"/>
    <w:rsid w:val="00C37737"/>
    <w:rsid w:val="00C41D3F"/>
    <w:rsid w:val="00C55F1A"/>
    <w:rsid w:val="00C806CD"/>
    <w:rsid w:val="00C835F3"/>
    <w:rsid w:val="00C92E9A"/>
    <w:rsid w:val="00CA27EB"/>
    <w:rsid w:val="00CA4505"/>
    <w:rsid w:val="00CC0F41"/>
    <w:rsid w:val="00CD7D96"/>
    <w:rsid w:val="00CE748F"/>
    <w:rsid w:val="00D0237D"/>
    <w:rsid w:val="00D3106E"/>
    <w:rsid w:val="00D333B4"/>
    <w:rsid w:val="00D752F2"/>
    <w:rsid w:val="00D80FE7"/>
    <w:rsid w:val="00DC1E26"/>
    <w:rsid w:val="00E10B08"/>
    <w:rsid w:val="00E40839"/>
    <w:rsid w:val="00E50019"/>
    <w:rsid w:val="00EB1DF5"/>
    <w:rsid w:val="00EC49F0"/>
    <w:rsid w:val="00EC5789"/>
    <w:rsid w:val="00F80955"/>
    <w:rsid w:val="00FA767D"/>
    <w:rsid w:val="00FE0737"/>
    <w:rsid w:val="00FE4EB1"/>
    <w:rsid w:val="00F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F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B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1066</TotalTime>
  <Pages>8</Pages>
  <Words>3825</Words>
  <Characters>21809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ифран</cp:lastModifiedBy>
  <cp:revision>17</cp:revision>
  <dcterms:created xsi:type="dcterms:W3CDTF">2013-11-21T07:24:00Z</dcterms:created>
  <dcterms:modified xsi:type="dcterms:W3CDTF">2014-01-22T08:51:00Z</dcterms:modified>
</cp:coreProperties>
</file>