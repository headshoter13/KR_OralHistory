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BD" w:rsidRPr="00983381" w:rsidRDefault="00CF79BD" w:rsidP="00776C54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Наталья Анатольевна Винокурова:</w:t>
      </w:r>
      <w:r w:rsidRPr="00983381">
        <w:rPr>
          <w:rFonts w:ascii="Times New Roman" w:hAnsi="Times New Roman"/>
          <w:sz w:val="28"/>
          <w:szCs w:val="28"/>
        </w:rPr>
        <w:t xml:space="preserve"> Начнем с самого начала: какого вы рода-племени? Кто были ваши родители? Немножко о вашем детстве.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Наталья Михайловна Римашевская:</w:t>
      </w:r>
      <w:r w:rsidRPr="00983381">
        <w:rPr>
          <w:rFonts w:ascii="Times New Roman" w:hAnsi="Times New Roman"/>
          <w:sz w:val="28"/>
          <w:szCs w:val="28"/>
        </w:rPr>
        <w:t xml:space="preserve"> Ну, вообще, это было так давно, что я ничего особенного не скажу. Отец у меня был инженером, работал на заводе «Динамо» в Москве. Мама – домохозяйка.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Ну, как в те годы вообще было – женщины не работали…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Да-да. Она имела двух дочерей, потом, у каждой дочери по два сына, </w:t>
      </w:r>
      <w:r>
        <w:rPr>
          <w:rFonts w:ascii="Times New Roman" w:hAnsi="Times New Roman"/>
          <w:sz w:val="28"/>
          <w:szCs w:val="28"/>
        </w:rPr>
        <w:t>да</w:t>
      </w:r>
      <w:r w:rsidRPr="00983381">
        <w:rPr>
          <w:rFonts w:ascii="Times New Roman" w:hAnsi="Times New Roman"/>
          <w:sz w:val="28"/>
          <w:szCs w:val="28"/>
        </w:rPr>
        <w:t xml:space="preserve"> у каждого сына еще… В общем она всех воспитывала, и дожи</w:t>
      </w:r>
      <w:r>
        <w:rPr>
          <w:rFonts w:ascii="Times New Roman" w:hAnsi="Times New Roman"/>
          <w:sz w:val="28"/>
          <w:szCs w:val="28"/>
        </w:rPr>
        <w:t xml:space="preserve">ла почти до ста лет. Она умерла </w:t>
      </w:r>
      <w:r w:rsidRPr="00983381">
        <w:rPr>
          <w:rFonts w:ascii="Times New Roman" w:hAnsi="Times New Roman"/>
          <w:sz w:val="28"/>
          <w:szCs w:val="28"/>
        </w:rPr>
        <w:t>три месяца, кажется, до ста лет не дожив. Всю свою жизнь она посвятила своим детям, внукам, правнукам.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Откуда она родом, откуда такая хорошая генетика?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Она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4B04">
        <w:rPr>
          <w:rFonts w:ascii="Times New Roman" w:hAnsi="Times New Roman"/>
          <w:sz w:val="28"/>
          <w:szCs w:val="28"/>
        </w:rPr>
        <w:t>[мама]</w:t>
      </w:r>
      <w:r w:rsidRPr="00983381">
        <w:rPr>
          <w:rFonts w:ascii="Times New Roman" w:hAnsi="Times New Roman"/>
          <w:sz w:val="28"/>
          <w:szCs w:val="28"/>
        </w:rPr>
        <w:t xml:space="preserve"> родилась в Москве. Отец её был настоящий</w:t>
      </w:r>
      <w:r>
        <w:rPr>
          <w:rFonts w:ascii="Times New Roman" w:hAnsi="Times New Roman"/>
          <w:sz w:val="28"/>
          <w:szCs w:val="28"/>
        </w:rPr>
        <w:t xml:space="preserve"> пролетарий: работал на заводе</w:t>
      </w:r>
      <w:r w:rsidRPr="00C31303"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на юге Москвы... "Красный…"</w:t>
      </w:r>
      <w:r w:rsidRPr="00301D3D">
        <w:rPr>
          <w:rFonts w:ascii="Times New Roman" w:hAnsi="Times New Roman"/>
          <w:sz w:val="28"/>
          <w:szCs w:val="28"/>
        </w:rPr>
        <w:t xml:space="preserve"> </w:t>
      </w:r>
      <w:r w:rsidRPr="00C31303">
        <w:rPr>
          <w:rFonts w:ascii="Times New Roman" w:hAnsi="Times New Roman"/>
          <w:sz w:val="28"/>
          <w:szCs w:val="28"/>
        </w:rPr>
        <w:t>(</w:t>
      </w:r>
      <w:r w:rsidRPr="00C31303">
        <w:rPr>
          <w:rFonts w:ascii="Times New Roman" w:hAnsi="Times New Roman"/>
          <w:i/>
          <w:sz w:val="28"/>
          <w:szCs w:val="28"/>
        </w:rPr>
        <w:t>задумалась</w:t>
      </w:r>
      <w:r w:rsidRPr="00C31303">
        <w:rPr>
          <w:rFonts w:ascii="Times New Roman" w:hAnsi="Times New Roman"/>
          <w:sz w:val="28"/>
          <w:szCs w:val="28"/>
        </w:rPr>
        <w:t>)</w:t>
      </w:r>
      <w:r w:rsidRPr="00983381">
        <w:rPr>
          <w:rFonts w:ascii="Times New Roman" w:hAnsi="Times New Roman"/>
          <w:sz w:val="28"/>
          <w:szCs w:val="28"/>
        </w:rPr>
        <w:t xml:space="preserve"> Не знаю, не помню сейчас точно</w:t>
      </w:r>
      <w:r>
        <w:rPr>
          <w:rFonts w:ascii="Times New Roman" w:hAnsi="Times New Roman"/>
          <w:sz w:val="28"/>
          <w:szCs w:val="28"/>
        </w:rPr>
        <w:t>!</w:t>
      </w:r>
      <w:r w:rsidRPr="00983381">
        <w:rPr>
          <w:rFonts w:ascii="Times New Roman" w:hAnsi="Times New Roman"/>
          <w:sz w:val="28"/>
          <w:szCs w:val="28"/>
        </w:rPr>
        <w:t xml:space="preserve"> Но обычный пролетарий. Родители мамы моей жили </w:t>
      </w:r>
      <w:r>
        <w:rPr>
          <w:rFonts w:ascii="Times New Roman" w:hAnsi="Times New Roman"/>
          <w:sz w:val="28"/>
          <w:szCs w:val="28"/>
        </w:rPr>
        <w:t>в такой, знаете, пролетарской ко</w:t>
      </w:r>
      <w:r w:rsidRPr="00983381">
        <w:rPr>
          <w:rFonts w:ascii="Times New Roman" w:hAnsi="Times New Roman"/>
          <w:sz w:val="28"/>
          <w:szCs w:val="28"/>
        </w:rPr>
        <w:t>нуре. Ну, а папа, он был первый, по-моему, сын своих родителей. У них было шестеро детей. У моей бабушки – шесть детей. И все-таки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они все окончили что-т</w:t>
      </w:r>
      <w:r>
        <w:rPr>
          <w:rFonts w:ascii="Times New Roman" w:hAnsi="Times New Roman"/>
          <w:sz w:val="28"/>
          <w:szCs w:val="28"/>
        </w:rPr>
        <w:t>о</w:t>
      </w:r>
      <w:r w:rsidRPr="00951D04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>п</w:t>
      </w:r>
      <w:r w:rsidRPr="00983381">
        <w:rPr>
          <w:rFonts w:ascii="Times New Roman" w:hAnsi="Times New Roman"/>
          <w:sz w:val="28"/>
          <w:szCs w:val="28"/>
        </w:rPr>
        <w:t>апа был первым. Да, а бабушка еще брала на воспитание, представляете?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как она, из детдома брала?</w:t>
      </w:r>
    </w:p>
    <w:p w:rsidR="00CF79BD" w:rsidRPr="00983381" w:rsidRDefault="00CF79BD" w:rsidP="00215A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Ну, наверное. Они жили где-то под Москвой. Потом уже папа жил в Москве, они все переехали в Москву. И я просто это знаю, что бабушка брала детей, хотя она одна их </w:t>
      </w:r>
      <w:r>
        <w:rPr>
          <w:rFonts w:ascii="Times New Roman" w:hAnsi="Times New Roman"/>
          <w:sz w:val="28"/>
          <w:szCs w:val="28"/>
        </w:rPr>
        <w:t>воспитывала: муж рано умер, был столяр... О</w:t>
      </w:r>
      <w:r w:rsidRPr="00983381">
        <w:rPr>
          <w:rFonts w:ascii="Times New Roman" w:hAnsi="Times New Roman"/>
          <w:sz w:val="28"/>
          <w:szCs w:val="28"/>
        </w:rPr>
        <w:t>на воспитывала своих детей и брала на воспитание чужих. Просто меня знакомили когда-то, что вот это вот как бы мой какой-то дядя, но не родной.</w:t>
      </w:r>
      <w:r w:rsidRPr="00215A15"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Вот такая была семья. Ну, особенно</w:t>
      </w:r>
      <w:r w:rsidRPr="00FA1FDD"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 xml:space="preserve"> ничего: </w:t>
      </w:r>
      <w:r w:rsidRPr="00983381">
        <w:rPr>
          <w:rFonts w:ascii="Times New Roman" w:hAnsi="Times New Roman"/>
          <w:sz w:val="28"/>
          <w:szCs w:val="28"/>
        </w:rPr>
        <w:t>все просто родились, учились и</w:t>
      </w:r>
      <w:r>
        <w:rPr>
          <w:rFonts w:ascii="Times New Roman" w:hAnsi="Times New Roman"/>
          <w:sz w:val="28"/>
          <w:szCs w:val="28"/>
        </w:rPr>
        <w:t xml:space="preserve"> работали. И всё. Так и я тоже, </w:t>
      </w:r>
      <w:r w:rsidRPr="00983381">
        <w:rPr>
          <w:rFonts w:ascii="Times New Roman" w:hAnsi="Times New Roman"/>
          <w:sz w:val="28"/>
          <w:szCs w:val="28"/>
        </w:rPr>
        <w:t xml:space="preserve">родилась, росла... Я </w:t>
      </w:r>
      <w:r>
        <w:rPr>
          <w:rFonts w:ascii="Times New Roman" w:hAnsi="Times New Roman"/>
          <w:sz w:val="28"/>
          <w:szCs w:val="28"/>
        </w:rPr>
        <w:t>была тоже первая.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983381">
        <w:rPr>
          <w:rFonts w:ascii="Times New Roman" w:hAnsi="Times New Roman"/>
          <w:sz w:val="28"/>
          <w:szCs w:val="28"/>
        </w:rPr>
        <w:t xml:space="preserve"> меня еще есть сестра, но у нас разни</w:t>
      </w:r>
      <w:r>
        <w:rPr>
          <w:rFonts w:ascii="Times New Roman" w:hAnsi="Times New Roman"/>
          <w:sz w:val="28"/>
          <w:szCs w:val="28"/>
        </w:rPr>
        <w:t xml:space="preserve">ца четырнадцать лет - </w:t>
      </w:r>
      <w:r w:rsidRPr="00983381">
        <w:rPr>
          <w:rFonts w:ascii="Times New Roman" w:hAnsi="Times New Roman"/>
          <w:sz w:val="28"/>
          <w:szCs w:val="28"/>
        </w:rPr>
        <w:t xml:space="preserve">такая большая. Они живут сейчас в Штатах. Её муж </w:t>
      </w:r>
      <w:r>
        <w:rPr>
          <w:rFonts w:ascii="Times New Roman" w:hAnsi="Times New Roman"/>
          <w:sz w:val="28"/>
          <w:szCs w:val="28"/>
        </w:rPr>
        <w:t>–</w:t>
      </w:r>
      <w:r w:rsidRPr="009314D1"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 xml:space="preserve">известный математик. И они там живут уже </w:t>
      </w:r>
      <w:r>
        <w:rPr>
          <w:rFonts w:ascii="Times New Roman" w:hAnsi="Times New Roman"/>
          <w:sz w:val="28"/>
          <w:szCs w:val="28"/>
        </w:rPr>
        <w:t>десять</w:t>
      </w:r>
      <w:r w:rsidRPr="00983381">
        <w:rPr>
          <w:rFonts w:ascii="Times New Roman" w:hAnsi="Times New Roman"/>
          <w:sz w:val="28"/>
          <w:szCs w:val="28"/>
        </w:rPr>
        <w:t xml:space="preserve"> лет.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что вы о своем детстве помните? Какие-то сильные впечатления?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Ничего о</w:t>
      </w:r>
      <w:r>
        <w:rPr>
          <w:rFonts w:ascii="Times New Roman" w:hAnsi="Times New Roman"/>
          <w:sz w:val="28"/>
          <w:szCs w:val="28"/>
        </w:rPr>
        <w:t xml:space="preserve">собенного, я бы так сказала. </w:t>
      </w:r>
      <w:r w:rsidRPr="00983381">
        <w:rPr>
          <w:rFonts w:ascii="Times New Roman" w:hAnsi="Times New Roman"/>
          <w:sz w:val="28"/>
          <w:szCs w:val="28"/>
        </w:rPr>
        <w:t>Я училась в школе, кончила школу</w:t>
      </w:r>
      <w:r>
        <w:rPr>
          <w:rFonts w:ascii="Times New Roman" w:hAnsi="Times New Roman"/>
          <w:sz w:val="28"/>
          <w:szCs w:val="28"/>
        </w:rPr>
        <w:t>…</w:t>
      </w:r>
      <w:r w:rsidRPr="00983381">
        <w:rPr>
          <w:rFonts w:ascii="Times New Roman" w:hAnsi="Times New Roman"/>
          <w:sz w:val="28"/>
          <w:szCs w:val="28"/>
        </w:rPr>
        <w:t xml:space="preserve"> Отец мой ра</w:t>
      </w:r>
      <w:r>
        <w:rPr>
          <w:rFonts w:ascii="Times New Roman" w:hAnsi="Times New Roman"/>
          <w:sz w:val="28"/>
          <w:szCs w:val="28"/>
        </w:rPr>
        <w:t>ботал, но не все время в Москве:</w:t>
      </w:r>
      <w:r w:rsidRPr="00983381">
        <w:rPr>
          <w:rFonts w:ascii="Times New Roman" w:hAnsi="Times New Roman"/>
          <w:sz w:val="28"/>
          <w:szCs w:val="28"/>
        </w:rPr>
        <w:t xml:space="preserve"> где-то там ещё</w:t>
      </w:r>
      <w:r>
        <w:rPr>
          <w:rFonts w:ascii="Times New Roman" w:hAnsi="Times New Roman"/>
          <w:sz w:val="28"/>
          <w:szCs w:val="28"/>
        </w:rPr>
        <w:t>…н</w:t>
      </w:r>
      <w:r w:rsidRPr="00983381">
        <w:rPr>
          <w:rFonts w:ascii="Times New Roman" w:hAnsi="Times New Roman"/>
          <w:sz w:val="28"/>
          <w:szCs w:val="28"/>
        </w:rPr>
        <w:t>е помню. Помню, как война началась</w:t>
      </w:r>
      <w:r>
        <w:rPr>
          <w:rFonts w:ascii="Times New Roman" w:hAnsi="Times New Roman"/>
          <w:sz w:val="28"/>
          <w:szCs w:val="28"/>
        </w:rPr>
        <w:t>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Ну, да, да, 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А мы как раз жили тогда в Сталинграде. Папа где-то был в другом городе, а мама с нами. К нам приехали тогда люди из Моск</w:t>
      </w:r>
      <w:r>
        <w:rPr>
          <w:rFonts w:ascii="Times New Roman" w:hAnsi="Times New Roman"/>
          <w:sz w:val="28"/>
          <w:szCs w:val="28"/>
        </w:rPr>
        <w:t>вы -</w:t>
      </w:r>
      <w:r w:rsidRPr="00983381">
        <w:rPr>
          <w:rFonts w:ascii="Times New Roman" w:hAnsi="Times New Roman"/>
          <w:sz w:val="28"/>
          <w:szCs w:val="28"/>
        </w:rPr>
        <w:t xml:space="preserve"> родственники, поскольку уже немцы были у Москвы… И они к нам как бы эвакуировались. А потом мама всех вывозила из Сталинграда туда, где был папа. Я уже сейчас не помню, где он был, где-то на Волге…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когда же вы уехали из Сталинграда, до 43</w:t>
      </w:r>
      <w:r>
        <w:rPr>
          <w:rFonts w:ascii="Times New Roman" w:hAnsi="Times New Roman"/>
          <w:sz w:val="28"/>
          <w:szCs w:val="28"/>
        </w:rPr>
        <w:t>-го</w:t>
      </w:r>
      <w:r w:rsidRPr="00983381">
        <w:rPr>
          <w:rFonts w:ascii="Times New Roman" w:hAnsi="Times New Roman"/>
          <w:sz w:val="28"/>
          <w:szCs w:val="28"/>
        </w:rPr>
        <w:t xml:space="preserve"> года?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Из Сталинграда?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Ну, это было… Да, конечно, э</w:t>
      </w:r>
      <w:r>
        <w:rPr>
          <w:rFonts w:ascii="Times New Roman" w:hAnsi="Times New Roman"/>
          <w:sz w:val="28"/>
          <w:szCs w:val="28"/>
        </w:rPr>
        <w:t>то было, по-моему, в</w:t>
      </w:r>
      <w:r w:rsidRPr="00F87084"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42</w:t>
      </w:r>
      <w:r>
        <w:rPr>
          <w:rFonts w:ascii="Times New Roman" w:hAnsi="Times New Roman"/>
          <w:sz w:val="28"/>
          <w:szCs w:val="28"/>
        </w:rPr>
        <w:t>-м</w:t>
      </w:r>
      <w:r w:rsidRPr="00983381">
        <w:rPr>
          <w:rFonts w:ascii="Times New Roman" w:hAnsi="Times New Roman"/>
          <w:sz w:val="28"/>
          <w:szCs w:val="28"/>
        </w:rPr>
        <w:t xml:space="preserve"> году, когда там еще немцев не было, немцы подходили. Мы, я помню, уехали на последнем пароходе. </w:t>
      </w:r>
      <w:r>
        <w:rPr>
          <w:rFonts w:ascii="Times New Roman" w:hAnsi="Times New Roman"/>
          <w:sz w:val="28"/>
          <w:szCs w:val="28"/>
        </w:rPr>
        <w:t>Пароход отплывал (</w:t>
      </w:r>
      <w:r w:rsidRPr="00983381">
        <w:rPr>
          <w:rFonts w:ascii="Times New Roman" w:hAnsi="Times New Roman"/>
          <w:sz w:val="28"/>
          <w:szCs w:val="28"/>
        </w:rPr>
        <w:t>вот это мне очень сильно запомнилось</w:t>
      </w:r>
      <w:r>
        <w:rPr>
          <w:rFonts w:ascii="Times New Roman" w:hAnsi="Times New Roman"/>
          <w:sz w:val="28"/>
          <w:szCs w:val="28"/>
        </w:rPr>
        <w:t xml:space="preserve">), </w:t>
      </w:r>
      <w:r w:rsidRPr="00983381">
        <w:rPr>
          <w:rFonts w:ascii="Times New Roman" w:hAnsi="Times New Roman"/>
          <w:sz w:val="28"/>
          <w:szCs w:val="28"/>
        </w:rPr>
        <w:t xml:space="preserve">пароход уже отплывал, а </w:t>
      </w:r>
      <w:r>
        <w:rPr>
          <w:rFonts w:ascii="Times New Roman" w:hAnsi="Times New Roman"/>
          <w:sz w:val="28"/>
          <w:szCs w:val="28"/>
        </w:rPr>
        <w:t xml:space="preserve">нас половина уже была </w:t>
      </w:r>
      <w:r w:rsidRPr="00983381">
        <w:rPr>
          <w:rFonts w:ascii="Times New Roman" w:hAnsi="Times New Roman"/>
          <w:sz w:val="28"/>
          <w:szCs w:val="28"/>
        </w:rPr>
        <w:t xml:space="preserve">на пароходе, а половина здесь. И мы прыгали через </w:t>
      </w:r>
      <w:r>
        <w:rPr>
          <w:rFonts w:ascii="Times New Roman" w:hAnsi="Times New Roman"/>
          <w:sz w:val="28"/>
          <w:szCs w:val="28"/>
        </w:rPr>
        <w:t xml:space="preserve">эту проталину! </w:t>
      </w:r>
      <w:r w:rsidRPr="00983381">
        <w:rPr>
          <w:rFonts w:ascii="Times New Roman" w:hAnsi="Times New Roman"/>
          <w:sz w:val="28"/>
          <w:szCs w:val="28"/>
        </w:rPr>
        <w:t xml:space="preserve">Ну, мама, </w:t>
      </w:r>
      <w:r>
        <w:rPr>
          <w:rFonts w:ascii="Times New Roman" w:hAnsi="Times New Roman"/>
          <w:sz w:val="28"/>
          <w:szCs w:val="28"/>
        </w:rPr>
        <w:t xml:space="preserve">конечно, </w:t>
      </w:r>
      <w:r w:rsidRPr="00983381">
        <w:rPr>
          <w:rFonts w:ascii="Times New Roman" w:hAnsi="Times New Roman"/>
          <w:sz w:val="28"/>
          <w:szCs w:val="28"/>
        </w:rPr>
        <w:t>очень сильная была женщина, такая очень энергичная, сильная. У неё никаких сомнений</w:t>
      </w:r>
      <w:r>
        <w:rPr>
          <w:rFonts w:ascii="Times New Roman" w:hAnsi="Times New Roman"/>
          <w:sz w:val="28"/>
          <w:szCs w:val="28"/>
        </w:rPr>
        <w:t xml:space="preserve"> не было</w:t>
      </w:r>
      <w:r w:rsidRPr="00983381">
        <w:rPr>
          <w:rFonts w:ascii="Times New Roman" w:hAnsi="Times New Roman"/>
          <w:sz w:val="28"/>
          <w:szCs w:val="28"/>
        </w:rPr>
        <w:t>… Она не знала никаких преград, не боялась, что не сможет преодолеть что-то.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Мне кажется, что моя сестра тоже такая. Вот я как-то больше сомневаюсь, у меня больше папины какие-то черты. Вот это я только и помню про войну</w:t>
      </w:r>
      <w:r>
        <w:rPr>
          <w:rFonts w:ascii="Times New Roman" w:hAnsi="Times New Roman"/>
          <w:sz w:val="28"/>
          <w:szCs w:val="28"/>
        </w:rPr>
        <w:t>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Вам сколько лет было тогда?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Мне было, ну, я думаю, что…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Лет </w:t>
      </w:r>
      <w:r>
        <w:rPr>
          <w:rFonts w:ascii="Times New Roman" w:hAnsi="Times New Roman"/>
          <w:sz w:val="28"/>
          <w:szCs w:val="28"/>
        </w:rPr>
        <w:t>десять</w:t>
      </w:r>
      <w:r w:rsidRPr="00983381">
        <w:rPr>
          <w:rFonts w:ascii="Times New Roman" w:hAnsi="Times New Roman"/>
          <w:sz w:val="28"/>
          <w:szCs w:val="28"/>
        </w:rPr>
        <w:t>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Меньше. Да, наверное, </w:t>
      </w:r>
      <w:r>
        <w:rPr>
          <w:rFonts w:ascii="Times New Roman" w:hAnsi="Times New Roman"/>
          <w:sz w:val="28"/>
          <w:szCs w:val="28"/>
        </w:rPr>
        <w:t>восемь или девять</w:t>
      </w:r>
      <w:r w:rsidRPr="00983381">
        <w:rPr>
          <w:rFonts w:ascii="Times New Roman" w:hAnsi="Times New Roman"/>
          <w:sz w:val="28"/>
          <w:szCs w:val="28"/>
        </w:rPr>
        <w:t>, вот так. И что же тут особенн</w:t>
      </w:r>
      <w:r>
        <w:rPr>
          <w:rFonts w:ascii="Times New Roman" w:hAnsi="Times New Roman"/>
          <w:sz w:val="28"/>
          <w:szCs w:val="28"/>
        </w:rPr>
        <w:t xml:space="preserve">ого? </w:t>
      </w:r>
      <w:r w:rsidRPr="00983381">
        <w:rPr>
          <w:rFonts w:ascii="Times New Roman" w:hAnsi="Times New Roman"/>
          <w:sz w:val="28"/>
          <w:szCs w:val="28"/>
        </w:rPr>
        <w:t xml:space="preserve">Война и </w:t>
      </w:r>
      <w:r>
        <w:rPr>
          <w:rFonts w:ascii="Times New Roman" w:hAnsi="Times New Roman"/>
          <w:sz w:val="28"/>
          <w:szCs w:val="28"/>
        </w:rPr>
        <w:t>есть война…</w:t>
      </w:r>
      <w:r w:rsidRPr="00983381">
        <w:rPr>
          <w:rFonts w:ascii="Times New Roman" w:hAnsi="Times New Roman"/>
          <w:sz w:val="28"/>
          <w:szCs w:val="28"/>
        </w:rPr>
        <w:t xml:space="preserve"> Потом, помню как Победа пришла…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 xml:space="preserve">Но все это как-то смазано, </w:t>
      </w:r>
      <w:r>
        <w:rPr>
          <w:rFonts w:ascii="Times New Roman" w:hAnsi="Times New Roman"/>
          <w:sz w:val="28"/>
          <w:szCs w:val="28"/>
        </w:rPr>
        <w:t>я бы так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сказала, </w:t>
      </w:r>
      <w:r w:rsidRPr="00983381">
        <w:rPr>
          <w:rFonts w:ascii="Times New Roman" w:hAnsi="Times New Roman"/>
          <w:sz w:val="28"/>
          <w:szCs w:val="28"/>
        </w:rPr>
        <w:t>сегодня уже все смазано. Я не знаю, почему. Наверное, это просто очень далеко по времени. Ну, а потом я поступила в Университет</w:t>
      </w:r>
      <w:r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>
        <w:rPr>
          <w:rFonts w:ascii="Times New Roman" w:hAnsi="Times New Roman"/>
          <w:sz w:val="28"/>
          <w:szCs w:val="28"/>
        </w:rPr>
        <w:t xml:space="preserve"> А в школу в</w:t>
      </w:r>
      <w:r w:rsidRPr="00983381">
        <w:rPr>
          <w:rFonts w:ascii="Times New Roman" w:hAnsi="Times New Roman"/>
          <w:sz w:val="28"/>
          <w:szCs w:val="28"/>
        </w:rPr>
        <w:t>ы где пошли?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В школу? Начала-то там, в Сталинграде.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В Сталинграде, да? Пошли в первый класс?</w:t>
      </w:r>
    </w:p>
    <w:p w:rsidR="00CF79BD" w:rsidRPr="00983381" w:rsidRDefault="00CF79BD" w:rsidP="00991C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да. Но, по-моему, я не ходила в первый класс, вот так было. Мама очень мне всегда помогала… Помогала в жизни. Вот она считала, что я должна учиться. Они меня в семье называли «старушка»: я </w:t>
      </w:r>
      <w:r>
        <w:rPr>
          <w:rFonts w:ascii="Times New Roman" w:hAnsi="Times New Roman"/>
          <w:sz w:val="28"/>
          <w:szCs w:val="28"/>
        </w:rPr>
        <w:t>всё знала, всем интересовалась…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 чем она помогала?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Она читать меня приучала, чтобы было много книг вокруг меня, чтобы я в школу не просто ходила, чтобы там был интерес к обучению… </w:t>
      </w:r>
      <w:r>
        <w:rPr>
          <w:rFonts w:ascii="Times New Roman" w:hAnsi="Times New Roman"/>
          <w:sz w:val="28"/>
          <w:szCs w:val="28"/>
        </w:rPr>
        <w:t>В</w:t>
      </w:r>
      <w:r w:rsidRPr="00983381">
        <w:rPr>
          <w:rFonts w:ascii="Times New Roman" w:hAnsi="Times New Roman"/>
          <w:sz w:val="28"/>
          <w:szCs w:val="28"/>
        </w:rPr>
        <w:t>от так мы жили</w:t>
      </w:r>
      <w:r>
        <w:rPr>
          <w:rFonts w:ascii="Times New Roman" w:hAnsi="Times New Roman"/>
          <w:sz w:val="28"/>
          <w:szCs w:val="28"/>
        </w:rPr>
        <w:t xml:space="preserve">! </w:t>
      </w:r>
      <w:r w:rsidRPr="00983381">
        <w:rPr>
          <w:rFonts w:ascii="Times New Roman" w:hAnsi="Times New Roman"/>
          <w:sz w:val="28"/>
          <w:szCs w:val="28"/>
        </w:rPr>
        <w:t>И, в общем, я считаю, что она достигла этого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Да, удивительно, что не папа </w:t>
      </w:r>
      <w:r>
        <w:rPr>
          <w:rFonts w:ascii="Times New Roman" w:hAnsi="Times New Roman"/>
          <w:sz w:val="28"/>
          <w:szCs w:val="28"/>
        </w:rPr>
        <w:t>этим занимался, инженер, а мама.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Нет, папа работал.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есть, мама ценила образование?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она ценила, она образование очень ценила и, в общем, как-то понимала, что это важно.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И она вам книжки покупала?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да, да, книги</w:t>
      </w:r>
      <w:r>
        <w:rPr>
          <w:rFonts w:ascii="Times New Roman" w:hAnsi="Times New Roman"/>
          <w:sz w:val="28"/>
          <w:szCs w:val="28"/>
        </w:rPr>
        <w:t>, вокруг меня всегда были книги!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вы чем интересовались в детстве?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В дет</w:t>
      </w:r>
      <w:r>
        <w:rPr>
          <w:rFonts w:ascii="Times New Roman" w:hAnsi="Times New Roman"/>
          <w:sz w:val="28"/>
          <w:szCs w:val="28"/>
        </w:rPr>
        <w:t>стве</w:t>
      </w:r>
      <w:r w:rsidRPr="00983381">
        <w:rPr>
          <w:rFonts w:ascii="Times New Roman" w:hAnsi="Times New Roman"/>
          <w:sz w:val="28"/>
          <w:szCs w:val="28"/>
        </w:rPr>
        <w:t>… Во-первых, с</w:t>
      </w:r>
      <w:r>
        <w:rPr>
          <w:rFonts w:ascii="Times New Roman" w:hAnsi="Times New Roman"/>
          <w:sz w:val="28"/>
          <w:szCs w:val="28"/>
        </w:rPr>
        <w:t xml:space="preserve"> музыкой все было связано: я</w:t>
      </w:r>
      <w:r w:rsidRPr="00983381">
        <w:rPr>
          <w:rFonts w:ascii="Times New Roman" w:hAnsi="Times New Roman"/>
          <w:sz w:val="28"/>
          <w:szCs w:val="28"/>
        </w:rPr>
        <w:t xml:space="preserve"> пела и любила петь. Это от папиной семьи: они все пели, все дети, все шесть детей, все пели.</w:t>
      </w:r>
      <w:r>
        <w:rPr>
          <w:rFonts w:ascii="Times New Roman" w:hAnsi="Times New Roman"/>
          <w:sz w:val="28"/>
          <w:szCs w:val="28"/>
        </w:rPr>
        <w:t xml:space="preserve"> И я очень любила петь!</w:t>
      </w:r>
      <w:r w:rsidRPr="00983381">
        <w:rPr>
          <w:rFonts w:ascii="Times New Roman" w:hAnsi="Times New Roman"/>
          <w:sz w:val="28"/>
          <w:szCs w:val="28"/>
        </w:rPr>
        <w:t xml:space="preserve"> Я и танцевала. Ма</w:t>
      </w:r>
      <w:r>
        <w:rPr>
          <w:rFonts w:ascii="Times New Roman" w:hAnsi="Times New Roman"/>
          <w:sz w:val="28"/>
          <w:szCs w:val="28"/>
        </w:rPr>
        <w:t>ма меня отдала в балетную школу.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(с</w:t>
      </w:r>
      <w:r w:rsidRPr="00983381">
        <w:rPr>
          <w:rFonts w:ascii="Times New Roman" w:hAnsi="Times New Roman"/>
          <w:i/>
          <w:sz w:val="28"/>
          <w:szCs w:val="28"/>
        </w:rPr>
        <w:t>меется</w:t>
      </w:r>
      <w:r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 xml:space="preserve">Но, по-моему, тогда мы уже уехали из Сталинграда.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 какой город вы уехали, я пропустила?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В какой город? Я уже сейчас не помню. Казань, кажется.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А, ну да, по Волге уезжали.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по Волге плыли на пароходе. Ну, вот, в общем, и всё…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пели в семье просто так, 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Да, я любила петь, вообще,</w:t>
      </w:r>
      <w:r w:rsidRPr="00983381">
        <w:rPr>
          <w:rFonts w:ascii="Times New Roman" w:hAnsi="Times New Roman"/>
          <w:sz w:val="28"/>
          <w:szCs w:val="28"/>
        </w:rPr>
        <w:t xml:space="preserve"> пела и одна дома, </w:t>
      </w:r>
      <w:r>
        <w:rPr>
          <w:rFonts w:ascii="Times New Roman" w:hAnsi="Times New Roman"/>
          <w:sz w:val="28"/>
          <w:szCs w:val="28"/>
        </w:rPr>
        <w:t>и там, где пели</w:t>
      </w:r>
      <w:r w:rsidRPr="00983381">
        <w:rPr>
          <w:rFonts w:ascii="Times New Roman" w:hAnsi="Times New Roman"/>
          <w:sz w:val="28"/>
          <w:szCs w:val="28"/>
        </w:rPr>
        <w:t>… Да, в школе, когда ставили какие-то пьесы, я там играла. Уже артистка</w:t>
      </w:r>
      <w:r>
        <w:rPr>
          <w:rFonts w:ascii="Times New Roman" w:hAnsi="Times New Roman"/>
          <w:sz w:val="28"/>
          <w:szCs w:val="28"/>
        </w:rPr>
        <w:t xml:space="preserve">! </w:t>
      </w:r>
      <w:r>
        <w:rPr>
          <w:rFonts w:ascii="Times New Roman" w:hAnsi="Times New Roman"/>
          <w:i/>
          <w:sz w:val="28"/>
          <w:szCs w:val="28"/>
        </w:rPr>
        <w:t>(с</w:t>
      </w:r>
      <w:r w:rsidRPr="00983381">
        <w:rPr>
          <w:rFonts w:ascii="Times New Roman" w:hAnsi="Times New Roman"/>
          <w:i/>
          <w:sz w:val="28"/>
          <w:szCs w:val="28"/>
        </w:rPr>
        <w:t>меются)</w:t>
      </w:r>
      <w:r>
        <w:rPr>
          <w:rFonts w:ascii="Times New Roman" w:hAnsi="Times New Roman"/>
          <w:sz w:val="28"/>
          <w:szCs w:val="28"/>
        </w:rPr>
        <w:t xml:space="preserve"> Очень смешно, да?</w:t>
      </w:r>
      <w:r w:rsidRPr="00983381">
        <w:rPr>
          <w:rFonts w:ascii="Times New Roman" w:hAnsi="Times New Roman"/>
          <w:sz w:val="28"/>
          <w:szCs w:val="28"/>
        </w:rPr>
        <w:t xml:space="preserve"> "Гроб разбился, дева вдруг // Ожила, глядит вокруг // Изумленными глазами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// И качаясь над цепями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// Вдруг вздохнув, произ</w:t>
      </w:r>
      <w:r>
        <w:rPr>
          <w:rFonts w:ascii="Times New Roman" w:hAnsi="Times New Roman"/>
          <w:sz w:val="28"/>
          <w:szCs w:val="28"/>
        </w:rPr>
        <w:t>несла: // Ах, как долго я спала…</w:t>
      </w:r>
      <w:r w:rsidRPr="00534CF2"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 xml:space="preserve">" </w:t>
      </w:r>
      <w:r>
        <w:rPr>
          <w:rFonts w:ascii="Times New Roman" w:hAnsi="Times New Roman"/>
          <w:i/>
          <w:sz w:val="28"/>
          <w:szCs w:val="28"/>
        </w:rPr>
        <w:t>(с</w:t>
      </w:r>
      <w:r w:rsidRPr="00983381">
        <w:rPr>
          <w:rFonts w:ascii="Times New Roman" w:hAnsi="Times New Roman"/>
          <w:i/>
          <w:sz w:val="28"/>
          <w:szCs w:val="28"/>
        </w:rPr>
        <w:t>меется)</w:t>
      </w:r>
      <w:r w:rsidRPr="00983381">
        <w:rPr>
          <w:rFonts w:ascii="Times New Roman" w:hAnsi="Times New Roman"/>
          <w:sz w:val="28"/>
          <w:szCs w:val="28"/>
        </w:rPr>
        <w:t xml:space="preserve"> Вот это вот, пушкинское. Помню… Но война есть война… Потом я поехала учиться в Москву…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вы каких-то школьных учителей помните?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Да, м</w:t>
      </w:r>
      <w:r w:rsidRPr="00983381">
        <w:rPr>
          <w:rFonts w:ascii="Times New Roman" w:hAnsi="Times New Roman"/>
          <w:sz w:val="28"/>
          <w:szCs w:val="28"/>
        </w:rPr>
        <w:t>ожно сказать, помню. Просто фотографии есть. Вот когда на них начинаешь смотреть, вспоминаешь…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есть, каких-то сильных впечатлений никто не оставил?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Нет, особенно ничего.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у вас в школе какой-то был любимый предмет? Вы гуманитарием были?</w:t>
      </w:r>
    </w:p>
    <w:p w:rsidR="00CF79BD" w:rsidRPr="00342CDD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Нет, знаешь, я тебе скажу, что я была скорее технарем. Технические предметы мне нравились. Я очень любила физику. По-моему, это было связано с учителем физики. Я помню, что однажды я как-то так очень старалась, и он мне поставил </w:t>
      </w:r>
      <w:r>
        <w:rPr>
          <w:rFonts w:ascii="Times New Roman" w:hAnsi="Times New Roman"/>
          <w:sz w:val="28"/>
          <w:szCs w:val="28"/>
        </w:rPr>
        <w:t>«</w:t>
      </w:r>
      <w:r w:rsidRPr="00983381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»</w:t>
      </w:r>
      <w:r w:rsidRPr="00983381">
        <w:rPr>
          <w:rFonts w:ascii="Times New Roman" w:hAnsi="Times New Roman"/>
          <w:sz w:val="28"/>
          <w:szCs w:val="28"/>
        </w:rPr>
        <w:t xml:space="preserve">, не </w:t>
      </w:r>
      <w:r>
        <w:rPr>
          <w:rFonts w:ascii="Times New Roman" w:hAnsi="Times New Roman"/>
          <w:sz w:val="28"/>
          <w:szCs w:val="28"/>
        </w:rPr>
        <w:t>«</w:t>
      </w:r>
      <w:r w:rsidRPr="00983381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»</w:t>
      </w:r>
      <w:r w:rsidRPr="00983381">
        <w:rPr>
          <w:rFonts w:ascii="Times New Roman" w:hAnsi="Times New Roman"/>
          <w:sz w:val="28"/>
          <w:szCs w:val="28"/>
        </w:rPr>
        <w:t xml:space="preserve">, а </w:t>
      </w:r>
      <w:r>
        <w:rPr>
          <w:rFonts w:ascii="Times New Roman" w:hAnsi="Times New Roman"/>
          <w:sz w:val="28"/>
          <w:szCs w:val="28"/>
        </w:rPr>
        <w:t>«</w:t>
      </w:r>
      <w:r w:rsidRPr="00983381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»</w:t>
      </w:r>
      <w:r w:rsidRPr="00983381">
        <w:rPr>
          <w:rFonts w:ascii="Times New Roman" w:hAnsi="Times New Roman"/>
          <w:sz w:val="28"/>
          <w:szCs w:val="28"/>
        </w:rPr>
        <w:t xml:space="preserve">. Я думала, что буду физиком. </w:t>
      </w:r>
      <w:r>
        <w:rPr>
          <w:rFonts w:ascii="Times New Roman" w:hAnsi="Times New Roman"/>
          <w:i/>
          <w:sz w:val="28"/>
          <w:szCs w:val="28"/>
        </w:rPr>
        <w:t>(с</w:t>
      </w:r>
      <w:r w:rsidRPr="00983381">
        <w:rPr>
          <w:rFonts w:ascii="Times New Roman" w:hAnsi="Times New Roman"/>
          <w:i/>
          <w:sz w:val="28"/>
          <w:szCs w:val="28"/>
        </w:rPr>
        <w:t>меется)</w:t>
      </w:r>
      <w:r w:rsidRPr="00983381">
        <w:rPr>
          <w:rFonts w:ascii="Times New Roman" w:hAnsi="Times New Roman"/>
          <w:sz w:val="28"/>
          <w:szCs w:val="28"/>
        </w:rPr>
        <w:t xml:space="preserve"> Да, ну, в общем, не знаю, как все это произошло, но я не стала физиком… Уехала и поступила в Университет, на юридический факультет. Я же училась в одной группе с </w:t>
      </w:r>
      <w:r w:rsidRPr="00621AEA">
        <w:rPr>
          <w:rFonts w:ascii="Times New Roman" w:hAnsi="Times New Roman"/>
          <w:sz w:val="28"/>
          <w:szCs w:val="28"/>
        </w:rPr>
        <w:t>[Михаилом Сергеевичем]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Горбачевым</w:t>
      </w:r>
      <w:r w:rsidRPr="00342CDD"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Потрясающе!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Да-</w:t>
      </w:r>
      <w:r w:rsidRPr="00983381">
        <w:rPr>
          <w:rFonts w:ascii="Times New Roman" w:hAnsi="Times New Roman"/>
          <w:sz w:val="28"/>
          <w:szCs w:val="28"/>
        </w:rPr>
        <w:t>да-да.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почему юридический, как вы выбирали?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Даже не знаю</w:t>
      </w:r>
      <w:r w:rsidRPr="00983381">
        <w:rPr>
          <w:rFonts w:ascii="Times New Roman" w:hAnsi="Times New Roman"/>
          <w:sz w:val="28"/>
          <w:szCs w:val="28"/>
        </w:rPr>
        <w:t>, почему я пошла на юридический факультет</w:t>
      </w:r>
      <w:r>
        <w:rPr>
          <w:rFonts w:ascii="Times New Roman" w:hAnsi="Times New Roman"/>
          <w:sz w:val="28"/>
          <w:szCs w:val="28"/>
        </w:rPr>
        <w:t>…</w:t>
      </w:r>
      <w:r w:rsidRPr="00983381">
        <w:rPr>
          <w:rFonts w:ascii="Times New Roman" w:hAnsi="Times New Roman"/>
          <w:sz w:val="28"/>
          <w:szCs w:val="28"/>
        </w:rPr>
        <w:t xml:space="preserve"> Короче го</w:t>
      </w:r>
      <w:r>
        <w:rPr>
          <w:rFonts w:ascii="Times New Roman" w:hAnsi="Times New Roman"/>
          <w:sz w:val="28"/>
          <w:szCs w:val="28"/>
        </w:rPr>
        <w:t>воря, я поступила и там училась.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вы с Горбачевым дружили?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Да! Даже очень. В одной группе учились! То есть не на курсе даже, а в одной группе.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Он тогда на вас произвел впечатление?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Нет</w:t>
      </w:r>
      <w:r>
        <w:rPr>
          <w:rFonts w:ascii="Times New Roman" w:hAnsi="Times New Roman"/>
          <w:sz w:val="28"/>
          <w:szCs w:val="28"/>
        </w:rPr>
        <w:t>...</w:t>
      </w:r>
      <w:r w:rsidRPr="00983381">
        <w:rPr>
          <w:rFonts w:ascii="Times New Roman" w:hAnsi="Times New Roman"/>
          <w:sz w:val="28"/>
          <w:szCs w:val="28"/>
        </w:rPr>
        <w:t xml:space="preserve"> Я звала его </w:t>
      </w:r>
      <w:r>
        <w:rPr>
          <w:rFonts w:ascii="Times New Roman" w:hAnsi="Times New Roman"/>
          <w:sz w:val="28"/>
          <w:szCs w:val="28"/>
        </w:rPr>
        <w:t>«Мишка, М</w:t>
      </w:r>
      <w:r w:rsidRPr="00983381">
        <w:rPr>
          <w:rFonts w:ascii="Times New Roman" w:hAnsi="Times New Roman"/>
          <w:sz w:val="28"/>
          <w:szCs w:val="28"/>
        </w:rPr>
        <w:t xml:space="preserve">ишка, где твоя улыбка?» </w:t>
      </w:r>
      <w:r>
        <w:rPr>
          <w:rFonts w:ascii="Times New Roman" w:hAnsi="Times New Roman"/>
          <w:i/>
          <w:sz w:val="28"/>
          <w:szCs w:val="28"/>
        </w:rPr>
        <w:t>(с</w:t>
      </w:r>
      <w:r w:rsidRPr="00983381">
        <w:rPr>
          <w:rFonts w:ascii="Times New Roman" w:hAnsi="Times New Roman"/>
          <w:i/>
          <w:sz w:val="28"/>
          <w:szCs w:val="28"/>
        </w:rPr>
        <w:t>меются)</w:t>
      </w:r>
      <w:r>
        <w:rPr>
          <w:rFonts w:ascii="Times New Roman" w:hAnsi="Times New Roman"/>
          <w:sz w:val="28"/>
          <w:szCs w:val="28"/>
        </w:rPr>
        <w:t xml:space="preserve"> Я же петь любила и вот, пела.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вы в общежитии тоже вместе жили?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Нет, я жила в общежитии уже в нов</w:t>
      </w:r>
      <w:r>
        <w:rPr>
          <w:rFonts w:ascii="Times New Roman" w:hAnsi="Times New Roman"/>
          <w:sz w:val="28"/>
          <w:szCs w:val="28"/>
        </w:rPr>
        <w:t>ом здании (</w:t>
      </w:r>
      <w:r w:rsidRPr="00983381">
        <w:rPr>
          <w:rFonts w:ascii="Times New Roman" w:hAnsi="Times New Roman"/>
          <w:sz w:val="28"/>
          <w:szCs w:val="28"/>
        </w:rPr>
        <w:t>там в основном наши жили, но часть жила в старом</w:t>
      </w:r>
      <w:r>
        <w:rPr>
          <w:rFonts w:ascii="Times New Roman" w:hAnsi="Times New Roman"/>
          <w:sz w:val="28"/>
          <w:szCs w:val="28"/>
        </w:rPr>
        <w:t>)</w:t>
      </w:r>
      <w:r w:rsidRPr="00983381">
        <w:rPr>
          <w:rFonts w:ascii="Times New Roman" w:hAnsi="Times New Roman"/>
          <w:sz w:val="28"/>
          <w:szCs w:val="28"/>
        </w:rPr>
        <w:t>. Но я снимала у сво</w:t>
      </w:r>
      <w:r>
        <w:rPr>
          <w:rFonts w:ascii="Times New Roman" w:hAnsi="Times New Roman"/>
          <w:sz w:val="28"/>
          <w:szCs w:val="28"/>
        </w:rPr>
        <w:t>их приятелей угол.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Как трудно было тогда учиться?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Особых трудностей в студенческие годы я, мне кажется, не переживала. Не знаю. Как-то все это было так</w:t>
      </w:r>
      <w:r>
        <w:rPr>
          <w:rFonts w:ascii="Times New Roman" w:hAnsi="Times New Roman"/>
          <w:sz w:val="28"/>
          <w:szCs w:val="28"/>
        </w:rPr>
        <w:t xml:space="preserve"> – обычно.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вам родители помогали?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Родители помогали</w:t>
      </w:r>
      <w:r>
        <w:rPr>
          <w:rFonts w:ascii="Times New Roman" w:hAnsi="Times New Roman"/>
          <w:sz w:val="28"/>
          <w:szCs w:val="28"/>
        </w:rPr>
        <w:t>. Д</w:t>
      </w:r>
      <w:r w:rsidRPr="00983381">
        <w:rPr>
          <w:rFonts w:ascii="Times New Roman" w:hAnsi="Times New Roman"/>
          <w:sz w:val="28"/>
          <w:szCs w:val="28"/>
        </w:rPr>
        <w:t>а</w:t>
      </w:r>
      <w:r w:rsidRPr="00232909">
        <w:rPr>
          <w:rFonts w:ascii="Times New Roman" w:hAnsi="Times New Roman"/>
          <w:sz w:val="28"/>
          <w:szCs w:val="28"/>
        </w:rPr>
        <w:t>-да</w:t>
      </w:r>
      <w:r>
        <w:rPr>
          <w:rFonts w:ascii="Times New Roman" w:hAnsi="Times New Roman"/>
          <w:sz w:val="28"/>
          <w:szCs w:val="28"/>
        </w:rPr>
        <w:t>-да</w:t>
      </w:r>
      <w:r w:rsidRPr="00983381">
        <w:rPr>
          <w:rFonts w:ascii="Times New Roman" w:hAnsi="Times New Roman"/>
          <w:sz w:val="28"/>
          <w:szCs w:val="28"/>
        </w:rPr>
        <w:t>, помогали.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Вы про университет немного расскажите</w:t>
      </w:r>
      <w:r>
        <w:rPr>
          <w:rFonts w:ascii="Times New Roman" w:hAnsi="Times New Roman"/>
          <w:sz w:val="28"/>
          <w:szCs w:val="28"/>
        </w:rPr>
        <w:t>!</w:t>
      </w:r>
      <w:r w:rsidRPr="00983381">
        <w:rPr>
          <w:rFonts w:ascii="Times New Roman" w:hAnsi="Times New Roman"/>
          <w:sz w:val="28"/>
          <w:szCs w:val="28"/>
        </w:rPr>
        <w:t xml:space="preserve"> А то вы так быстро проскочили…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Ну, вообще, знаешь, я тебе скажу, что тогда юристы – это не </w:t>
      </w:r>
      <w:r>
        <w:rPr>
          <w:rFonts w:ascii="Times New Roman" w:hAnsi="Times New Roman"/>
          <w:sz w:val="28"/>
          <w:szCs w:val="28"/>
        </w:rPr>
        <w:t>очень была модная специальность.</w:t>
      </w:r>
    </w:p>
    <w:p w:rsidR="00CF79BD" w:rsidRPr="00072B6A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Да? Вот я как раз </w:t>
      </w:r>
      <w:r>
        <w:rPr>
          <w:rFonts w:ascii="Times New Roman" w:hAnsi="Times New Roman"/>
          <w:sz w:val="28"/>
          <w:szCs w:val="28"/>
        </w:rPr>
        <w:t>хотела спросить</w:t>
      </w:r>
      <w:r w:rsidRPr="0098338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почему вы пошли на юридический</w:t>
      </w:r>
      <w:r w:rsidRPr="00072B6A">
        <w:rPr>
          <w:rFonts w:ascii="Times New Roman" w:hAnsi="Times New Roman"/>
          <w:sz w:val="28"/>
          <w:szCs w:val="28"/>
        </w:rPr>
        <w:t>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 знаю, не знаю, почему.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вы думали, где вы будете работать, когда поступали на юридический?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Не-е-ет.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Просто хотели высшее образование получить?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интересно было, наверное. Я не знаю, может быть, чтение каких-то книг меня туда толкало. Не знаю, сейчас трудно сказать.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сильн</w:t>
      </w:r>
      <w:r>
        <w:rPr>
          <w:rFonts w:ascii="Times New Roman" w:hAnsi="Times New Roman"/>
          <w:sz w:val="28"/>
          <w:szCs w:val="28"/>
        </w:rPr>
        <w:t>ый был тогда сам Университет?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Поток?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Поток.</w:t>
      </w:r>
      <w:r w:rsidRPr="00983381">
        <w:rPr>
          <w:rFonts w:ascii="Times New Roman" w:hAnsi="Times New Roman"/>
          <w:sz w:val="28"/>
          <w:szCs w:val="28"/>
        </w:rPr>
        <w:t xml:space="preserve"> Вообще, интересно было учиться?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Во</w:t>
      </w:r>
      <w:r>
        <w:rPr>
          <w:rFonts w:ascii="Times New Roman" w:hAnsi="Times New Roman"/>
          <w:sz w:val="28"/>
          <w:szCs w:val="28"/>
        </w:rPr>
        <w:t xml:space="preserve">т у нас поток </w:t>
      </w:r>
      <w:r w:rsidRPr="00983381">
        <w:rPr>
          <w:rFonts w:ascii="Times New Roman" w:hAnsi="Times New Roman"/>
          <w:sz w:val="28"/>
          <w:szCs w:val="28"/>
        </w:rPr>
        <w:t xml:space="preserve">делился на две части: одна часть была – это бывшие фронтовики, а вторая </w:t>
      </w:r>
      <w:r>
        <w:rPr>
          <w:rFonts w:ascii="Times New Roman" w:hAnsi="Times New Roman"/>
          <w:sz w:val="28"/>
          <w:szCs w:val="28"/>
        </w:rPr>
        <w:t>–</w:t>
      </w:r>
      <w:r w:rsidRPr="00983381">
        <w:rPr>
          <w:rFonts w:ascii="Times New Roman" w:hAnsi="Times New Roman"/>
          <w:sz w:val="28"/>
          <w:szCs w:val="28"/>
        </w:rPr>
        <w:t xml:space="preserve"> школьники. Вот и я. Я же с медалью школу окончила… </w:t>
      </w:r>
      <w:r>
        <w:rPr>
          <w:rFonts w:ascii="Times New Roman" w:hAnsi="Times New Roman"/>
          <w:sz w:val="28"/>
          <w:szCs w:val="28"/>
        </w:rPr>
        <w:t>В</w:t>
      </w:r>
      <w:r w:rsidRPr="00983381">
        <w:rPr>
          <w:rFonts w:ascii="Times New Roman" w:hAnsi="Times New Roman"/>
          <w:sz w:val="28"/>
          <w:szCs w:val="28"/>
        </w:rPr>
        <w:t xml:space="preserve"> общем, не знаю, почему-то вот пошла на юридический, и все.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вы могли в те годы на любой с медалью поступить? На любой факультет?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Может быть… </w:t>
      </w:r>
      <w:r w:rsidRPr="00983381">
        <w:rPr>
          <w:rFonts w:ascii="Times New Roman" w:hAnsi="Times New Roman"/>
          <w:sz w:val="28"/>
          <w:szCs w:val="28"/>
        </w:rPr>
        <w:t>Знаешь, я даже никогда не задумывалась, почему так произошло.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sz w:val="28"/>
          <w:szCs w:val="28"/>
        </w:rPr>
        <w:t>Да, вот наш поток, наши фронтовики. О</w:t>
      </w:r>
      <w:r>
        <w:rPr>
          <w:rFonts w:ascii="Times New Roman" w:hAnsi="Times New Roman"/>
          <w:sz w:val="28"/>
          <w:szCs w:val="28"/>
        </w:rPr>
        <w:t>ни держались как-то вместе -</w:t>
      </w:r>
      <w:r w:rsidRPr="00983381">
        <w:rPr>
          <w:rFonts w:ascii="Times New Roman" w:hAnsi="Times New Roman"/>
          <w:sz w:val="28"/>
          <w:szCs w:val="28"/>
        </w:rPr>
        <w:t xml:space="preserve"> эти бывшие фронтовики. В наше группе тоже был</w:t>
      </w:r>
      <w:r>
        <w:rPr>
          <w:rFonts w:ascii="Times New Roman" w:hAnsi="Times New Roman"/>
          <w:sz w:val="28"/>
          <w:szCs w:val="28"/>
        </w:rPr>
        <w:t>и: вот Володя Либерман, Тапилин..</w:t>
      </w:r>
      <w:r w:rsidRPr="00983381">
        <w:rPr>
          <w:rFonts w:ascii="Times New Roman" w:hAnsi="Times New Roman"/>
          <w:sz w:val="28"/>
          <w:szCs w:val="28"/>
        </w:rPr>
        <w:t xml:space="preserve">. все это </w:t>
      </w:r>
      <w:r>
        <w:rPr>
          <w:rFonts w:ascii="Times New Roman" w:hAnsi="Times New Roman"/>
          <w:sz w:val="28"/>
          <w:szCs w:val="28"/>
        </w:rPr>
        <w:t xml:space="preserve">у меня есть, есть же фотографии. </w:t>
      </w:r>
      <w:r w:rsidRPr="00983381">
        <w:rPr>
          <w:rFonts w:ascii="Times New Roman" w:hAnsi="Times New Roman"/>
          <w:sz w:val="28"/>
          <w:szCs w:val="28"/>
        </w:rPr>
        <w:t>И Миша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1AEA">
        <w:rPr>
          <w:rFonts w:ascii="Times New Roman" w:hAnsi="Times New Roman"/>
          <w:sz w:val="28"/>
          <w:szCs w:val="28"/>
        </w:rPr>
        <w:t>[Горбачев]</w:t>
      </w:r>
      <w:r w:rsidRPr="00983381">
        <w:rPr>
          <w:rFonts w:ascii="Times New Roman" w:hAnsi="Times New Roman"/>
          <w:sz w:val="28"/>
          <w:szCs w:val="28"/>
        </w:rPr>
        <w:t xml:space="preserve"> тоже в нашей группе был. Но потом с третьего курса все разделились.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По специальности?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По специализации, да. Я пошла на уголовный процесс! </w:t>
      </w:r>
      <w:r>
        <w:rPr>
          <w:rFonts w:ascii="Times New Roman" w:hAnsi="Times New Roman"/>
          <w:i/>
          <w:sz w:val="28"/>
          <w:szCs w:val="28"/>
        </w:rPr>
        <w:t>(с</w:t>
      </w:r>
      <w:r w:rsidRPr="00983381">
        <w:rPr>
          <w:rFonts w:ascii="Times New Roman" w:hAnsi="Times New Roman"/>
          <w:i/>
          <w:sz w:val="28"/>
          <w:szCs w:val="28"/>
        </w:rPr>
        <w:t>меется)</w:t>
      </w:r>
      <w:r w:rsidRPr="00983381">
        <w:rPr>
          <w:rFonts w:ascii="Times New Roman" w:hAnsi="Times New Roman"/>
          <w:sz w:val="28"/>
          <w:szCs w:val="28"/>
        </w:rPr>
        <w:t xml:space="preserve"> В прокуратуру. Я знаю, что Горбачев пошел на государственное управление.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он уже проявлял тогда себя как-то?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Ну-у-у.</w:t>
      </w:r>
      <w:r w:rsidRPr="00983381">
        <w:rPr>
          <w:rFonts w:ascii="Times New Roman" w:hAnsi="Times New Roman"/>
          <w:sz w:val="28"/>
          <w:szCs w:val="28"/>
        </w:rPr>
        <w:t xml:space="preserve"> Не знаю. Я должна сказать, что он во мне не вызывал никакого интереса, поэтому я даже особенно не следила, где там, что и как. Но я знаю, что вот с третьего курса он уже был в другой группе. Первая, вторая…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Когда вы все вместе еще учились…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Нет, первая, вторая, третья – это еще курс начальный, начало. Ну, там какая-то была общая, более или менее общая программа. Я запомнила его, поскольку у нас был марксизм-ленинизм, и была такая преподаватель, которая вела семинары. Очень нервная какая-то вся… Приходила и говорила: «Ну,</w:t>
      </w:r>
      <w:r>
        <w:rPr>
          <w:rFonts w:ascii="Times New Roman" w:hAnsi="Times New Roman"/>
          <w:sz w:val="28"/>
          <w:szCs w:val="28"/>
        </w:rPr>
        <w:t xml:space="preserve"> сегодня мы такую тему проходим.</w:t>
      </w:r>
      <w:r w:rsidRPr="00983381">
        <w:rPr>
          <w:rFonts w:ascii="Times New Roman" w:hAnsi="Times New Roman"/>
          <w:sz w:val="28"/>
          <w:szCs w:val="28"/>
        </w:rPr>
        <w:t xml:space="preserve"> Кто у вас готов отвечать? Ну ладно, давай, Горбачев, ты!»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983381">
        <w:rPr>
          <w:rFonts w:ascii="Times New Roman" w:hAnsi="Times New Roman"/>
          <w:sz w:val="28"/>
          <w:szCs w:val="28"/>
        </w:rPr>
        <w:t>ставила какой-нибудь вопрос</w:t>
      </w:r>
      <w:r>
        <w:rPr>
          <w:rFonts w:ascii="Times New Roman" w:hAnsi="Times New Roman"/>
          <w:sz w:val="28"/>
          <w:szCs w:val="28"/>
        </w:rPr>
        <w:t>:</w:t>
      </w:r>
      <w:r w:rsidRPr="00983381">
        <w:rPr>
          <w:rFonts w:ascii="Times New Roman" w:hAnsi="Times New Roman"/>
          <w:sz w:val="28"/>
          <w:szCs w:val="28"/>
        </w:rPr>
        <w:t xml:space="preserve"> «Как ты к этому относишься?» Он вставал и говорил: «Каждый вопрос надо рассмотреть с двух сторон: вот если так посмотреть, то будет это, а если так – будет совершенно по-другому…» </w:t>
      </w:r>
      <w:r>
        <w:rPr>
          <w:rFonts w:ascii="Times New Roman" w:hAnsi="Times New Roman"/>
          <w:i/>
          <w:sz w:val="28"/>
          <w:szCs w:val="28"/>
        </w:rPr>
        <w:t>(с</w:t>
      </w:r>
      <w:r w:rsidRPr="00983381">
        <w:rPr>
          <w:rFonts w:ascii="Times New Roman" w:hAnsi="Times New Roman"/>
          <w:i/>
          <w:sz w:val="28"/>
          <w:szCs w:val="28"/>
        </w:rPr>
        <w:t>меется)</w:t>
      </w:r>
      <w:r w:rsidRPr="00983381">
        <w:rPr>
          <w:rFonts w:ascii="Times New Roman" w:hAnsi="Times New Roman"/>
          <w:sz w:val="28"/>
          <w:szCs w:val="28"/>
        </w:rPr>
        <w:t xml:space="preserve"> А я должна была обязательно корректировать, должна была поправлять и вообще во все влезала и ужасно любила смеяться. Всё мне смешно было. Эта жизнь для меня была какой-то смешной. Я даже сейчас вспоминаю, как на комсомольском собрании обсуждали,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что Наташа слишком много смеется. (У меня тогда другая фамилия была.)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какая у вас была фамилия?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Фамилия у меня была Боровкова. И вот, я смеялась, а мне говорили: «</w:t>
      </w:r>
      <w:r>
        <w:rPr>
          <w:rFonts w:ascii="Times New Roman" w:hAnsi="Times New Roman"/>
          <w:sz w:val="28"/>
          <w:szCs w:val="28"/>
        </w:rPr>
        <w:t>О</w:t>
      </w:r>
      <w:r w:rsidRPr="00983381">
        <w:rPr>
          <w:rFonts w:ascii="Times New Roman" w:hAnsi="Times New Roman"/>
          <w:sz w:val="28"/>
          <w:szCs w:val="28"/>
        </w:rPr>
        <w:t>чень это неправ</w:t>
      </w:r>
      <w:r>
        <w:rPr>
          <w:rFonts w:ascii="Times New Roman" w:hAnsi="Times New Roman"/>
          <w:sz w:val="28"/>
          <w:szCs w:val="28"/>
        </w:rPr>
        <w:t>ильно, там серьёзные вещи, а ты…</w:t>
      </w:r>
      <w:r w:rsidRPr="00983381">
        <w:rPr>
          <w:rFonts w:ascii="Times New Roman" w:hAnsi="Times New Roman"/>
          <w:sz w:val="28"/>
          <w:szCs w:val="28"/>
        </w:rPr>
        <w:t>» Конечно, тогда это все я воспринимала за чистую монету</w:t>
      </w:r>
      <w:r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вас втягивали в какую-либо комсомольскую деятельность?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Я помню, что я была пропагандистом, значит, агитатором. Я не знаю, при тебе это было - агитаторы?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Нет, по-моему, уже не было.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Не было. А у нас это было -</w:t>
      </w:r>
      <w:r w:rsidRPr="00983381">
        <w:rPr>
          <w:rFonts w:ascii="Times New Roman" w:hAnsi="Times New Roman"/>
          <w:sz w:val="28"/>
          <w:szCs w:val="28"/>
        </w:rPr>
        <w:t xml:space="preserve"> агитатор... Когда были выборы, мы ходили по квартирам.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А, когда выборы, мы тоже ходили по квартирам, да, агитаторы.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Вот это я помню хорошо. Мы лекции читали, и все такое.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Да, ход</w:t>
      </w:r>
      <w:r>
        <w:rPr>
          <w:rFonts w:ascii="Times New Roman" w:hAnsi="Times New Roman"/>
          <w:sz w:val="28"/>
          <w:szCs w:val="28"/>
        </w:rPr>
        <w:t xml:space="preserve">или перед выборами все студенты. </w:t>
      </w:r>
      <w:r w:rsidRPr="00983381">
        <w:rPr>
          <w:rFonts w:ascii="Times New Roman" w:hAnsi="Times New Roman"/>
          <w:sz w:val="28"/>
          <w:szCs w:val="28"/>
        </w:rPr>
        <w:t>А когда заканчивалось обучение, то было распределение. Очень сложное, поскольку юристов было перепроизводство. И у нас такая ситуация была</w:t>
      </w:r>
      <w:r>
        <w:rPr>
          <w:rFonts w:ascii="Times New Roman" w:hAnsi="Times New Roman"/>
          <w:sz w:val="28"/>
          <w:szCs w:val="28"/>
        </w:rPr>
        <w:t>… Нам предложили</w:t>
      </w:r>
      <w:r w:rsidRPr="00983381">
        <w:rPr>
          <w:rFonts w:ascii="Times New Roman" w:hAnsi="Times New Roman"/>
          <w:sz w:val="28"/>
          <w:szCs w:val="28"/>
        </w:rPr>
        <w:t xml:space="preserve"> перейти в экономисты.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как? То есть, второе образование получить?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Да. Так было.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Потому что не могли найти вам работу, не было работы?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Видимо, да. Я думаю, что так. И вот, как-то нас там группировали, в общем, решали. А мне, между прочим, предложили быть судьей в Калинин</w:t>
      </w:r>
      <w:r>
        <w:rPr>
          <w:rFonts w:ascii="Times New Roman" w:hAnsi="Times New Roman"/>
          <w:sz w:val="28"/>
          <w:szCs w:val="28"/>
        </w:rPr>
        <w:t>е</w:t>
      </w:r>
      <w:r w:rsidRPr="00D15137">
        <w:rPr>
          <w:rFonts w:ascii="Times New Roman" w:hAnsi="Times New Roman"/>
          <w:sz w:val="28"/>
          <w:szCs w:val="28"/>
        </w:rPr>
        <w:t>. [Ныне]</w:t>
      </w:r>
      <w:r w:rsidRPr="00B563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Твер</w:t>
      </w:r>
      <w:r w:rsidRPr="00B5633F">
        <w:rPr>
          <w:rFonts w:ascii="Times New Roman" w:hAnsi="Times New Roman"/>
          <w:sz w:val="28"/>
          <w:szCs w:val="28"/>
        </w:rPr>
        <w:t>ь</w:t>
      </w:r>
      <w:r w:rsidRPr="00983381">
        <w:rPr>
          <w:rFonts w:ascii="Times New Roman" w:hAnsi="Times New Roman"/>
          <w:sz w:val="28"/>
          <w:szCs w:val="28"/>
        </w:rPr>
        <w:t>, 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Вот, а я отказалась, потому что я должна была выйти замуж. Хотя муж мой, будущий муж, был из</w:t>
      </w:r>
      <w:r>
        <w:rPr>
          <w:rFonts w:ascii="Times New Roman" w:hAnsi="Times New Roman"/>
          <w:sz w:val="28"/>
          <w:szCs w:val="28"/>
        </w:rPr>
        <w:t xml:space="preserve"> Твери, и я сначала согласилась. </w:t>
      </w:r>
      <w:r w:rsidRPr="00983381">
        <w:rPr>
          <w:rFonts w:ascii="Times New Roman" w:hAnsi="Times New Roman"/>
          <w:sz w:val="28"/>
          <w:szCs w:val="28"/>
        </w:rPr>
        <w:t>А потом, когда до дела дошло, когда уже заканчивался пятый курс, я сказала: "Я не могу уезжать, потому что я выхожу замуж".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Это еще до защиты диплома, да? До получения диплома?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Наверное. Диплом еще, наверное, я не получила, потому что распределяли раньше получения диплома. Да и я, отказавшись от Твери, попала с какой-то группой в экономисты и оказалась в </w:t>
      </w:r>
      <w:r>
        <w:rPr>
          <w:rFonts w:ascii="Times New Roman" w:hAnsi="Times New Roman"/>
          <w:sz w:val="28"/>
          <w:szCs w:val="28"/>
        </w:rPr>
        <w:t>Ф</w:t>
      </w:r>
      <w:r w:rsidRPr="00983381">
        <w:rPr>
          <w:rFonts w:ascii="Times New Roman" w:hAnsi="Times New Roman"/>
          <w:sz w:val="28"/>
          <w:szCs w:val="28"/>
        </w:rPr>
        <w:t>инансовом институте</w:t>
      </w:r>
      <w:r w:rsidRPr="00D15137">
        <w:rPr>
          <w:rFonts w:ascii="Times New Roman" w:hAnsi="Times New Roman"/>
          <w:sz w:val="28"/>
          <w:szCs w:val="28"/>
        </w:rPr>
        <w:t>.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983381">
        <w:rPr>
          <w:rFonts w:ascii="Times New Roman" w:hAnsi="Times New Roman"/>
          <w:sz w:val="28"/>
          <w:szCs w:val="28"/>
        </w:rPr>
        <w:t xml:space="preserve">ейчас </w:t>
      </w:r>
      <w:r>
        <w:rPr>
          <w:rFonts w:ascii="Times New Roman" w:hAnsi="Times New Roman"/>
          <w:sz w:val="28"/>
          <w:szCs w:val="28"/>
        </w:rPr>
        <w:t xml:space="preserve">это </w:t>
      </w:r>
      <w:r w:rsidRPr="00983381">
        <w:rPr>
          <w:rFonts w:ascii="Times New Roman" w:hAnsi="Times New Roman"/>
          <w:sz w:val="28"/>
          <w:szCs w:val="28"/>
        </w:rPr>
        <w:t xml:space="preserve">известная </w:t>
      </w:r>
      <w:r>
        <w:rPr>
          <w:rFonts w:ascii="Times New Roman" w:hAnsi="Times New Roman"/>
          <w:sz w:val="28"/>
          <w:szCs w:val="28"/>
        </w:rPr>
        <w:t>Ф</w:t>
      </w:r>
      <w:r w:rsidRPr="00983381">
        <w:rPr>
          <w:rFonts w:ascii="Times New Roman" w:hAnsi="Times New Roman"/>
          <w:sz w:val="28"/>
          <w:szCs w:val="28"/>
        </w:rPr>
        <w:t>инансовая академия.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>
        <w:rPr>
          <w:rFonts w:ascii="Times New Roman" w:hAnsi="Times New Roman"/>
          <w:sz w:val="28"/>
          <w:szCs w:val="28"/>
        </w:rPr>
        <w:t xml:space="preserve"> Да</w:t>
      </w:r>
      <w:r w:rsidRPr="00983381"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Вот этот институт в конечном счете и превратился в эту </w:t>
      </w:r>
      <w:r>
        <w:rPr>
          <w:rFonts w:ascii="Times New Roman" w:hAnsi="Times New Roman"/>
          <w:sz w:val="28"/>
          <w:szCs w:val="28"/>
        </w:rPr>
        <w:t>Ф</w:t>
      </w:r>
      <w:r w:rsidRPr="00983381">
        <w:rPr>
          <w:rFonts w:ascii="Times New Roman" w:hAnsi="Times New Roman"/>
          <w:sz w:val="28"/>
          <w:szCs w:val="28"/>
        </w:rPr>
        <w:t>инансовую академию.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>
        <w:rPr>
          <w:rFonts w:ascii="Times New Roman" w:hAnsi="Times New Roman"/>
          <w:sz w:val="28"/>
          <w:szCs w:val="28"/>
        </w:rPr>
        <w:t xml:space="preserve"> То есть, в</w:t>
      </w:r>
      <w:r w:rsidRPr="00983381">
        <w:rPr>
          <w:rFonts w:ascii="Times New Roman" w:hAnsi="Times New Roman"/>
          <w:sz w:val="28"/>
          <w:szCs w:val="28"/>
        </w:rPr>
        <w:t>ы сразу, просто непрерывно стали получать второе образование?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Да-да-да. Финансовое образование.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вас это не смутило? Финансы…</w:t>
      </w:r>
    </w:p>
    <w:p w:rsidR="00CF79BD" w:rsidRPr="00983381" w:rsidRDefault="00CF79BD" w:rsidP="000E427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Нет, нет,</w:t>
      </w:r>
      <w:r w:rsidRPr="00983381">
        <w:rPr>
          <w:rFonts w:ascii="Times New Roman" w:hAnsi="Times New Roman"/>
          <w:sz w:val="28"/>
          <w:szCs w:val="28"/>
        </w:rPr>
        <w:t xml:space="preserve"> совершенно. Я пошла на финансы. Мне очень понравилось: статистика, все эти цифры там, финансы.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И вас взяли на первый курс или на какой-то другой, уже повыше?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Какой-то другой. Второй или третий, я уж сейчас точно не помню.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>
        <w:rPr>
          <w:rFonts w:ascii="Times New Roman" w:hAnsi="Times New Roman"/>
          <w:sz w:val="28"/>
          <w:szCs w:val="28"/>
        </w:rPr>
        <w:t xml:space="preserve"> То есть, в</w:t>
      </w:r>
      <w:r w:rsidRPr="00983381">
        <w:rPr>
          <w:rFonts w:ascii="Times New Roman" w:hAnsi="Times New Roman"/>
          <w:sz w:val="28"/>
          <w:szCs w:val="28"/>
        </w:rPr>
        <w:t>ы же уже сдали там часть предметов.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 да, да, 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Наталья Михайловна, а можно я вас на минутку верну к Горбачеву,</w:t>
      </w:r>
      <w:r>
        <w:rPr>
          <w:rFonts w:ascii="Times New Roman" w:hAnsi="Times New Roman"/>
          <w:sz w:val="28"/>
          <w:szCs w:val="28"/>
        </w:rPr>
        <w:t xml:space="preserve"> -</w:t>
      </w:r>
      <w:r w:rsidRPr="00983381">
        <w:rPr>
          <w:rFonts w:ascii="Times New Roman" w:hAnsi="Times New Roman"/>
          <w:sz w:val="28"/>
          <w:szCs w:val="28"/>
        </w:rPr>
        <w:t xml:space="preserve"> просто мне самой интересно.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Когда я была на конференции в Стокгольме, как раз посвященной Горбачеву, его юбилею, то там рассказывали, что его рекомендовал международному сообществу и просил, чтобы его поддерживали и продвигали в секретари ЦК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D15137">
        <w:rPr>
          <w:rFonts w:ascii="Times New Roman" w:hAnsi="Times New Roman"/>
          <w:sz w:val="28"/>
          <w:szCs w:val="28"/>
        </w:rPr>
        <w:t>[КПСС],</w:t>
      </w:r>
      <w:r w:rsidRPr="00983381">
        <w:rPr>
          <w:rFonts w:ascii="Times New Roman" w:hAnsi="Times New Roman"/>
          <w:sz w:val="28"/>
          <w:szCs w:val="28"/>
        </w:rPr>
        <w:t xml:space="preserve"> какой-то</w:t>
      </w:r>
      <w:r>
        <w:rPr>
          <w:rFonts w:ascii="Times New Roman" w:hAnsi="Times New Roman"/>
          <w:sz w:val="28"/>
          <w:szCs w:val="28"/>
        </w:rPr>
        <w:t xml:space="preserve"> соученик ваш по У</w:t>
      </w:r>
      <w:r w:rsidRPr="00983381">
        <w:rPr>
          <w:rFonts w:ascii="Times New Roman" w:hAnsi="Times New Roman"/>
          <w:sz w:val="28"/>
          <w:szCs w:val="28"/>
        </w:rPr>
        <w:t>ниверситету, который с ним жил в общежитии.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 там несколько человек с ним жило. Я не знаю, может быть, это Тапилин был…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Говорили, что какой-то чех с ним жил чуть ли не в одной комнате</w:t>
      </w:r>
      <w:r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А! Так это я все знаю, эту историю. Это </w:t>
      </w:r>
      <w:r>
        <w:rPr>
          <w:rFonts w:ascii="Times New Roman" w:hAnsi="Times New Roman"/>
          <w:sz w:val="28"/>
          <w:szCs w:val="28"/>
        </w:rPr>
        <w:t>–</w:t>
      </w:r>
      <w:r w:rsidRPr="005602A5"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Зденек Млынарж</w:t>
      </w:r>
      <w:r>
        <w:rPr>
          <w:rFonts w:ascii="Times New Roman" w:hAnsi="Times New Roman"/>
          <w:sz w:val="28"/>
          <w:szCs w:val="28"/>
        </w:rPr>
        <w:t>.</w:t>
      </w:r>
      <w:r w:rsidRPr="005602A5">
        <w:rPr>
          <w:rFonts w:ascii="Times New Roman" w:hAnsi="Times New Roman"/>
          <w:i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И мы с ним вот эти первые курсы были в одной группе.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есть, Млынарж тоже с вами в одной группе был?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Да! Там была такая квадратная аудитория и вот так стояли столы, а один стол стоял вот так, вдоль окна</w:t>
      </w:r>
      <w:r w:rsidRPr="005602A5">
        <w:rPr>
          <w:rFonts w:ascii="Times New Roman" w:hAnsi="Times New Roman"/>
          <w:sz w:val="28"/>
          <w:szCs w:val="28"/>
        </w:rPr>
        <w:t xml:space="preserve"> </w:t>
      </w:r>
      <w:r w:rsidRPr="005602A5">
        <w:rPr>
          <w:rFonts w:ascii="Times New Roman" w:hAnsi="Times New Roman"/>
          <w:i/>
          <w:sz w:val="28"/>
          <w:szCs w:val="28"/>
        </w:rPr>
        <w:t>(показывает)</w:t>
      </w:r>
      <w:r w:rsidRPr="00983381">
        <w:rPr>
          <w:rFonts w:ascii="Times New Roman" w:hAnsi="Times New Roman"/>
          <w:sz w:val="28"/>
          <w:szCs w:val="28"/>
        </w:rPr>
        <w:t>. И мы всегда там сидели: я, Млынарж и Горбачев. Вот за этим длинным столом поперек. Ну и потом мы, в общем, дружили, еще сюда он приезжал, Млынарж, вот в эту квартиру. А я, когда бывала там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2807">
        <w:rPr>
          <w:rFonts w:ascii="Times New Roman" w:hAnsi="Times New Roman"/>
          <w:sz w:val="28"/>
          <w:szCs w:val="28"/>
        </w:rPr>
        <w:t>[за рубежом],</w:t>
      </w:r>
      <w:r w:rsidRPr="00983381">
        <w:rPr>
          <w:rFonts w:ascii="Times New Roman" w:hAnsi="Times New Roman"/>
          <w:sz w:val="28"/>
          <w:szCs w:val="28"/>
        </w:rPr>
        <w:t xml:space="preserve"> видела его…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как вы к нему относились? Все-таки западный человек…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Какой западный?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Ну, пока вы учились…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 нормально относились! У нас несколько человек на курсе иностранцев было</w:t>
      </w:r>
      <w:r>
        <w:rPr>
          <w:rFonts w:ascii="Times New Roman" w:hAnsi="Times New Roman"/>
          <w:sz w:val="28"/>
          <w:szCs w:val="28"/>
        </w:rPr>
        <w:t>. О</w:t>
      </w:r>
      <w:r w:rsidRPr="00983381">
        <w:rPr>
          <w:rFonts w:ascii="Times New Roman" w:hAnsi="Times New Roman"/>
          <w:sz w:val="28"/>
          <w:szCs w:val="28"/>
        </w:rPr>
        <w:t>дин был болга</w:t>
      </w:r>
      <w:r>
        <w:rPr>
          <w:rFonts w:ascii="Times New Roman" w:hAnsi="Times New Roman"/>
          <w:sz w:val="28"/>
          <w:szCs w:val="28"/>
        </w:rPr>
        <w:t>рин</w:t>
      </w:r>
      <w:r w:rsidRPr="00983381">
        <w:rPr>
          <w:rFonts w:ascii="Times New Roman" w:hAnsi="Times New Roman"/>
          <w:sz w:val="28"/>
          <w:szCs w:val="28"/>
        </w:rPr>
        <w:t>, чех был, монгол был… Ну, в общем, несколько человек. И мы не поним</w:t>
      </w:r>
      <w:r>
        <w:rPr>
          <w:rFonts w:ascii="Times New Roman" w:hAnsi="Times New Roman"/>
          <w:sz w:val="28"/>
          <w:szCs w:val="28"/>
        </w:rPr>
        <w:t>али, что это такое – иностранцы.</w:t>
      </w:r>
      <w:r w:rsidRPr="00983381">
        <w:rPr>
          <w:rFonts w:ascii="Times New Roman" w:hAnsi="Times New Roman"/>
          <w:sz w:val="28"/>
          <w:szCs w:val="28"/>
        </w:rPr>
        <w:t xml:space="preserve"> Никак не относились. Обычно. Вместе жили в общежитии.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sz w:val="28"/>
          <w:szCs w:val="28"/>
        </w:rPr>
        <w:t xml:space="preserve">Ну вот, группа была, несколько человек, наверное, человек десять ребят, которые пришли после фронта. А Горбачев, он просто на год старше меня. И просто жил в том же общежитии с ними. </w:t>
      </w:r>
      <w:r>
        <w:rPr>
          <w:rFonts w:ascii="Times New Roman" w:hAnsi="Times New Roman"/>
          <w:sz w:val="28"/>
          <w:szCs w:val="28"/>
        </w:rPr>
        <w:t>Он же был знатный комбайнер!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Ну да, да. Это мы все знаем.</w:t>
      </w:r>
    </w:p>
    <w:p w:rsidR="00CF79BD" w:rsidRPr="005A5DA6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Ужасно мне это было смешно. Вот это именно было смешно, что он знатный комбайнер. </w:t>
      </w:r>
      <w:r>
        <w:rPr>
          <w:rFonts w:ascii="Times New Roman" w:hAnsi="Times New Roman"/>
          <w:sz w:val="28"/>
          <w:szCs w:val="28"/>
        </w:rPr>
        <w:t>«</w:t>
      </w:r>
      <w:r w:rsidRPr="00983381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ишка, Мишка, где твоя улыбка» и </w:t>
      </w:r>
      <w:r w:rsidRPr="00983381">
        <w:rPr>
          <w:rFonts w:ascii="Times New Roman" w:hAnsi="Times New Roman"/>
          <w:sz w:val="28"/>
          <w:szCs w:val="28"/>
        </w:rPr>
        <w:t>«знатный комбайнер» – эти две присказки всегда к нему относились. Ну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а потом, с четвертого курса, когда специализация началась, он ушел на государственное право, а я ушла в уголовное право. Вот так мы все разделились. А потом меня, я уже говорила, судьей рекомендовали, и я согласилась и сказала даже, что мне подходит Тверь, поскольку муж там был и родственники. Ну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а потом все это поломалось, и я пошла учиться в </w:t>
      </w:r>
      <w:r>
        <w:rPr>
          <w:rFonts w:ascii="Times New Roman" w:hAnsi="Times New Roman"/>
          <w:sz w:val="28"/>
          <w:szCs w:val="28"/>
        </w:rPr>
        <w:t>Ф</w:t>
      </w:r>
      <w:r w:rsidRPr="00983381">
        <w:rPr>
          <w:rFonts w:ascii="Times New Roman" w:hAnsi="Times New Roman"/>
          <w:sz w:val="28"/>
          <w:szCs w:val="28"/>
        </w:rPr>
        <w:t>инансовый институт. И очень увлеклась. А там был такой преподават</w:t>
      </w:r>
      <w:r>
        <w:rPr>
          <w:rFonts w:ascii="Times New Roman" w:hAnsi="Times New Roman"/>
          <w:sz w:val="28"/>
          <w:szCs w:val="28"/>
        </w:rPr>
        <w:t>ель один –</w:t>
      </w:r>
      <w:r w:rsidRPr="00983381">
        <w:rPr>
          <w:rFonts w:ascii="Times New Roman" w:hAnsi="Times New Roman"/>
          <w:sz w:val="28"/>
          <w:szCs w:val="28"/>
        </w:rPr>
        <w:t xml:space="preserve"> армянин, и я ему показалась очень заинтересованной студенткой: я сидела всегда за первым столом, внимательно слушала. Потом у нас там зав. кафедрой был такой профессор </w:t>
      </w:r>
      <w:r w:rsidRPr="00E04B04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П.П.</w:t>
      </w:r>
      <w:r w:rsidRPr="00E04B04">
        <w:rPr>
          <w:rFonts w:ascii="Times New Roman" w:hAnsi="Times New Roman"/>
          <w:sz w:val="28"/>
          <w:szCs w:val="28"/>
        </w:rPr>
        <w:t xml:space="preserve">] </w:t>
      </w:r>
      <w:r w:rsidRPr="00983381">
        <w:rPr>
          <w:rFonts w:ascii="Times New Roman" w:hAnsi="Times New Roman"/>
          <w:sz w:val="28"/>
          <w:szCs w:val="28"/>
        </w:rPr>
        <w:t>Маслов</w:t>
      </w:r>
      <w:r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А, известный статистик?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да. И его отец был известный экономист. Как будто бы его работой интересовался Ленин, поэтому все знали: Маслов, Маслов. А наш Маслов был о</w:t>
      </w:r>
      <w:r>
        <w:rPr>
          <w:rFonts w:ascii="Times New Roman" w:hAnsi="Times New Roman"/>
          <w:sz w:val="28"/>
          <w:szCs w:val="28"/>
        </w:rPr>
        <w:t xml:space="preserve">чень интересный: </w:t>
      </w:r>
      <w:r w:rsidRPr="00983381">
        <w:rPr>
          <w:rFonts w:ascii="Times New Roman" w:hAnsi="Times New Roman"/>
          <w:sz w:val="28"/>
          <w:szCs w:val="28"/>
        </w:rPr>
        <w:t>он был абсолютно необыкновенный человек. Его сын – тоже академик</w:t>
      </w:r>
      <w:r>
        <w:rPr>
          <w:rFonts w:ascii="Times New Roman" w:hAnsi="Times New Roman"/>
          <w:sz w:val="28"/>
          <w:szCs w:val="28"/>
        </w:rPr>
        <w:t>, т</w:t>
      </w:r>
      <w:r w:rsidRPr="00983381">
        <w:rPr>
          <w:rFonts w:ascii="Times New Roman" w:hAnsi="Times New Roman"/>
          <w:sz w:val="28"/>
          <w:szCs w:val="28"/>
        </w:rPr>
        <w:t xml:space="preserve">оже известный.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Математик, по-</w:t>
      </w:r>
      <w:r>
        <w:rPr>
          <w:rFonts w:ascii="Times New Roman" w:hAnsi="Times New Roman"/>
          <w:sz w:val="28"/>
          <w:szCs w:val="28"/>
        </w:rPr>
        <w:t>моему?</w:t>
      </w:r>
    </w:p>
    <w:p w:rsidR="00CF79BD" w:rsidRPr="00983381" w:rsidRDefault="00CF79BD" w:rsidP="00DC2B3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Т</w:t>
      </w:r>
      <w:r w:rsidRPr="00983381">
        <w:rPr>
          <w:rFonts w:ascii="Times New Roman" w:hAnsi="Times New Roman"/>
          <w:sz w:val="28"/>
          <w:szCs w:val="28"/>
        </w:rPr>
        <w:t>о ли математик, то ли физик… У нас довольно интересные были лекции. Вообще, курс статистики у меня вызывал очень большой интерес. Потому что Маслов пер</w:t>
      </w:r>
      <w:r>
        <w:rPr>
          <w:rFonts w:ascii="Times New Roman" w:hAnsi="Times New Roman"/>
          <w:sz w:val="28"/>
          <w:szCs w:val="28"/>
        </w:rPr>
        <w:t>евел лучшие книги по статистике.</w:t>
      </w:r>
      <w:r w:rsidRPr="00983381">
        <w:rPr>
          <w:rFonts w:ascii="Times New Roman" w:hAnsi="Times New Roman"/>
          <w:sz w:val="28"/>
          <w:szCs w:val="28"/>
        </w:rPr>
        <w:t xml:space="preserve"> Я не помню, по-моему</w:t>
      </w:r>
      <w:r>
        <w:rPr>
          <w:rFonts w:ascii="Times New Roman" w:hAnsi="Times New Roman"/>
          <w:sz w:val="28"/>
          <w:szCs w:val="28"/>
        </w:rPr>
        <w:t>, с английского перевел</w:t>
      </w:r>
      <w:r w:rsidRPr="00983381">
        <w:rPr>
          <w:rFonts w:ascii="Times New Roman" w:hAnsi="Times New Roman"/>
          <w:sz w:val="28"/>
          <w:szCs w:val="28"/>
        </w:rPr>
        <w:t xml:space="preserve">, и, в общем, все зачитывались. Ну, кому представлялась эта наука интересной.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sz w:val="28"/>
          <w:szCs w:val="28"/>
        </w:rPr>
        <w:t xml:space="preserve">И я так и пошла по этому пути. Вот, закончила институт. И </w:t>
      </w:r>
      <w:r w:rsidRPr="00652C9D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А.Х.</w:t>
      </w:r>
      <w:r w:rsidRPr="00652C9D">
        <w:rPr>
          <w:rFonts w:ascii="Times New Roman" w:hAnsi="Times New Roman"/>
          <w:sz w:val="28"/>
          <w:szCs w:val="28"/>
        </w:rPr>
        <w:t xml:space="preserve">] </w:t>
      </w:r>
      <w:r w:rsidRPr="00E67297">
        <w:rPr>
          <w:rFonts w:ascii="Times New Roman" w:hAnsi="Times New Roman"/>
          <w:sz w:val="28"/>
          <w:szCs w:val="28"/>
        </w:rPr>
        <w:t>Карапетян</w:t>
      </w:r>
      <w:r w:rsidRPr="00983381">
        <w:rPr>
          <w:rFonts w:ascii="Times New Roman" w:hAnsi="Times New Roman"/>
          <w:sz w:val="28"/>
          <w:szCs w:val="28"/>
        </w:rPr>
        <w:t xml:space="preserve"> (я о нем говорила), он хотел, чтобы я с ним работала</w:t>
      </w:r>
      <w:r>
        <w:rPr>
          <w:rFonts w:ascii="Times New Roman" w:hAnsi="Times New Roman"/>
          <w:sz w:val="28"/>
          <w:szCs w:val="28"/>
        </w:rPr>
        <w:t>.</w:t>
      </w:r>
      <w:r w:rsidRPr="00983381">
        <w:rPr>
          <w:rFonts w:ascii="Times New Roman" w:hAnsi="Times New Roman"/>
          <w:sz w:val="28"/>
          <w:szCs w:val="28"/>
        </w:rPr>
        <w:t xml:space="preserve"> А он работал в то время в Институте труда. И он постарался, чтобы меня взяли в этот институт.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есть, он преподавал и работал в институте?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Он преподавал и там работал. И Маслов там, кстати, работал.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Тоже в Институте труда?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В Институте труда, 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 это было сильное направление?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Сильное направление, да. А я уже родила тогда, уже в то время, пока училась.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Да, близнецов</w:t>
      </w:r>
      <w:r>
        <w:rPr>
          <w:rFonts w:ascii="Times New Roman" w:hAnsi="Times New Roman"/>
          <w:sz w:val="28"/>
          <w:szCs w:val="28"/>
        </w:rPr>
        <w:t>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Да-да-да, так и было. И к</w:t>
      </w:r>
      <w:r>
        <w:rPr>
          <w:rFonts w:ascii="Times New Roman" w:hAnsi="Times New Roman"/>
          <w:sz w:val="28"/>
          <w:szCs w:val="28"/>
        </w:rPr>
        <w:t xml:space="preserve">огда </w:t>
      </w:r>
      <w:r w:rsidRPr="00983381">
        <w:rPr>
          <w:rFonts w:ascii="Times New Roman" w:hAnsi="Times New Roman"/>
          <w:sz w:val="28"/>
          <w:szCs w:val="28"/>
        </w:rPr>
        <w:t xml:space="preserve">Карапетян стал меня устраивать, то </w:t>
      </w:r>
      <w:r w:rsidRPr="00E209B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я</w:t>
      </w:r>
      <w:r w:rsidRPr="00983381">
        <w:rPr>
          <w:rFonts w:ascii="Times New Roman" w:hAnsi="Times New Roman"/>
          <w:sz w:val="28"/>
          <w:szCs w:val="28"/>
        </w:rPr>
        <w:t xml:space="preserve"> это </w:t>
      </w:r>
      <w:r>
        <w:rPr>
          <w:rFonts w:ascii="Times New Roman" w:hAnsi="Times New Roman"/>
          <w:sz w:val="28"/>
          <w:szCs w:val="28"/>
        </w:rPr>
        <w:t>помню, сильное впечатление было</w:t>
      </w:r>
      <w:r w:rsidRPr="00E209BC">
        <w:rPr>
          <w:rFonts w:ascii="Times New Roman" w:hAnsi="Times New Roman"/>
          <w:sz w:val="28"/>
          <w:szCs w:val="28"/>
        </w:rPr>
        <w:t>)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983381">
        <w:rPr>
          <w:rFonts w:ascii="Times New Roman" w:hAnsi="Times New Roman"/>
          <w:sz w:val="28"/>
          <w:szCs w:val="28"/>
        </w:rPr>
        <w:t xml:space="preserve">адровик говорит: «Ну, что это? У неё </w:t>
      </w:r>
      <w:r>
        <w:rPr>
          <w:rFonts w:ascii="Times New Roman" w:hAnsi="Times New Roman"/>
          <w:sz w:val="28"/>
          <w:szCs w:val="28"/>
        </w:rPr>
        <w:t>двое детей маленьких.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983381">
        <w:rPr>
          <w:rFonts w:ascii="Times New Roman" w:hAnsi="Times New Roman"/>
          <w:sz w:val="28"/>
          <w:szCs w:val="28"/>
        </w:rPr>
        <w:t xml:space="preserve"> что, мы ее возьмем?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983381">
        <w:rPr>
          <w:rFonts w:ascii="Times New Roman" w:hAnsi="Times New Roman"/>
          <w:sz w:val="28"/>
          <w:szCs w:val="28"/>
        </w:rPr>
        <w:t>ачем?» Тот стал уговаривать: «</w:t>
      </w:r>
      <w:r>
        <w:rPr>
          <w:rFonts w:ascii="Times New Roman" w:hAnsi="Times New Roman"/>
          <w:sz w:val="28"/>
          <w:szCs w:val="28"/>
        </w:rPr>
        <w:t>Н</w:t>
      </w:r>
      <w:r w:rsidRPr="00983381">
        <w:rPr>
          <w:rFonts w:ascii="Times New Roman" w:hAnsi="Times New Roman"/>
          <w:sz w:val="28"/>
          <w:szCs w:val="28"/>
        </w:rPr>
        <w:t xml:space="preserve">у, она же способная». Словом, что-то такое стал говорить. И я помню, что они меня взяли на самую маленькую должность, да ещё и на половинку. Помню, что моя зарплата была </w:t>
      </w:r>
      <w:r>
        <w:rPr>
          <w:rFonts w:ascii="Times New Roman" w:hAnsi="Times New Roman"/>
          <w:sz w:val="28"/>
          <w:szCs w:val="28"/>
        </w:rPr>
        <w:t>сорок пять</w:t>
      </w:r>
      <w:r w:rsidRPr="00983381">
        <w:rPr>
          <w:rFonts w:ascii="Times New Roman" w:hAnsi="Times New Roman"/>
          <w:sz w:val="28"/>
          <w:szCs w:val="28"/>
        </w:rPr>
        <w:t xml:space="preserve"> рублей. Даже если и была ставка </w:t>
      </w:r>
      <w:r>
        <w:rPr>
          <w:rFonts w:ascii="Times New Roman" w:hAnsi="Times New Roman"/>
          <w:sz w:val="28"/>
          <w:szCs w:val="28"/>
        </w:rPr>
        <w:t>девяносто</w:t>
      </w:r>
      <w:r w:rsidRPr="00983381">
        <w:rPr>
          <w:rFonts w:ascii="Times New Roman" w:hAnsi="Times New Roman"/>
          <w:sz w:val="28"/>
          <w:szCs w:val="28"/>
        </w:rPr>
        <w:t>, меня взяли на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сорок пять</w:t>
      </w:r>
      <w:r w:rsidRPr="00983381">
        <w:rPr>
          <w:rFonts w:ascii="Times New Roman" w:hAnsi="Times New Roman"/>
          <w:sz w:val="28"/>
          <w:szCs w:val="28"/>
        </w:rPr>
        <w:t>. Потом я вообще</w:t>
      </w:r>
      <w:r>
        <w:rPr>
          <w:rFonts w:ascii="Times New Roman" w:hAnsi="Times New Roman"/>
          <w:sz w:val="28"/>
          <w:szCs w:val="28"/>
        </w:rPr>
        <w:t>-то там быстро сделала карьеру.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вы так с Карапетяном и работали?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Да-</w:t>
      </w:r>
      <w:r w:rsidRPr="00983381">
        <w:rPr>
          <w:rFonts w:ascii="Times New Roman" w:hAnsi="Times New Roman"/>
          <w:sz w:val="28"/>
          <w:szCs w:val="28"/>
        </w:rPr>
        <w:t>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первая тема у вас какая была?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Первая тема у меня… Это та, по которой я работала с ним ещё до Института труда, когда я еще училась.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Для диплома?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Д</w:t>
      </w:r>
      <w:r w:rsidRPr="00983381">
        <w:rPr>
          <w:rFonts w:ascii="Times New Roman" w:hAnsi="Times New Roman"/>
          <w:sz w:val="28"/>
          <w:szCs w:val="28"/>
        </w:rPr>
        <w:t>а. Я помню, мы с ним даже написали какую-то статью совместную. Это связано было с работой станков на ткацком предприятии. Это я помню.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Производительность труда?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Ну, да, что-то такое. Какая-то статья у меня есть с ним про это. А потом, я пошла работать. Он сразу меня вовлек в работу, увлек, и я стала заниматься доходами. Зарплаты и доходы рабочих семей, что-то в этом роде… Но я была очень энергичная в то время. Не то, что сейчас! </w:t>
      </w:r>
      <w:r>
        <w:rPr>
          <w:rFonts w:ascii="Times New Roman" w:hAnsi="Times New Roman"/>
          <w:i/>
          <w:sz w:val="28"/>
          <w:szCs w:val="28"/>
        </w:rPr>
        <w:t>(с</w:t>
      </w:r>
      <w:r w:rsidRPr="00983381">
        <w:rPr>
          <w:rFonts w:ascii="Times New Roman" w:hAnsi="Times New Roman"/>
          <w:i/>
          <w:sz w:val="28"/>
          <w:szCs w:val="28"/>
        </w:rPr>
        <w:t>меется)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Ну, вы и сейчас энергичная.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в общем, там я и работала. Этот Институт был при Комите</w:t>
      </w:r>
      <w:r>
        <w:rPr>
          <w:rFonts w:ascii="Times New Roman" w:hAnsi="Times New Roman"/>
          <w:sz w:val="28"/>
          <w:szCs w:val="28"/>
        </w:rPr>
        <w:t>те по труду (</w:t>
      </w:r>
      <w:r w:rsidRPr="005D4696">
        <w:rPr>
          <w:rFonts w:ascii="Times New Roman" w:hAnsi="Times New Roman"/>
          <w:sz w:val="28"/>
          <w:szCs w:val="28"/>
        </w:rPr>
        <w:t>типа министерства</w:t>
      </w:r>
      <w:r w:rsidRPr="00983381">
        <w:rPr>
          <w:rFonts w:ascii="Times New Roman" w:hAnsi="Times New Roman"/>
          <w:sz w:val="28"/>
          <w:szCs w:val="28"/>
        </w:rPr>
        <w:t>).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Институт отраслевой, так это называлось?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Отраслевой, да-да-да.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как начальство отраслевое? Оно вас как-то к</w:t>
      </w:r>
      <w:r>
        <w:rPr>
          <w:rFonts w:ascii="Times New Roman" w:hAnsi="Times New Roman"/>
          <w:sz w:val="28"/>
          <w:szCs w:val="28"/>
        </w:rPr>
        <w:t>онтролировало? В</w:t>
      </w:r>
      <w:r w:rsidRPr="00983381">
        <w:rPr>
          <w:rFonts w:ascii="Times New Roman" w:hAnsi="Times New Roman"/>
          <w:sz w:val="28"/>
          <w:szCs w:val="28"/>
        </w:rPr>
        <w:t>ы по заказу министерскому работали?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983381">
        <w:rPr>
          <w:rFonts w:ascii="Times New Roman" w:hAnsi="Times New Roman"/>
          <w:sz w:val="28"/>
          <w:szCs w:val="28"/>
        </w:rPr>
        <w:t xml:space="preserve"> основном д</w:t>
      </w:r>
      <w:r>
        <w:rPr>
          <w:rFonts w:ascii="Times New Roman" w:hAnsi="Times New Roman"/>
          <w:sz w:val="28"/>
          <w:szCs w:val="28"/>
        </w:rPr>
        <w:t>а,</w:t>
      </w:r>
      <w:r w:rsidRPr="00983381">
        <w:rPr>
          <w:rFonts w:ascii="Times New Roman" w:hAnsi="Times New Roman"/>
          <w:sz w:val="28"/>
          <w:szCs w:val="28"/>
        </w:rPr>
        <w:t xml:space="preserve"> по заказам этого Комитета по труду. Ну, а потом Комитет превратился в Министерство труда.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И вы свои работы туда отдавали?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Да. Я довольно быстро написала, защитила кандидатскую диссертацию.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кто же у вас с детьми сидел?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Мама. Мама сидела с моими детьми, потом вот еще сестра немного… Но сестра училась. А мама, да, помогала мне.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вы еще тогда все вместе жили, большой семьей?</w:t>
      </w:r>
    </w:p>
    <w:p w:rsidR="00CF79BD" w:rsidRPr="00983381" w:rsidRDefault="00CF79BD" w:rsidP="008A681D">
      <w:pPr>
        <w:tabs>
          <w:tab w:val="left" w:pos="54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Ой, мы там очень сложно жили. И вместе, и врозь… Ну, поскольку двое детей, а я работала, мама каждый день приезжала…</w:t>
      </w:r>
    </w:p>
    <w:p w:rsidR="00CF79BD" w:rsidRPr="00B4638F" w:rsidRDefault="00CF79BD" w:rsidP="00DC1484">
      <w:pPr>
        <w:tabs>
          <w:tab w:val="left" w:pos="5400"/>
        </w:tabs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983381">
        <w:rPr>
          <w:rFonts w:ascii="Times New Roman" w:hAnsi="Times New Roman"/>
          <w:sz w:val="28"/>
          <w:szCs w:val="28"/>
        </w:rPr>
        <w:t xml:space="preserve">Короче, про диссертацию. В этом Комитете по труду в сводном отделе работал будущий </w:t>
      </w:r>
      <w:r w:rsidRPr="00423F0F">
        <w:rPr>
          <w:rFonts w:ascii="Times New Roman" w:hAnsi="Times New Roman"/>
          <w:sz w:val="28"/>
          <w:szCs w:val="28"/>
        </w:rPr>
        <w:t xml:space="preserve">академик </w:t>
      </w:r>
      <w:r w:rsidRPr="00DA280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А.Г.</w:t>
      </w:r>
      <w:r w:rsidRPr="00DA2807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F0F">
        <w:rPr>
          <w:rFonts w:ascii="Times New Roman" w:hAnsi="Times New Roman"/>
          <w:sz w:val="28"/>
          <w:szCs w:val="28"/>
        </w:rPr>
        <w:t>Аганбегян</w:t>
      </w:r>
      <w:r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tabs>
          <w:tab w:val="left" w:pos="54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Он еще не был академиком?</w:t>
      </w:r>
    </w:p>
    <w:p w:rsidR="00CF79BD" w:rsidRPr="00983381" w:rsidRDefault="00CF79BD" w:rsidP="008A681D">
      <w:pPr>
        <w:tabs>
          <w:tab w:val="left" w:pos="5400"/>
          <w:tab w:val="left" w:pos="576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 был, он был просто старшим экономистом. И вот он приходил к нам в институт, рассказывал какие-то свои мысли. Потом говорит: «Наташа, ты должна написать кандидатскую диссертацию! Ты пиши каждый день по три страницы и, вот, за 30 дней ты напишешь!» Так это смешно уже сейчас</w:t>
      </w:r>
      <w:r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Я помню, в </w:t>
      </w:r>
      <w:r w:rsidRPr="00B4638F">
        <w:rPr>
          <w:rFonts w:ascii="Times New Roman" w:hAnsi="Times New Roman"/>
          <w:sz w:val="28"/>
          <w:szCs w:val="28"/>
        </w:rPr>
        <w:t>ЦЭМИ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говорили, что в</w:t>
      </w:r>
      <w:r w:rsidRPr="00983381">
        <w:rPr>
          <w:rFonts w:ascii="Times New Roman" w:hAnsi="Times New Roman"/>
          <w:sz w:val="28"/>
          <w:szCs w:val="28"/>
        </w:rPr>
        <w:t>ы – ученица Аганбегяна.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Да. Так оно и было. Это было связано ещё и с тем, что Карапетян уехал в Ереван. </w:t>
      </w:r>
      <w:r w:rsidRPr="006220A5">
        <w:rPr>
          <w:rFonts w:ascii="Times New Roman" w:hAnsi="Times New Roman"/>
          <w:sz w:val="28"/>
          <w:szCs w:val="28"/>
        </w:rPr>
        <w:t>(</w:t>
      </w:r>
      <w:r w:rsidRPr="00983381">
        <w:rPr>
          <w:rFonts w:ascii="Times New Roman" w:hAnsi="Times New Roman"/>
          <w:sz w:val="28"/>
          <w:szCs w:val="28"/>
        </w:rPr>
        <w:t xml:space="preserve">Он же тут </w:t>
      </w:r>
      <w:r w:rsidRPr="006220A5">
        <w:rPr>
          <w:rFonts w:ascii="Times New Roman" w:hAnsi="Times New Roman"/>
          <w:sz w:val="28"/>
          <w:szCs w:val="28"/>
        </w:rPr>
        <w:t>как бы</w:t>
      </w:r>
      <w:r w:rsidRPr="00983381">
        <w:rPr>
          <w:rFonts w:ascii="Times New Roman" w:hAnsi="Times New Roman"/>
          <w:sz w:val="28"/>
          <w:szCs w:val="28"/>
        </w:rPr>
        <w:t xml:space="preserve"> временно жил.</w:t>
      </w:r>
      <w:r w:rsidRPr="006220A5">
        <w:rPr>
          <w:rFonts w:ascii="Times New Roman" w:hAnsi="Times New Roman"/>
          <w:sz w:val="28"/>
          <w:szCs w:val="28"/>
        </w:rPr>
        <w:t>)</w:t>
      </w:r>
      <w:r w:rsidRPr="00983381">
        <w:rPr>
          <w:rFonts w:ascii="Times New Roman" w:hAnsi="Times New Roman"/>
          <w:sz w:val="28"/>
          <w:szCs w:val="28"/>
        </w:rPr>
        <w:t xml:space="preserve"> А наша лаборатория так и осталась в Институте и была связана с Комитетом по труду. Там, в Комитете тогда работали Аганбегян, Майер. Не знаю, наверное, уже сейчас его и не знают.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Ну, как же</w:t>
      </w:r>
      <w:r>
        <w:rPr>
          <w:rFonts w:ascii="Times New Roman" w:hAnsi="Times New Roman"/>
          <w:sz w:val="28"/>
          <w:szCs w:val="28"/>
        </w:rPr>
        <w:t>, Майер! П</w:t>
      </w:r>
      <w:r w:rsidRPr="00983381">
        <w:rPr>
          <w:rFonts w:ascii="Times New Roman" w:hAnsi="Times New Roman"/>
          <w:sz w:val="28"/>
          <w:szCs w:val="28"/>
        </w:rPr>
        <w:t>омню прекрасно.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Да. Майер, Ланцев, который занимался пенсиями. Вот такое трио: Майер, Ланцев и Аганбегян.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 уже очень сильные специалисты, уже продвинутые в то время.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Да-да-да.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Продвинутое направление. А на вас давили как-нибудь из этого Комитета?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Нет, нет.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 вы себя свободно чувствовали?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Да</w:t>
      </w:r>
      <w:r w:rsidRPr="00983381"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Вам не надо было как-то свои результаты подгонять?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Единственное, что было плохо в то время, это то, что и доходы, и зарплаты – это все было закрыто.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Понимаю, данные закрыты были.</w:t>
      </w:r>
    </w:p>
    <w:p w:rsidR="00CF79BD" w:rsidRPr="00423F0F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Это все секретно было. Но в общем, </w:t>
      </w:r>
      <w:r>
        <w:rPr>
          <w:rFonts w:ascii="Times New Roman" w:hAnsi="Times New Roman"/>
          <w:sz w:val="28"/>
          <w:szCs w:val="28"/>
        </w:rPr>
        <w:t>мы как-то умудрялись обходиться.</w:t>
      </w:r>
      <w:r w:rsidRPr="00983381">
        <w:rPr>
          <w:rFonts w:ascii="Times New Roman" w:hAnsi="Times New Roman"/>
          <w:sz w:val="28"/>
          <w:szCs w:val="28"/>
        </w:rPr>
        <w:t xml:space="preserve"> И вот первая книга, которую я издала </w:t>
      </w:r>
      <w:r>
        <w:rPr>
          <w:rFonts w:ascii="Times New Roman" w:hAnsi="Times New Roman"/>
          <w:sz w:val="28"/>
          <w:szCs w:val="28"/>
        </w:rPr>
        <w:t>уже со своей сотрудницей. О</w:t>
      </w:r>
      <w:r w:rsidRPr="00983381">
        <w:rPr>
          <w:rFonts w:ascii="Times New Roman" w:hAnsi="Times New Roman"/>
          <w:sz w:val="28"/>
          <w:szCs w:val="28"/>
        </w:rPr>
        <w:t xml:space="preserve">на трудно проходила через </w:t>
      </w:r>
      <w:r w:rsidRPr="00423F0F">
        <w:rPr>
          <w:rFonts w:ascii="Times New Roman" w:hAnsi="Times New Roman"/>
          <w:sz w:val="28"/>
          <w:szCs w:val="28"/>
        </w:rPr>
        <w:t>Главлит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Это еще там, в Комитете? В Институте труда?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я еще там была.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вы написали первую книжку как раз по доходам?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Да-да-да, дифференциация доходов. Сейчас уже никто этого не помнит.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Как? Почему? Помнят.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Да? Ну, в общем, очень мало… Поскольку не было статистики открытой, а была только закрытая, и мы имели доступ к ней, мы этим и занимались. Но даже их мало было, тех специалистов, кто занимался этими проблемами, социальными проблемами. Никто не занимался, вообще говоря. Вот только в этом</w:t>
      </w:r>
      <w:r>
        <w:rPr>
          <w:rFonts w:ascii="Times New Roman" w:hAnsi="Times New Roman"/>
          <w:sz w:val="28"/>
          <w:szCs w:val="28"/>
        </w:rPr>
        <w:t xml:space="preserve"> институте -</w:t>
      </w:r>
      <w:r w:rsidRPr="00983381">
        <w:rPr>
          <w:rFonts w:ascii="Times New Roman" w:hAnsi="Times New Roman"/>
          <w:sz w:val="28"/>
          <w:szCs w:val="28"/>
        </w:rPr>
        <w:t xml:space="preserve"> Институте труда. Ну, защитилась я, конечно, потом эти книги опубликовала. Первая книжка у меня была по моей кандидатской диссертации.</w:t>
      </w:r>
      <w:r>
        <w:rPr>
          <w:rFonts w:ascii="Times New Roman" w:hAnsi="Times New Roman"/>
          <w:sz w:val="28"/>
          <w:szCs w:val="28"/>
        </w:rPr>
        <w:t xml:space="preserve"> А</w:t>
      </w:r>
      <w:r w:rsidRPr="00983381">
        <w:rPr>
          <w:rFonts w:ascii="Times New Roman" w:hAnsi="Times New Roman"/>
          <w:sz w:val="28"/>
          <w:szCs w:val="28"/>
        </w:rPr>
        <w:t xml:space="preserve"> потом уже вышла книга со своей коллегой, с которой мы вместе работали.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вот дифференциация доходов, это же такая важная тема…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но она была, поскольку не было статистики, как бы закрытая тема. Даже докторская у меня была с грифом, потому что статистика была закрытой.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как вы это объясняете? Чего они боялись? Что люди будут знать, какая у нас дифференциация? Боялись раскрыть какие-то экономические секреты?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Я не могу этого объяснить. Это не поддается разумному объяснению. Я уже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будучи заведующей лаборатории в этом институте, много раз писала записки в отдел пропаганды</w:t>
      </w:r>
      <w:r>
        <w:rPr>
          <w:rFonts w:ascii="Times New Roman" w:hAnsi="Times New Roman"/>
          <w:sz w:val="28"/>
          <w:szCs w:val="28"/>
        </w:rPr>
        <w:t xml:space="preserve"> и в отдел науки.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Отдел науки ЦК?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ЦК, да. Писала о том, что надо открыть эти данные, потому что мы здесь хорошо выглядим. У нас же маленькая дифференциация была, даже была такая тенденция - все время снижать разрыв в доходах.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вы помните, какой тогда была уровень дифференциации?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Я просто знаю! Примерно это было… сейчас скажу… Разрыв был два-три, от двух до трех раз, а сейчас </w:t>
      </w:r>
      <w:r>
        <w:rPr>
          <w:rFonts w:ascii="Times New Roman" w:hAnsi="Times New Roman"/>
          <w:sz w:val="28"/>
          <w:szCs w:val="28"/>
        </w:rPr>
        <w:t>- семнадцать</w:t>
      </w:r>
      <w:r w:rsidRPr="00983381"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>
        <w:rPr>
          <w:rFonts w:ascii="Times New Roman" w:hAnsi="Times New Roman"/>
          <w:sz w:val="28"/>
          <w:szCs w:val="28"/>
        </w:rPr>
        <w:t xml:space="preserve"> И это только официально.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Да. Так что это я все помню.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вы учитывали что-то кроме доходов</w:t>
      </w:r>
      <w:r>
        <w:rPr>
          <w:rFonts w:ascii="Times New Roman" w:hAnsi="Times New Roman"/>
          <w:sz w:val="28"/>
          <w:szCs w:val="28"/>
        </w:rPr>
        <w:t xml:space="preserve"> все эти блага</w:t>
      </w:r>
      <w:r w:rsidRPr="00983381">
        <w:rPr>
          <w:rFonts w:ascii="Times New Roman" w:hAnsi="Times New Roman"/>
          <w:sz w:val="28"/>
          <w:szCs w:val="28"/>
        </w:rPr>
        <w:t>?</w:t>
      </w:r>
    </w:p>
    <w:p w:rsidR="00CF79BD" w:rsidRPr="005D4696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 w:rsidRPr="005D4696">
        <w:rPr>
          <w:rFonts w:ascii="Times New Roman" w:hAnsi="Times New Roman"/>
          <w:sz w:val="28"/>
          <w:szCs w:val="28"/>
        </w:rPr>
        <w:t xml:space="preserve">А что, какие там </w:t>
      </w:r>
      <w:r>
        <w:rPr>
          <w:rFonts w:ascii="Times New Roman" w:hAnsi="Times New Roman"/>
          <w:sz w:val="28"/>
          <w:szCs w:val="28"/>
        </w:rPr>
        <w:t>блага были</w:t>
      </w:r>
      <w:r w:rsidRPr="005D4696">
        <w:rPr>
          <w:rFonts w:ascii="Times New Roman" w:hAnsi="Times New Roman"/>
          <w:sz w:val="28"/>
          <w:szCs w:val="28"/>
        </w:rPr>
        <w:t>?</w:t>
      </w:r>
      <w:r>
        <w:rPr>
          <w:rFonts w:ascii="Times New Roman" w:hAnsi="Times New Roman"/>
          <w:sz w:val="28"/>
          <w:szCs w:val="28"/>
        </w:rPr>
        <w:t xml:space="preserve"> Ерунда там, все это! Сейчас это говорят…</w:t>
      </w:r>
    </w:p>
    <w:p w:rsidR="00CF79BD" w:rsidRPr="00FE77C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77C1">
        <w:rPr>
          <w:rFonts w:ascii="Times New Roman" w:hAnsi="Times New Roman"/>
          <w:b/>
          <w:sz w:val="28"/>
          <w:szCs w:val="28"/>
        </w:rPr>
        <w:t>Н.В.:</w:t>
      </w:r>
      <w:r w:rsidRPr="00FE77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 узкой группы это было.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Конечно, там кое что было, но это очень незначительно. Тогда преимущество тех, кто работал в Отделе пропаганды, в ЦК, это очень несущественно, я бы так сказала. </w:t>
      </w:r>
      <w:r w:rsidRPr="00983381">
        <w:rPr>
          <w:rFonts w:ascii="Times New Roman" w:hAnsi="Times New Roman"/>
          <w:sz w:val="28"/>
          <w:szCs w:val="28"/>
        </w:rPr>
        <w:t>Конечно, проблема различий, которая была тогда, и сегодня – это невозможно даже сравнивать… Были, конечно, различия, но оч</w:t>
      </w:r>
      <w:r>
        <w:rPr>
          <w:rFonts w:ascii="Times New Roman" w:hAnsi="Times New Roman"/>
          <w:sz w:val="28"/>
          <w:szCs w:val="28"/>
        </w:rPr>
        <w:t xml:space="preserve">ень маленькие, я бы так сказала. И </w:t>
      </w:r>
      <w:r w:rsidRPr="00983381">
        <w:rPr>
          <w:rFonts w:ascii="Times New Roman" w:hAnsi="Times New Roman"/>
          <w:sz w:val="28"/>
          <w:szCs w:val="28"/>
        </w:rPr>
        <w:t xml:space="preserve">делалось все, чтобы эти различия уменьшить, чтобы, так сказать, выровнять. Хотя понятно, что это невозможно.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sz w:val="28"/>
          <w:szCs w:val="28"/>
        </w:rPr>
        <w:t>Да, потом Аганбегян переехал.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В Новосибирск уже, 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983381">
        <w:rPr>
          <w:rFonts w:ascii="Times New Roman" w:hAnsi="Times New Roman"/>
          <w:sz w:val="28"/>
          <w:szCs w:val="28"/>
        </w:rPr>
        <w:t xml:space="preserve"> Новосибирск. Он меня очень звал туда, в Новосиб</w:t>
      </w:r>
      <w:r>
        <w:rPr>
          <w:rFonts w:ascii="Times New Roman" w:hAnsi="Times New Roman"/>
          <w:sz w:val="28"/>
          <w:szCs w:val="28"/>
        </w:rPr>
        <w:t>ирск. Но у меня двое детей, муж.</w:t>
      </w:r>
      <w:r w:rsidRPr="00983381">
        <w:rPr>
          <w:rFonts w:ascii="Times New Roman" w:hAnsi="Times New Roman"/>
          <w:sz w:val="28"/>
          <w:szCs w:val="28"/>
        </w:rPr>
        <w:t xml:space="preserve"> Муж работал в МИФИ. Аганбегян в один прекрасный день, где-то на майские, по-моему, праздники, пришел и говорит: «Вот тебе два билета на самолет туда и обратно. Прилетайте туда, и пусть муж там (поскольку там была кафедра, связанная с тематикой, по которой работал муж) – пусть он с ними поговорит. Может быть, заведующий кафедрой его возьмет, тогда вы сможете переехать».</w:t>
      </w:r>
      <w:r>
        <w:rPr>
          <w:rFonts w:ascii="Times New Roman" w:hAnsi="Times New Roman"/>
          <w:sz w:val="28"/>
          <w:szCs w:val="28"/>
        </w:rPr>
        <w:t xml:space="preserve"> Мы действительно полетели туда.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В Академгородок?</w:t>
      </w:r>
    </w:p>
    <w:p w:rsidR="00CF79BD" w:rsidRPr="008C6124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983381">
        <w:rPr>
          <w:rFonts w:ascii="Times New Roman" w:hAnsi="Times New Roman"/>
          <w:sz w:val="28"/>
          <w:szCs w:val="28"/>
        </w:rPr>
        <w:t xml:space="preserve"> Академгородок. Там уже </w:t>
      </w:r>
      <w:r w:rsidRPr="008A20B8">
        <w:rPr>
          <w:rFonts w:ascii="Times New Roman" w:hAnsi="Times New Roman"/>
          <w:sz w:val="28"/>
          <w:szCs w:val="28"/>
        </w:rPr>
        <w:t xml:space="preserve">Можина </w:t>
      </w:r>
      <w:r w:rsidRPr="00983381">
        <w:rPr>
          <w:rFonts w:ascii="Times New Roman" w:hAnsi="Times New Roman"/>
          <w:sz w:val="28"/>
          <w:szCs w:val="28"/>
        </w:rPr>
        <w:t xml:space="preserve">работала. Мы там были </w:t>
      </w:r>
      <w:r>
        <w:rPr>
          <w:rFonts w:ascii="Times New Roman" w:hAnsi="Times New Roman"/>
          <w:sz w:val="28"/>
          <w:szCs w:val="28"/>
        </w:rPr>
        <w:t>два-три</w:t>
      </w:r>
      <w:r w:rsidRPr="00983381">
        <w:rPr>
          <w:rFonts w:ascii="Times New Roman" w:hAnsi="Times New Roman"/>
          <w:sz w:val="28"/>
          <w:szCs w:val="28"/>
        </w:rPr>
        <w:t xml:space="preserve"> дня, кажется… Но с мужем ничего не получилось. Оказывается, </w:t>
      </w:r>
      <w:r>
        <w:rPr>
          <w:rFonts w:ascii="Times New Roman" w:hAnsi="Times New Roman"/>
          <w:sz w:val="28"/>
          <w:szCs w:val="28"/>
        </w:rPr>
        <w:t>так</w:t>
      </w:r>
      <w:r w:rsidRPr="00983381">
        <w:rPr>
          <w:rFonts w:ascii="Times New Roman" w:hAnsi="Times New Roman"/>
          <w:sz w:val="28"/>
          <w:szCs w:val="28"/>
        </w:rPr>
        <w:t xml:space="preserve"> получилось, что руководитель кафедры в Новосибирске и</w:t>
      </w:r>
      <w:r>
        <w:rPr>
          <w:rFonts w:ascii="Times New Roman" w:hAnsi="Times New Roman"/>
          <w:sz w:val="28"/>
          <w:szCs w:val="28"/>
        </w:rPr>
        <w:t xml:space="preserve"> научный руководитель мужа, они</w:t>
      </w:r>
      <w:r w:rsidRPr="00983381">
        <w:rPr>
          <w:rFonts w:ascii="Times New Roman" w:hAnsi="Times New Roman"/>
          <w:sz w:val="28"/>
          <w:szCs w:val="28"/>
        </w:rPr>
        <w:t>… не совмещались, мягко говоря. В общем, муж не смог там остаться. И мы улетели. И так я не оказалась в Новосибирске, в Академгородке. Но они все равно меня туда хот</w:t>
      </w:r>
      <w:r>
        <w:rPr>
          <w:rFonts w:ascii="Times New Roman" w:hAnsi="Times New Roman"/>
          <w:sz w:val="28"/>
          <w:szCs w:val="28"/>
        </w:rPr>
        <w:t>ели забрать. И приходили ко мне.</w:t>
      </w:r>
      <w:r w:rsidRPr="00983381">
        <w:rPr>
          <w:rFonts w:ascii="Times New Roman" w:hAnsi="Times New Roman"/>
          <w:sz w:val="28"/>
          <w:szCs w:val="28"/>
        </w:rPr>
        <w:t xml:space="preserve"> А уже ЦЭМИ создавался в это время. Там </w:t>
      </w:r>
      <w:r w:rsidRPr="004C2533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Н.П.</w:t>
      </w:r>
      <w:r w:rsidRPr="004C2533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7A5C">
        <w:rPr>
          <w:rFonts w:ascii="Times New Roman" w:hAnsi="Times New Roman"/>
          <w:sz w:val="28"/>
          <w:szCs w:val="28"/>
        </w:rPr>
        <w:t>Федоренко</w:t>
      </w:r>
      <w:r w:rsidRPr="00983381">
        <w:rPr>
          <w:rFonts w:ascii="Times New Roman" w:hAnsi="Times New Roman"/>
          <w:sz w:val="28"/>
          <w:szCs w:val="28"/>
        </w:rPr>
        <w:t xml:space="preserve"> стал директором. И там не было социального блока. И Федоренко звонит мне и говорит (</w:t>
      </w:r>
      <w:r w:rsidRPr="00983381">
        <w:rPr>
          <w:rFonts w:ascii="Times New Roman" w:hAnsi="Times New Roman"/>
          <w:i/>
          <w:sz w:val="28"/>
          <w:szCs w:val="28"/>
        </w:rPr>
        <w:t>тягучим голосом</w:t>
      </w:r>
      <w:r w:rsidRPr="00983381">
        <w:rPr>
          <w:rFonts w:ascii="Times New Roman" w:hAnsi="Times New Roman"/>
          <w:sz w:val="28"/>
          <w:szCs w:val="28"/>
        </w:rPr>
        <w:t xml:space="preserve">): «Наталья Михайловна, ну приходите к нам!» </w:t>
      </w:r>
      <w:r>
        <w:rPr>
          <w:rFonts w:ascii="Times New Roman" w:hAnsi="Times New Roman"/>
          <w:i/>
          <w:sz w:val="28"/>
          <w:szCs w:val="28"/>
        </w:rPr>
        <w:t>(с</w:t>
      </w:r>
      <w:r w:rsidRPr="00983381">
        <w:rPr>
          <w:rFonts w:ascii="Times New Roman" w:hAnsi="Times New Roman"/>
          <w:i/>
          <w:sz w:val="28"/>
          <w:szCs w:val="28"/>
        </w:rPr>
        <w:t>меется)</w:t>
      </w:r>
      <w:r w:rsidRPr="00983381">
        <w:rPr>
          <w:rFonts w:ascii="Times New Roman" w:hAnsi="Times New Roman"/>
          <w:sz w:val="28"/>
          <w:szCs w:val="28"/>
        </w:rPr>
        <w:t xml:space="preserve"> А я в это время начинала организовывать </w:t>
      </w:r>
      <w:r>
        <w:rPr>
          <w:rFonts w:ascii="Times New Roman" w:hAnsi="Times New Roman"/>
          <w:sz w:val="28"/>
          <w:szCs w:val="28"/>
        </w:rPr>
        <w:t>«</w:t>
      </w:r>
      <w:r w:rsidRPr="008C6124">
        <w:rPr>
          <w:rFonts w:ascii="Times New Roman" w:hAnsi="Times New Roman"/>
          <w:sz w:val="28"/>
          <w:szCs w:val="28"/>
        </w:rPr>
        <w:t>Таганрог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4C2533">
        <w:rPr>
          <w:rFonts w:ascii="Times New Roman" w:hAnsi="Times New Roman"/>
          <w:i/>
          <w:sz w:val="28"/>
          <w:szCs w:val="28"/>
        </w:rPr>
        <w:t>(</w:t>
      </w:r>
      <w:r w:rsidRPr="008C6124">
        <w:rPr>
          <w:rFonts w:ascii="Times New Roman" w:hAnsi="Times New Roman"/>
          <w:i/>
          <w:sz w:val="28"/>
          <w:szCs w:val="28"/>
        </w:rPr>
        <w:t xml:space="preserve">многолетний комплексный проект по изучению семейного благосостояния, условий, уровня, образа и качества жизни городского населения России на примере </w:t>
      </w:r>
      <w:r>
        <w:rPr>
          <w:rFonts w:ascii="Times New Roman" w:hAnsi="Times New Roman"/>
          <w:i/>
          <w:sz w:val="28"/>
          <w:szCs w:val="28"/>
        </w:rPr>
        <w:t xml:space="preserve">Таганрога – </w:t>
      </w:r>
      <w:r w:rsidRPr="004C2533">
        <w:rPr>
          <w:rFonts w:ascii="Times New Roman" w:hAnsi="Times New Roman"/>
          <w:i/>
          <w:sz w:val="28"/>
          <w:szCs w:val="28"/>
        </w:rPr>
        <w:t>прим.</w:t>
      </w:r>
      <w:r>
        <w:rPr>
          <w:rFonts w:ascii="Times New Roman" w:hAnsi="Times New Roman"/>
          <w:i/>
          <w:sz w:val="28"/>
          <w:szCs w:val="28"/>
        </w:rPr>
        <w:t xml:space="preserve"> ред.)</w:t>
      </w:r>
      <w:r w:rsidRPr="008C6124">
        <w:rPr>
          <w:rFonts w:ascii="Times New Roman" w:hAnsi="Times New Roman"/>
          <w:i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Еще там, в Институте труда? Первый </w:t>
      </w:r>
      <w:r>
        <w:rPr>
          <w:rFonts w:ascii="Times New Roman" w:hAnsi="Times New Roman"/>
          <w:sz w:val="28"/>
          <w:szCs w:val="28"/>
        </w:rPr>
        <w:t>«</w:t>
      </w:r>
      <w:r w:rsidRPr="00983381">
        <w:rPr>
          <w:rFonts w:ascii="Times New Roman" w:hAnsi="Times New Roman"/>
          <w:sz w:val="28"/>
          <w:szCs w:val="28"/>
        </w:rPr>
        <w:t>Таганрог</w:t>
      </w:r>
      <w:r>
        <w:rPr>
          <w:rFonts w:ascii="Times New Roman" w:hAnsi="Times New Roman"/>
          <w:sz w:val="28"/>
          <w:szCs w:val="28"/>
        </w:rPr>
        <w:t>»</w:t>
      </w:r>
      <w:r w:rsidRPr="00983381">
        <w:rPr>
          <w:rFonts w:ascii="Times New Roman" w:hAnsi="Times New Roman"/>
          <w:sz w:val="28"/>
          <w:szCs w:val="28"/>
        </w:rPr>
        <w:t>, 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Это было как раз, когда я переходила в ЦЭМИ.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Так вы начали </w:t>
      </w:r>
      <w:r>
        <w:rPr>
          <w:rFonts w:ascii="Times New Roman" w:hAnsi="Times New Roman"/>
          <w:sz w:val="28"/>
          <w:szCs w:val="28"/>
        </w:rPr>
        <w:t>«</w:t>
      </w:r>
      <w:r w:rsidRPr="00983381">
        <w:rPr>
          <w:rFonts w:ascii="Times New Roman" w:hAnsi="Times New Roman"/>
          <w:sz w:val="28"/>
          <w:szCs w:val="28"/>
        </w:rPr>
        <w:t>Таганрог</w:t>
      </w:r>
      <w:r>
        <w:rPr>
          <w:rFonts w:ascii="Times New Roman" w:hAnsi="Times New Roman"/>
          <w:sz w:val="28"/>
          <w:szCs w:val="28"/>
        </w:rPr>
        <w:t>»</w:t>
      </w:r>
      <w:r w:rsidRPr="00983381">
        <w:rPr>
          <w:rFonts w:ascii="Times New Roman" w:hAnsi="Times New Roman"/>
          <w:sz w:val="28"/>
          <w:szCs w:val="28"/>
        </w:rPr>
        <w:t xml:space="preserve"> в Институте труда организовывать?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 да, там мне даже легче было, поскольку я там контакт имела с отделом пропаганды ЦК.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первый </w:t>
      </w:r>
      <w:r>
        <w:rPr>
          <w:rFonts w:ascii="Times New Roman" w:hAnsi="Times New Roman"/>
          <w:sz w:val="28"/>
          <w:szCs w:val="28"/>
        </w:rPr>
        <w:t>«</w:t>
      </w:r>
      <w:r w:rsidRPr="00983381">
        <w:rPr>
          <w:rFonts w:ascii="Times New Roman" w:hAnsi="Times New Roman"/>
          <w:sz w:val="28"/>
          <w:szCs w:val="28"/>
        </w:rPr>
        <w:t>Таганрог</w:t>
      </w:r>
      <w:r>
        <w:rPr>
          <w:rFonts w:ascii="Times New Roman" w:hAnsi="Times New Roman"/>
          <w:sz w:val="28"/>
          <w:szCs w:val="28"/>
        </w:rPr>
        <w:t>»</w:t>
      </w:r>
      <w:r w:rsidRPr="00983381">
        <w:rPr>
          <w:rFonts w:ascii="Times New Roman" w:hAnsi="Times New Roman"/>
          <w:sz w:val="28"/>
          <w:szCs w:val="28"/>
        </w:rPr>
        <w:t xml:space="preserve"> должен был быть по доходам, я не помню?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Нет, там все.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Все?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там все было: и доходы, и семья, и образование, всё.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>
        <w:rPr>
          <w:rFonts w:ascii="Times New Roman" w:hAnsi="Times New Roman"/>
          <w:sz w:val="28"/>
          <w:szCs w:val="28"/>
        </w:rPr>
        <w:t xml:space="preserve"> То есть, в</w:t>
      </w:r>
      <w:r w:rsidRPr="00983381">
        <w:rPr>
          <w:rFonts w:ascii="Times New Roman" w:hAnsi="Times New Roman"/>
          <w:sz w:val="28"/>
          <w:szCs w:val="28"/>
        </w:rPr>
        <w:t>ы уже от доходов перешли к общему уровню жизни, 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к уровню жизни, к качеству, к образу жизни – в общем, все параметры.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sz w:val="28"/>
          <w:szCs w:val="28"/>
        </w:rPr>
        <w:t xml:space="preserve">Но кто-то меня еще сманивал? А, </w:t>
      </w:r>
      <w:r w:rsidRPr="00E56381">
        <w:rPr>
          <w:rFonts w:ascii="Times New Roman" w:hAnsi="Times New Roman"/>
          <w:sz w:val="28"/>
          <w:szCs w:val="28"/>
        </w:rPr>
        <w:t>Осипов</w:t>
      </w:r>
      <w:r w:rsidRPr="00983381">
        <w:rPr>
          <w:rFonts w:ascii="Times New Roman" w:hAnsi="Times New Roman"/>
          <w:sz w:val="28"/>
          <w:szCs w:val="28"/>
        </w:rPr>
        <w:t xml:space="preserve">, вот есть такой </w:t>
      </w:r>
      <w:r w:rsidRPr="004C2533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Г.В.</w:t>
      </w:r>
      <w:r w:rsidRPr="004C2533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Осипов…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Институт социологии?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Да-да-да. Вот он. Я ему какие-то </w:t>
      </w:r>
      <w:r>
        <w:rPr>
          <w:rFonts w:ascii="Times New Roman" w:hAnsi="Times New Roman"/>
          <w:sz w:val="28"/>
          <w:szCs w:val="28"/>
        </w:rPr>
        <w:t>свои работы дала,</w:t>
      </w:r>
      <w:r w:rsidRPr="00983381">
        <w:rPr>
          <w:rFonts w:ascii="Times New Roman" w:hAnsi="Times New Roman"/>
          <w:sz w:val="28"/>
          <w:szCs w:val="28"/>
        </w:rPr>
        <w:t xml:space="preserve"> он заинтересовался. А он организовывал в это время институт. Не помню, как он меня тогда называл… "Переходите ко мне!" Но я сказала, что социология – это, конечно, интересно, но я все-таки работаю в экономике. И не совсем этими, а в каком-то смысле, другими проблемами занимаюсь.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как вы пришли от доходов к качеству жизни, к обр</w:t>
      </w:r>
      <w:r>
        <w:rPr>
          <w:rFonts w:ascii="Times New Roman" w:hAnsi="Times New Roman"/>
          <w:sz w:val="28"/>
          <w:szCs w:val="28"/>
        </w:rPr>
        <w:t>азу жизни? Логика исследований в</w:t>
      </w:r>
      <w:r w:rsidRPr="00983381">
        <w:rPr>
          <w:rFonts w:ascii="Times New Roman" w:hAnsi="Times New Roman"/>
          <w:sz w:val="28"/>
          <w:szCs w:val="28"/>
        </w:rPr>
        <w:t>ас привела или заказ такой был?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Нет, логика исследования. Кто мог мне что-то заказать? Все-таки люди, которые работают даже в отделе науки ЦК, у них же широкая амплитуда, они все это знали поверхностно. То, что мы глубоко исследовали. И я поэтому, в общем-то, сама решала. Это логика исследования подсказывала, что доходы – это, конечно, очень важно. Но наиболее существенным видом дохода была заработная плата, от этого зависело, как люди живут. Кандидатская диссертация у меня была по дифференциации доходов семей рабочих и служащих. И я понимал</w:t>
      </w:r>
      <w:r>
        <w:rPr>
          <w:rFonts w:ascii="Times New Roman" w:hAnsi="Times New Roman"/>
          <w:sz w:val="28"/>
          <w:szCs w:val="28"/>
        </w:rPr>
        <w:t>а, что все это связано:</w:t>
      </w:r>
      <w:r w:rsidRPr="00983381">
        <w:rPr>
          <w:rFonts w:ascii="Times New Roman" w:hAnsi="Times New Roman"/>
          <w:sz w:val="28"/>
          <w:szCs w:val="28"/>
        </w:rPr>
        <w:t xml:space="preserve"> одно тянет другое. И когда я это все сообразила, вот тогда и появился </w:t>
      </w:r>
      <w:r>
        <w:rPr>
          <w:rFonts w:ascii="Times New Roman" w:hAnsi="Times New Roman"/>
          <w:sz w:val="28"/>
          <w:szCs w:val="28"/>
        </w:rPr>
        <w:t>«</w:t>
      </w:r>
      <w:r w:rsidRPr="00983381">
        <w:rPr>
          <w:rFonts w:ascii="Times New Roman" w:hAnsi="Times New Roman"/>
          <w:sz w:val="28"/>
          <w:szCs w:val="28"/>
        </w:rPr>
        <w:t>Таганрог</w:t>
      </w:r>
      <w:r>
        <w:rPr>
          <w:rFonts w:ascii="Times New Roman" w:hAnsi="Times New Roman"/>
          <w:sz w:val="28"/>
          <w:szCs w:val="28"/>
        </w:rPr>
        <w:t>»</w:t>
      </w:r>
      <w:r w:rsidRPr="00983381">
        <w:rPr>
          <w:rFonts w:ascii="Times New Roman" w:hAnsi="Times New Roman"/>
          <w:sz w:val="28"/>
          <w:szCs w:val="28"/>
        </w:rPr>
        <w:t>. Он еще появился и потому, что нам перестали давать статистику, все закрыли напрочь.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И вы решили просто сделать свои </w:t>
      </w:r>
      <w:r w:rsidRPr="008C6124">
        <w:rPr>
          <w:rFonts w:ascii="Times New Roman" w:hAnsi="Times New Roman"/>
          <w:sz w:val="28"/>
          <w:szCs w:val="28"/>
        </w:rPr>
        <w:t>собственные обследования</w:t>
      </w:r>
      <w:r w:rsidRPr="00983381">
        <w:rPr>
          <w:rFonts w:ascii="Times New Roman" w:hAnsi="Times New Roman"/>
          <w:sz w:val="28"/>
          <w:szCs w:val="28"/>
        </w:rPr>
        <w:t xml:space="preserve"> на базе Таганрога? Выборку свою?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Да, свою выборку, вс</w:t>
      </w:r>
      <w:r w:rsidRPr="00714563">
        <w:rPr>
          <w:rFonts w:ascii="Times New Roman" w:hAnsi="Times New Roman"/>
          <w:sz w:val="28"/>
          <w:szCs w:val="28"/>
        </w:rPr>
        <w:t>ё</w:t>
      </w:r>
      <w:r w:rsidRPr="00983381">
        <w:rPr>
          <w:rFonts w:ascii="Times New Roman" w:hAnsi="Times New Roman"/>
          <w:sz w:val="28"/>
          <w:szCs w:val="28"/>
        </w:rPr>
        <w:t xml:space="preserve"> своё! Мы там все обосновали, всё продумали.</w:t>
      </w:r>
    </w:p>
    <w:p w:rsidR="00CF79BD" w:rsidRPr="00983381" w:rsidRDefault="00CF79BD" w:rsidP="008A681D">
      <w:pPr>
        <w:tabs>
          <w:tab w:val="left" w:pos="486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как вы выбрали именно Таганрог? Как вы к нему пришли?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Это отдел пропаганды ЦК. </w:t>
      </w:r>
      <w:r>
        <w:rPr>
          <w:rFonts w:ascii="Times New Roman" w:hAnsi="Times New Roman"/>
          <w:sz w:val="28"/>
          <w:szCs w:val="28"/>
        </w:rPr>
        <w:t>Выбор Таганрога, он был</w:t>
      </w:r>
      <w:r w:rsidRPr="00184C06">
        <w:rPr>
          <w:rFonts w:ascii="Times New Roman" w:hAnsi="Times New Roman"/>
          <w:sz w:val="28"/>
          <w:szCs w:val="28"/>
        </w:rPr>
        <w:t>, собственно,</w:t>
      </w:r>
      <w:r w:rsidRPr="00C32687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без меня, и там уже начинали</w:t>
      </w:r>
      <w:r>
        <w:rPr>
          <w:rFonts w:ascii="Times New Roman" w:hAnsi="Times New Roman"/>
          <w:sz w:val="28"/>
          <w:szCs w:val="28"/>
        </w:rPr>
        <w:t>…</w:t>
      </w:r>
      <w:r w:rsidRPr="00983381">
        <w:rPr>
          <w:rFonts w:ascii="Times New Roman" w:hAnsi="Times New Roman"/>
          <w:sz w:val="28"/>
          <w:szCs w:val="28"/>
        </w:rPr>
        <w:t xml:space="preserve"> Я пришла на выбранный объект.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есть, все-таки отдел пропаганды, вашу работу отслеживал и направлял? Это потому что такая важная тематика? Связана с людьми?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Он, с одной стороны, отслеживал, а с другой стороны, ему нужны были эти данные. Статистика государственная, она не давала им, так сказать, того, что нужно было. А мы давали то, что им даже и не снилось!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что им нужно было?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Ну, как люди живут!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Реально, 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Реально. Как живут люди реально. Кто бед</w:t>
      </w:r>
      <w:r>
        <w:rPr>
          <w:rFonts w:ascii="Times New Roman" w:hAnsi="Times New Roman"/>
          <w:sz w:val="28"/>
          <w:szCs w:val="28"/>
        </w:rPr>
        <w:t>ный, кто богатый?</w:t>
      </w:r>
      <w:r w:rsidRPr="00983381">
        <w:rPr>
          <w:rFonts w:ascii="Times New Roman" w:hAnsi="Times New Roman"/>
          <w:sz w:val="28"/>
          <w:szCs w:val="28"/>
        </w:rPr>
        <w:t xml:space="preserve"> Хотя слова «бедность» не было в то время: это был запретный плод. Просто, кто живет хуже, кто живет лучше, какие факты. В общем, то, что все сейчас делают, думая, что они открывают что-то новое. Все это давно нами было сделано…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Простите, я вас перебиваю. У нас одна аспирантка в институте выступала с докладом по качеству жизни и сказала, что она первая: до нее никто качество жизни не исследовал, а исследовали только уровень жизни, а это разные понятия.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(с</w:t>
      </w:r>
      <w:r w:rsidRPr="00983381">
        <w:rPr>
          <w:rFonts w:ascii="Times New Roman" w:hAnsi="Times New Roman"/>
          <w:i/>
          <w:sz w:val="28"/>
          <w:szCs w:val="28"/>
        </w:rPr>
        <w:t>меется)</w:t>
      </w:r>
      <w:r w:rsidRPr="00983381">
        <w:rPr>
          <w:rFonts w:ascii="Times New Roman" w:hAnsi="Times New Roman"/>
          <w:sz w:val="28"/>
          <w:szCs w:val="28"/>
        </w:rPr>
        <w:t xml:space="preserve"> Ну да, да, 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я говорю, а как же институт Римашевской? Нет, говорит, не было таких работ. Видите, как интересно!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Дело в том, что, с одной стороны, то, что мы делали, в значительной мере, было закрыто, поэтому это не вышло из наших стен, так сказать, не стало достоянием широкой научной общественности, и так далее. Это стало доступно, лишь когда я организовала уже свой институт.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Но вернемся к </w:t>
      </w:r>
      <w:r>
        <w:rPr>
          <w:rFonts w:ascii="Times New Roman" w:hAnsi="Times New Roman"/>
          <w:sz w:val="28"/>
          <w:szCs w:val="28"/>
        </w:rPr>
        <w:t>в</w:t>
      </w:r>
      <w:r w:rsidRPr="00983381">
        <w:rPr>
          <w:rFonts w:ascii="Times New Roman" w:hAnsi="Times New Roman"/>
          <w:sz w:val="28"/>
          <w:szCs w:val="28"/>
        </w:rPr>
        <w:t>ашему переходу в ЦЭМИ</w:t>
      </w:r>
      <w:r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я перешла в ЦЭМИ к Федоренко. Федоренко очень ко мне хорошо относился. Давайте, работайте…</w:t>
      </w:r>
      <w:r>
        <w:rPr>
          <w:rFonts w:ascii="Times New Roman" w:hAnsi="Times New Roman"/>
          <w:sz w:val="28"/>
          <w:szCs w:val="28"/>
        </w:rPr>
        <w:t xml:space="preserve"> Еще Гаврилец у меня работал. Т</w:t>
      </w:r>
      <w:r w:rsidRPr="00983381">
        <w:rPr>
          <w:rFonts w:ascii="Times New Roman" w:hAnsi="Times New Roman"/>
          <w:sz w:val="28"/>
          <w:szCs w:val="28"/>
        </w:rPr>
        <w:t>о есть все, кто был причастен к социальным проблемам, они все были в моем окружении.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вы сразу получили лабораторию</w:t>
      </w:r>
      <w:r>
        <w:rPr>
          <w:rFonts w:ascii="Times New Roman" w:hAnsi="Times New Roman"/>
          <w:sz w:val="28"/>
          <w:szCs w:val="28"/>
        </w:rPr>
        <w:t>? И</w:t>
      </w:r>
      <w:r w:rsidRPr="00983381">
        <w:rPr>
          <w:rFonts w:ascii="Times New Roman" w:hAnsi="Times New Roman"/>
          <w:sz w:val="28"/>
          <w:szCs w:val="28"/>
        </w:rPr>
        <w:t>ли отдел?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Сначала была лаборатория, я не помню уже, как там она называлась.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Наталья Михайловна, простите, а вот как так п</w:t>
      </w:r>
      <w:r>
        <w:rPr>
          <w:rFonts w:ascii="Times New Roman" w:hAnsi="Times New Roman"/>
          <w:sz w:val="28"/>
          <w:szCs w:val="28"/>
        </w:rPr>
        <w:t>олучилось интересно, что когда в</w:t>
      </w:r>
      <w:r w:rsidRPr="00983381">
        <w:rPr>
          <w:rFonts w:ascii="Times New Roman" w:hAnsi="Times New Roman"/>
          <w:sz w:val="28"/>
          <w:szCs w:val="28"/>
        </w:rPr>
        <w:t>ы начинали, был Майер, был Аганбегян, Карапетян, которые занимались этой тематикой. А вот чем дальше, тем больше эта область становилась абсолютно женской. Как вы считаете, это вообще женская тематика, нет?</w:t>
      </w:r>
    </w:p>
    <w:p w:rsidR="00CF79BD" w:rsidRPr="00983381" w:rsidRDefault="00CF79BD" w:rsidP="0054432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Ну, не знаю, </w:t>
      </w:r>
      <w:r w:rsidRPr="00983381">
        <w:rPr>
          <w:rFonts w:ascii="Times New Roman" w:hAnsi="Times New Roman"/>
          <w:sz w:val="28"/>
          <w:szCs w:val="28"/>
        </w:rPr>
        <w:t>наверное</w:t>
      </w:r>
      <w:r>
        <w:rPr>
          <w:rFonts w:ascii="Times New Roman" w:hAnsi="Times New Roman"/>
          <w:sz w:val="28"/>
          <w:szCs w:val="28"/>
        </w:rPr>
        <w:t>..</w:t>
      </w:r>
      <w:r w:rsidRPr="00983381">
        <w:rPr>
          <w:rFonts w:ascii="Times New Roman" w:hAnsi="Times New Roman"/>
          <w:sz w:val="28"/>
          <w:szCs w:val="28"/>
        </w:rPr>
        <w:t>. Но они же все ушли в другие места. Майер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 xml:space="preserve">стал заместителем директора </w:t>
      </w:r>
      <w:r>
        <w:rPr>
          <w:rFonts w:ascii="Times New Roman" w:hAnsi="Times New Roman"/>
          <w:sz w:val="28"/>
          <w:szCs w:val="28"/>
        </w:rPr>
        <w:t>г</w:t>
      </w:r>
      <w:r w:rsidRPr="0054432F">
        <w:rPr>
          <w:rFonts w:ascii="Times New Roman" w:hAnsi="Times New Roman"/>
          <w:sz w:val="28"/>
          <w:szCs w:val="28"/>
        </w:rPr>
        <w:t>осплановского</w:t>
      </w:r>
      <w:r w:rsidRPr="00983381">
        <w:rPr>
          <w:rFonts w:ascii="Times New Roman" w:hAnsi="Times New Roman"/>
          <w:sz w:val="28"/>
          <w:szCs w:val="28"/>
        </w:rPr>
        <w:t xml:space="preserve"> института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</w:t>
      </w:r>
      <w:r w:rsidRPr="0054432F">
        <w:rPr>
          <w:rFonts w:ascii="Times New Roman" w:hAnsi="Times New Roman"/>
          <w:i/>
          <w:sz w:val="28"/>
          <w:szCs w:val="28"/>
        </w:rPr>
        <w:t>Научно-исследовательский экономический институт</w:t>
      </w:r>
      <w:r>
        <w:rPr>
          <w:rFonts w:ascii="Times New Roman" w:hAnsi="Times New Roman"/>
          <w:i/>
          <w:sz w:val="28"/>
          <w:szCs w:val="28"/>
        </w:rPr>
        <w:t xml:space="preserve"> - прим. ред)</w:t>
      </w:r>
      <w:r w:rsidRPr="00983381">
        <w:rPr>
          <w:rFonts w:ascii="Times New Roman" w:hAnsi="Times New Roman"/>
          <w:sz w:val="28"/>
          <w:szCs w:val="28"/>
        </w:rPr>
        <w:t>, тематика у него стала шире, Аганбегян вообще уехал в Сибирь</w:t>
      </w:r>
      <w:r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Но вы согласны, что социальная тематика традиционно теперь считается женской</w:t>
      </w:r>
      <w:r>
        <w:rPr>
          <w:rFonts w:ascii="Times New Roman" w:hAnsi="Times New Roman"/>
          <w:sz w:val="28"/>
          <w:szCs w:val="28"/>
        </w:rPr>
        <w:t>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Можно сказать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>
        <w:rPr>
          <w:rFonts w:ascii="Times New Roman" w:hAnsi="Times New Roman"/>
          <w:sz w:val="28"/>
          <w:szCs w:val="28"/>
        </w:rPr>
        <w:t xml:space="preserve"> Ч</w:t>
      </w:r>
      <w:r w:rsidRPr="00983381">
        <w:rPr>
          <w:rFonts w:ascii="Times New Roman" w:hAnsi="Times New Roman"/>
          <w:sz w:val="28"/>
          <w:szCs w:val="28"/>
        </w:rPr>
        <w:t>то, это интересует только женщин?</w:t>
      </w:r>
    </w:p>
    <w:p w:rsidR="00CF79BD" w:rsidRPr="00983381" w:rsidRDefault="00CF79BD" w:rsidP="008A681D">
      <w:pPr>
        <w:tabs>
          <w:tab w:val="left" w:pos="37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Ну, отчасти, да. Я думаю, что это </w:t>
      </w:r>
      <w:r w:rsidRPr="003869BC">
        <w:rPr>
          <w:rFonts w:ascii="Times New Roman" w:hAnsi="Times New Roman"/>
          <w:sz w:val="28"/>
          <w:szCs w:val="28"/>
        </w:rPr>
        <w:t>отчасти</w:t>
      </w:r>
      <w:r w:rsidRPr="00983381">
        <w:rPr>
          <w:rFonts w:ascii="Times New Roman" w:hAnsi="Times New Roman"/>
          <w:sz w:val="28"/>
          <w:szCs w:val="28"/>
        </w:rPr>
        <w:t xml:space="preserve"> связано с тем, что государство, власти всегда уделяли мало внимания этим проблемам. И поэтому даже вовлечение занятых в эту область не представляло интереса для них. Ну, придут – придут, чего-то там сделают – сделают. Не сделают – мы сами придумаем. </w:t>
      </w:r>
      <w:r>
        <w:rPr>
          <w:rFonts w:ascii="Times New Roman" w:hAnsi="Times New Roman"/>
          <w:i/>
          <w:sz w:val="28"/>
          <w:szCs w:val="28"/>
        </w:rPr>
        <w:t>(с</w:t>
      </w:r>
      <w:r w:rsidRPr="00983381">
        <w:rPr>
          <w:rFonts w:ascii="Times New Roman" w:hAnsi="Times New Roman"/>
          <w:i/>
          <w:sz w:val="28"/>
          <w:szCs w:val="28"/>
        </w:rPr>
        <w:t>меется)</w:t>
      </w:r>
      <w:r w:rsidRPr="00983381">
        <w:rPr>
          <w:rFonts w:ascii="Times New Roman" w:hAnsi="Times New Roman"/>
          <w:sz w:val="28"/>
          <w:szCs w:val="28"/>
        </w:rPr>
        <w:t xml:space="preserve"> Никогда социальная проблематика не была актуальной, особенной, важной. Власти не волновались, что там на самом деле. Они вот знали одно - надо всех выравнивать, и все. И никуда люди не денутся, потому что мы им не скажем, как живут в других странах</w:t>
      </w:r>
      <w:r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выравнивали только по зарплате или выравнивали по регионам?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Все было! У нас был даже такой международный проект… </w:t>
      </w:r>
      <w:r w:rsidRPr="003869BC">
        <w:rPr>
          <w:rFonts w:ascii="Times New Roman" w:hAnsi="Times New Roman"/>
          <w:sz w:val="28"/>
          <w:szCs w:val="28"/>
        </w:rPr>
        <w:t>Вообще, я</w:t>
      </w:r>
      <w:r w:rsidRPr="00983381">
        <w:rPr>
          <w:rFonts w:ascii="Times New Roman" w:hAnsi="Times New Roman"/>
          <w:sz w:val="28"/>
          <w:szCs w:val="28"/>
        </w:rPr>
        <w:t xml:space="preserve"> же очень много сделал</w:t>
      </w:r>
      <w:r>
        <w:rPr>
          <w:rFonts w:ascii="Times New Roman" w:hAnsi="Times New Roman"/>
          <w:sz w:val="28"/>
          <w:szCs w:val="28"/>
        </w:rPr>
        <w:t>а проектов. М</w:t>
      </w:r>
      <w:r w:rsidRPr="00983381">
        <w:rPr>
          <w:rFonts w:ascii="Times New Roman" w:hAnsi="Times New Roman"/>
          <w:sz w:val="28"/>
          <w:szCs w:val="28"/>
        </w:rPr>
        <w:t>не даже самой странно, что я столько сделала проектов, столько реализовала. В общем, проект был такой международный, назывался "Запад-Восток".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Это в какие годы?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Это было до </w:t>
      </w:r>
      <w:r>
        <w:rPr>
          <w:rFonts w:ascii="Times New Roman" w:hAnsi="Times New Roman"/>
          <w:sz w:val="28"/>
          <w:szCs w:val="28"/>
        </w:rPr>
        <w:t>80-</w:t>
      </w:r>
      <w:r w:rsidRPr="00983381">
        <w:rPr>
          <w:rFonts w:ascii="Times New Roman" w:hAnsi="Times New Roman"/>
          <w:sz w:val="28"/>
          <w:szCs w:val="28"/>
        </w:rPr>
        <w:t>го.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>
        <w:rPr>
          <w:rFonts w:ascii="Times New Roman" w:hAnsi="Times New Roman"/>
          <w:sz w:val="28"/>
          <w:szCs w:val="28"/>
        </w:rPr>
        <w:t xml:space="preserve"> Т</w:t>
      </w:r>
      <w:r w:rsidRPr="00983381">
        <w:rPr>
          <w:rFonts w:ascii="Times New Roman" w:hAnsi="Times New Roman"/>
          <w:sz w:val="28"/>
          <w:szCs w:val="28"/>
        </w:rPr>
        <w:t xml:space="preserve">о есть </w:t>
      </w:r>
      <w:r>
        <w:rPr>
          <w:rFonts w:ascii="Times New Roman" w:hAnsi="Times New Roman"/>
          <w:sz w:val="28"/>
          <w:szCs w:val="28"/>
        </w:rPr>
        <w:t>в советское время?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983381">
        <w:rPr>
          <w:rFonts w:ascii="Times New Roman" w:hAnsi="Times New Roman"/>
          <w:sz w:val="28"/>
          <w:szCs w:val="28"/>
        </w:rPr>
        <w:t>советское.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как у нас тогда с Западом было, какие отношения?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Очень мы </w:t>
      </w:r>
      <w:r w:rsidRPr="00BC537D">
        <w:rPr>
          <w:rFonts w:ascii="Times New Roman" w:hAnsi="Times New Roman"/>
          <w:sz w:val="28"/>
          <w:szCs w:val="28"/>
        </w:rPr>
        <w:t>рисковали [с этим проектом],</w:t>
      </w:r>
      <w:r w:rsidRPr="00983381">
        <w:rPr>
          <w:rFonts w:ascii="Times New Roman" w:hAnsi="Times New Roman"/>
          <w:sz w:val="28"/>
          <w:szCs w:val="28"/>
        </w:rPr>
        <w:t xml:space="preserve"> но в основном это заслуга Шаталина была. Он вообще рисковый был человек, и он преодолевал все эти </w:t>
      </w:r>
      <w:r w:rsidRPr="00BC537D">
        <w:rPr>
          <w:rFonts w:ascii="Times New Roman" w:hAnsi="Times New Roman"/>
          <w:sz w:val="28"/>
          <w:szCs w:val="28"/>
        </w:rPr>
        <w:t>[барьеры]</w:t>
      </w:r>
      <w:r w:rsidRPr="00983381">
        <w:rPr>
          <w:rFonts w:ascii="Times New Roman" w:hAnsi="Times New Roman"/>
          <w:sz w:val="28"/>
          <w:szCs w:val="28"/>
        </w:rPr>
        <w:t>, цензуру. Как мог, где-то там с кем-то</w:t>
      </w:r>
      <w:r>
        <w:rPr>
          <w:rFonts w:ascii="Times New Roman" w:hAnsi="Times New Roman"/>
          <w:sz w:val="28"/>
          <w:szCs w:val="28"/>
        </w:rPr>
        <w:t xml:space="preserve">… </w:t>
      </w:r>
      <w:r w:rsidRPr="00983381">
        <w:rPr>
          <w:rFonts w:ascii="Times New Roman" w:hAnsi="Times New Roman"/>
          <w:sz w:val="28"/>
          <w:szCs w:val="28"/>
        </w:rPr>
        <w:t>В общем, как-то он это умел, а мы делали дело.</w:t>
      </w:r>
    </w:p>
    <w:p w:rsidR="00CF79BD" w:rsidRPr="00983381" w:rsidRDefault="00CF79BD" w:rsidP="008A681D">
      <w:pPr>
        <w:tabs>
          <w:tab w:val="left" w:pos="28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И вы реально с западными учеными общались?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да, 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Ездили туда?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Ездили. У нас был Центр, где начинался этот проект "Запад-Восток", это было в Вене. Был в Вене такой Центр, куда стекались различные исследования, проводимые совместно, то есть, и западные и восточные. Да, мы исследовали различия</w:t>
      </w:r>
      <w:r w:rsidRPr="00BC537D"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исследовали, какую роль в этом играли общественные блага. И даже более того. Вот теперь говорят: рынок, рынок. Мы смотрели, как он действовал. Тогда у нас же вообще не было слова «рынок»</w:t>
      </w:r>
      <w:r>
        <w:rPr>
          <w:rFonts w:ascii="Times New Roman" w:hAnsi="Times New Roman"/>
          <w:sz w:val="28"/>
          <w:szCs w:val="28"/>
        </w:rPr>
        <w:t>. «</w:t>
      </w:r>
      <w:r w:rsidRPr="00983381">
        <w:rPr>
          <w:rFonts w:ascii="Times New Roman" w:hAnsi="Times New Roman"/>
          <w:sz w:val="28"/>
          <w:szCs w:val="28"/>
        </w:rPr>
        <w:t>Спр</w:t>
      </w:r>
      <w:r>
        <w:rPr>
          <w:rFonts w:ascii="Times New Roman" w:hAnsi="Times New Roman"/>
          <w:sz w:val="28"/>
          <w:szCs w:val="28"/>
        </w:rPr>
        <w:t>ос», «рынок»</w:t>
      </w:r>
      <w:r w:rsidRPr="00983381">
        <w:rPr>
          <w:rFonts w:ascii="Times New Roman" w:hAnsi="Times New Roman"/>
          <w:sz w:val="28"/>
          <w:szCs w:val="28"/>
        </w:rPr>
        <w:t xml:space="preserve"> – это не было в ходу. Но мы все-таки общались с западными учёными: они задавали какие-то вопросы, мы им задавали вопросы. В общем, этот проект касался потребления на Западе и Востоке в широком плане: не только за деньги, но и, так сказать, безденежное, неоплачиваемое потребление. У нас же много было бесплатных благ. У них там были тоже, но меньше. Короче говоря, мы этот проект делали, он довольно долго продолжался. У нас там с Запада была руководителем одна итальянка, а с Востока был Шаталин. Но у нас на Востоке-то были не только СССР, а вот Германия Восточная…. Да, Германия – немцы. Потом кто еще был? Да, поляки, венгры, восточные немцы, мы… В общем, у нас была широкая группа. А там были только</w:t>
      </w:r>
      <w:r>
        <w:rPr>
          <w:rFonts w:ascii="Times New Roman" w:hAnsi="Times New Roman"/>
          <w:sz w:val="28"/>
          <w:szCs w:val="28"/>
        </w:rPr>
        <w:t xml:space="preserve"> итальянцы, швейцарцы (швецы, как их называли)</w:t>
      </w:r>
      <w:r w:rsidRPr="00983381">
        <w:rPr>
          <w:rFonts w:ascii="Times New Roman" w:hAnsi="Times New Roman"/>
          <w:sz w:val="28"/>
          <w:szCs w:val="28"/>
        </w:rPr>
        <w:t xml:space="preserve"> и англичане. Там три всего страны было. Ну, все-таки мы лет пять проект этот делали.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как вы с языком справлялись?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Нам переводили, там переводчик был.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Тогда же ведь практически никто языков не знал</w:t>
      </w:r>
      <w:r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мало кто знал. Из наших вообще никто почти не знал.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Наталья Михайловна, а вот когда </w:t>
      </w:r>
      <w:r>
        <w:rPr>
          <w:rFonts w:ascii="Times New Roman" w:hAnsi="Times New Roman"/>
          <w:sz w:val="28"/>
          <w:szCs w:val="28"/>
        </w:rPr>
        <w:t>в</w:t>
      </w:r>
      <w:r w:rsidRPr="00983381">
        <w:rPr>
          <w:rFonts w:ascii="Times New Roman" w:hAnsi="Times New Roman"/>
          <w:sz w:val="28"/>
          <w:szCs w:val="28"/>
        </w:rPr>
        <w:t xml:space="preserve">ы с ними общались, Вы чувствовали что у нас другое образование экономическое, </w:t>
      </w:r>
      <w:r w:rsidRPr="003869BC">
        <w:rPr>
          <w:rFonts w:ascii="Times New Roman" w:hAnsi="Times New Roman"/>
          <w:sz w:val="28"/>
          <w:szCs w:val="28"/>
        </w:rPr>
        <w:t xml:space="preserve">другой </w:t>
      </w:r>
      <w:r>
        <w:rPr>
          <w:rFonts w:ascii="Times New Roman" w:hAnsi="Times New Roman"/>
          <w:sz w:val="28"/>
          <w:szCs w:val="28"/>
        </w:rPr>
        <w:t>бэкграунд</w:t>
      </w:r>
      <w:r w:rsidRPr="003869BC"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как теперь говорят.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Нет.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Нет?</w:t>
      </w:r>
    </w:p>
    <w:p w:rsidR="00CF79BD" w:rsidRPr="00A517BD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Нет. Конечно, нам было нелегко понять друг друга, потому что </w:t>
      </w:r>
      <w:r w:rsidRPr="00A517BD">
        <w:rPr>
          <w:rFonts w:ascii="Times New Roman" w:hAnsi="Times New Roman"/>
          <w:sz w:val="28"/>
          <w:szCs w:val="28"/>
        </w:rPr>
        <w:t>терминология [бы</w:t>
      </w:r>
      <w:r>
        <w:rPr>
          <w:rFonts w:ascii="Times New Roman" w:hAnsi="Times New Roman"/>
          <w:sz w:val="28"/>
          <w:szCs w:val="28"/>
        </w:rPr>
        <w:t>ла разная</w:t>
      </w:r>
      <w:r w:rsidRPr="00A517BD">
        <w:rPr>
          <w:rFonts w:ascii="Times New Roman" w:hAnsi="Times New Roman"/>
          <w:sz w:val="28"/>
          <w:szCs w:val="28"/>
        </w:rPr>
        <w:t>].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Да-да-да.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содержание различных терминов. Но желание имело решающее значение, чтобы понять и получить какой-то результат. Все-таки нас всегда интересовало "кому живется весело, вольготно на Руси"? А тогда, конечно, для меня было любопытно в этом проекте, а как у них. Я тогда поняла, как они живут, кто живет бедно, кто богато. И, в общем, оказалось - все то же самое, что у нас. Но на другом уровне.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И почему, 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И почему, вообще говоря. И вот тогда, вся эта пелена, что они там живут ох как, а мы неизвестно как, она тогда исчезла. Потому что мы бывали в семьях таких же научных работников, как и мы. И я поняла, что они живут тоже с различными проблемами, с семейными проблемами и так далее. Самое главное, что мы в разных городах бывали. И вообще, очень мощный был проект. Но </w:t>
      </w:r>
      <w:r>
        <w:rPr>
          <w:rFonts w:ascii="Times New Roman" w:hAnsi="Times New Roman"/>
          <w:sz w:val="28"/>
          <w:szCs w:val="28"/>
        </w:rPr>
        <w:t>как Шаталин его протащил через…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Pr="00983381">
        <w:rPr>
          <w:rFonts w:ascii="Times New Roman" w:hAnsi="Times New Roman"/>
          <w:sz w:val="28"/>
          <w:szCs w:val="28"/>
        </w:rPr>
        <w:t xml:space="preserve">через ЦК?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Да. Через все эти… цензуру, Главлит, отделы ЦК.</w:t>
      </w:r>
      <w:r w:rsidRPr="00983381">
        <w:rPr>
          <w:rFonts w:ascii="Times New Roman" w:hAnsi="Times New Roman"/>
          <w:sz w:val="28"/>
          <w:szCs w:val="28"/>
        </w:rPr>
        <w:t xml:space="preserve"> Это, конечно, надо отдать ему должное. Но все-таки это история</w:t>
      </w:r>
      <w:r>
        <w:rPr>
          <w:rFonts w:ascii="Times New Roman" w:hAnsi="Times New Roman"/>
          <w:sz w:val="28"/>
          <w:szCs w:val="28"/>
        </w:rPr>
        <w:t>.</w:t>
      </w:r>
      <w:r w:rsidRPr="00983381">
        <w:rPr>
          <w:rFonts w:ascii="Times New Roman" w:hAnsi="Times New Roman"/>
          <w:sz w:val="28"/>
          <w:szCs w:val="28"/>
        </w:rPr>
        <w:t xml:space="preserve"> Мы тогда некоторые вещи узнали. Вот мы, например, узнали, какова общая совокупность потребляемых благ в СССР и там. В том смысле, что у них платное и бесплатное, что у нас. У нас бесплатного намного больше, а у них платного.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И что получилось?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Сейчас я скажу… </w:t>
      </w:r>
      <w:r w:rsidRPr="00983381">
        <w:rPr>
          <w:rFonts w:ascii="Times New Roman" w:hAnsi="Times New Roman"/>
          <w:sz w:val="28"/>
          <w:szCs w:val="28"/>
        </w:rPr>
        <w:t>С Инной Корховой мы это делали. Мы назвали это «расширенное потребление». Ну, сейчас это уже все не нужно. Когда пришел рынок, то все рынок, все рынок. Но тогда получилось, что, конечно, у нас потребление было в среднем ниже. Но, во-первых, несущественно. И, во-вторых, если у них было выше (вот как сейчас у нас говорят, «высокое потребление»), то за счет того, что там дифференциация была сильнее, а у нас фактически почти не было дифференциации. Так можно сказать, если грубо говорить. Поэтому в каком-то смысле мы жили не хуже. Хотя ведь очень многое зависит не только от количества потребляемых благ или услуг, а зависит от их качества. Вообще, от качества. У нас, конечно, было совсем другое качество. Почему мы там все бегали по магазинам, почему нам нужны были эти западные джинсы или что-то такое? Потому что наши были никакие. А там хоть какие-то. Так что в общем этот проект, я считаю, очень многое дал нам. Но мы почти ничего не опубликовали на русском, кроме двух-трех статей. Вот я с Шаталиным, с Инной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вот эти.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как власти отреагировали на ваши результаты?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Сделали в</w:t>
      </w:r>
      <w:r>
        <w:rPr>
          <w:rFonts w:ascii="Times New Roman" w:hAnsi="Times New Roman"/>
          <w:sz w:val="28"/>
          <w:szCs w:val="28"/>
        </w:rPr>
        <w:t>ид, что они не знают, не видели и</w:t>
      </w:r>
      <w:r w:rsidRPr="00983381">
        <w:rPr>
          <w:rFonts w:ascii="Times New Roman" w:hAnsi="Times New Roman"/>
          <w:sz w:val="28"/>
          <w:szCs w:val="28"/>
        </w:rPr>
        <w:t xml:space="preserve"> не знают.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 никакой реакции не было?</w:t>
      </w:r>
    </w:p>
    <w:p w:rsidR="00CF79BD" w:rsidRPr="00032CD2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Хотя я тогда всем им доказывала, что мы живем не хуже, просто у нас качество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 xml:space="preserve">другое. Никакое.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</w:t>
      </w:r>
      <w:r w:rsidRPr="00983381">
        <w:rPr>
          <w:rFonts w:ascii="Times New Roman" w:hAnsi="Times New Roman"/>
          <w:sz w:val="28"/>
          <w:szCs w:val="28"/>
        </w:rPr>
        <w:t>о есть, не хуже коли</w:t>
      </w:r>
      <w:r>
        <w:rPr>
          <w:rFonts w:ascii="Times New Roman" w:hAnsi="Times New Roman"/>
          <w:sz w:val="28"/>
          <w:szCs w:val="28"/>
        </w:rPr>
        <w:t>чественно, но хуже качественно?</w:t>
      </w:r>
    </w:p>
    <w:p w:rsidR="00CF79BD" w:rsidRPr="00A517BD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 хуже количественно, но значительно хуже - качественно. Но </w:t>
      </w:r>
      <w:r w:rsidRPr="00A517BD">
        <w:rPr>
          <w:rFonts w:ascii="Times New Roman" w:hAnsi="Times New Roman"/>
          <w:sz w:val="28"/>
          <w:szCs w:val="28"/>
        </w:rPr>
        <w:t>[власти]</w:t>
      </w:r>
      <w:r w:rsidRPr="00983381">
        <w:rPr>
          <w:rFonts w:ascii="Times New Roman" w:hAnsi="Times New Roman"/>
          <w:sz w:val="28"/>
          <w:szCs w:val="28"/>
        </w:rPr>
        <w:t xml:space="preserve"> было это не важно. Когда я приходила к ним, им приносила </w:t>
      </w:r>
      <w:r w:rsidRPr="00A517BD">
        <w:rPr>
          <w:rFonts w:ascii="Times New Roman" w:hAnsi="Times New Roman"/>
          <w:sz w:val="28"/>
          <w:szCs w:val="28"/>
        </w:rPr>
        <w:t>[результаты]:</w:t>
      </w:r>
      <w:r w:rsidRPr="00A517BD">
        <w:rPr>
          <w:rFonts w:ascii="Times New Roman" w:hAnsi="Times New Roman"/>
          <w:i/>
          <w:sz w:val="28"/>
          <w:szCs w:val="28"/>
        </w:rPr>
        <w:t xml:space="preserve"> </w:t>
      </w:r>
      <w:r w:rsidRPr="00A517BD">
        <w:rPr>
          <w:rFonts w:ascii="Times New Roman" w:hAnsi="Times New Roman"/>
          <w:sz w:val="28"/>
          <w:szCs w:val="28"/>
        </w:rPr>
        <w:t xml:space="preserve">«Откройте! – Нет».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sz w:val="28"/>
          <w:szCs w:val="28"/>
        </w:rPr>
        <w:t>Но самое интересное, конечно, для меня было, когда я первый раз получила сборник, где были опубликованы ряды распределения населения по доходам и по зарплате. Когда мне принесли его, а я уже была директором института, я говорю: «Не может этого быть, чтобы это все было на самом деле! Как? Это все опубликовали?! Ущипните меня».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Это в каком году?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Это было как раз в год основания </w:t>
      </w:r>
      <w:r>
        <w:rPr>
          <w:rFonts w:ascii="Times New Roman" w:hAnsi="Times New Roman"/>
          <w:sz w:val="28"/>
          <w:szCs w:val="28"/>
        </w:rPr>
        <w:t>Института, в 89-</w:t>
      </w:r>
      <w:r w:rsidRPr="00983381">
        <w:rPr>
          <w:rFonts w:ascii="Times New Roman" w:hAnsi="Times New Roman"/>
          <w:sz w:val="28"/>
          <w:szCs w:val="28"/>
        </w:rPr>
        <w:t>м, по-моему.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В 89-м? Написано, что вы создали Институт в 1988 году. Вы потом еще расскажете немног</w:t>
      </w:r>
      <w:r>
        <w:rPr>
          <w:rFonts w:ascii="Times New Roman" w:hAnsi="Times New Roman"/>
          <w:sz w:val="28"/>
          <w:szCs w:val="28"/>
        </w:rPr>
        <w:t>о о создании И</w:t>
      </w:r>
      <w:r w:rsidRPr="00983381">
        <w:rPr>
          <w:rFonts w:ascii="Times New Roman" w:hAnsi="Times New Roman"/>
          <w:sz w:val="28"/>
          <w:szCs w:val="28"/>
        </w:rPr>
        <w:t>нститута.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Я не верила до последнего, </w:t>
      </w:r>
      <w:r w:rsidRPr="00A517BD">
        <w:rPr>
          <w:rFonts w:ascii="Times New Roman" w:hAnsi="Times New Roman"/>
          <w:sz w:val="28"/>
          <w:szCs w:val="28"/>
        </w:rPr>
        <w:t>[что опубликуют].</w:t>
      </w:r>
      <w:r w:rsidRPr="00983381">
        <w:rPr>
          <w:rFonts w:ascii="Times New Roman" w:hAnsi="Times New Roman"/>
          <w:sz w:val="28"/>
          <w:szCs w:val="28"/>
        </w:rPr>
        <w:t xml:space="preserve"> Потому что мы все скрывали. Даже вот эта книжка, которая тоже была очень любопытна. (Та, что с коллегой написана</w:t>
      </w:r>
      <w:r>
        <w:rPr>
          <w:rFonts w:ascii="Times New Roman" w:hAnsi="Times New Roman"/>
          <w:sz w:val="28"/>
          <w:szCs w:val="28"/>
        </w:rPr>
        <w:t>. В</w:t>
      </w:r>
      <w:r w:rsidRPr="00983381">
        <w:rPr>
          <w:rFonts w:ascii="Times New Roman" w:hAnsi="Times New Roman"/>
          <w:sz w:val="28"/>
          <w:szCs w:val="28"/>
        </w:rPr>
        <w:t xml:space="preserve">от это первая работа по дифференциации заработной платы и доходов, которую мы опубликовали). Поскольку мы там не могли давать открыто всю </w:t>
      </w:r>
      <w:r>
        <w:rPr>
          <w:rFonts w:ascii="Times New Roman" w:hAnsi="Times New Roman"/>
          <w:sz w:val="28"/>
          <w:szCs w:val="28"/>
        </w:rPr>
        <w:t>и</w:t>
      </w:r>
      <w:r w:rsidRPr="00983381">
        <w:rPr>
          <w:rFonts w:ascii="Times New Roman" w:hAnsi="Times New Roman"/>
          <w:sz w:val="28"/>
          <w:szCs w:val="28"/>
        </w:rPr>
        <w:t xml:space="preserve">нформацию (цифры были закрыты), мы графики давали без обозначения координат. </w:t>
      </w:r>
      <w:r>
        <w:rPr>
          <w:rFonts w:ascii="Times New Roman" w:hAnsi="Times New Roman"/>
          <w:i/>
          <w:sz w:val="28"/>
          <w:szCs w:val="28"/>
        </w:rPr>
        <w:t>(с</w:t>
      </w:r>
      <w:r w:rsidRPr="00983381">
        <w:rPr>
          <w:rFonts w:ascii="Times New Roman" w:hAnsi="Times New Roman"/>
          <w:i/>
          <w:sz w:val="28"/>
          <w:szCs w:val="28"/>
        </w:rPr>
        <w:t xml:space="preserve">меется) </w:t>
      </w:r>
      <w:r w:rsidRPr="00983381">
        <w:rPr>
          <w:rFonts w:ascii="Times New Roman" w:hAnsi="Times New Roman"/>
          <w:sz w:val="28"/>
          <w:szCs w:val="28"/>
        </w:rPr>
        <w:t xml:space="preserve">Потом, когда я приехала в Англию и общалась с англичанами, они никак не могли понять, почему же мы координаты не проставили. </w:t>
      </w:r>
      <w:r>
        <w:rPr>
          <w:rFonts w:ascii="Times New Roman" w:hAnsi="Times New Roman"/>
          <w:i/>
          <w:sz w:val="28"/>
          <w:szCs w:val="28"/>
        </w:rPr>
        <w:t>(с</w:t>
      </w:r>
      <w:r w:rsidRPr="00983381">
        <w:rPr>
          <w:rFonts w:ascii="Times New Roman" w:hAnsi="Times New Roman"/>
          <w:i/>
          <w:sz w:val="28"/>
          <w:szCs w:val="28"/>
        </w:rPr>
        <w:t>меется)</w:t>
      </w:r>
      <w:r w:rsidRPr="00983381">
        <w:rPr>
          <w:rFonts w:ascii="Times New Roman" w:hAnsi="Times New Roman"/>
          <w:sz w:val="28"/>
          <w:szCs w:val="28"/>
        </w:rPr>
        <w:t xml:space="preserve"> А мы не могли! Они думали, что мы такие дурачки. Но потом как-то, какая-то была статья, где промелькнули цифры, и они увидели это. </w:t>
      </w:r>
      <w:r>
        <w:rPr>
          <w:rFonts w:ascii="Times New Roman" w:hAnsi="Times New Roman"/>
          <w:sz w:val="28"/>
          <w:szCs w:val="28"/>
        </w:rPr>
        <w:t>Д</w:t>
      </w:r>
      <w:r w:rsidRPr="00983381">
        <w:rPr>
          <w:rFonts w:ascii="Times New Roman" w:hAnsi="Times New Roman"/>
          <w:sz w:val="28"/>
          <w:szCs w:val="28"/>
        </w:rPr>
        <w:t>ело в том, что мы там использовали такие модели, которые позволяли расшифровать это все.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 вам приходилось вот так исхитряться.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Абсолютно. И самое главное, все это по-глупому. Не надо было этого дела</w:t>
      </w:r>
      <w:r>
        <w:rPr>
          <w:rFonts w:ascii="Times New Roman" w:hAnsi="Times New Roman"/>
          <w:sz w:val="28"/>
          <w:szCs w:val="28"/>
        </w:rPr>
        <w:t>ть, потому что мы жили в каком-</w:t>
      </w:r>
      <w:r w:rsidRPr="00983381">
        <w:rPr>
          <w:rFonts w:ascii="Times New Roman" w:hAnsi="Times New Roman"/>
          <w:sz w:val="28"/>
          <w:szCs w:val="28"/>
        </w:rPr>
        <w:t>то смысле не хуже. Ну, не важно. Теперь это уже не важно.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кто тогда вам дал </w:t>
      </w:r>
      <w:r>
        <w:rPr>
          <w:rFonts w:ascii="Times New Roman" w:hAnsi="Times New Roman"/>
          <w:sz w:val="28"/>
          <w:szCs w:val="28"/>
        </w:rPr>
        <w:t>эти данные, кто их сделал – эти р</w:t>
      </w:r>
      <w:r w:rsidRPr="00983381">
        <w:rPr>
          <w:rFonts w:ascii="Times New Roman" w:hAnsi="Times New Roman"/>
          <w:sz w:val="28"/>
          <w:szCs w:val="28"/>
        </w:rPr>
        <w:t>аспределения по доходам?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А, сборник? Это социологи, это уже было напечатано. И мне два или три экземпляра прислали. И я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 w:rsidRPr="00AD09DB">
        <w:rPr>
          <w:rFonts w:ascii="Times New Roman" w:hAnsi="Times New Roman"/>
          <w:sz w:val="28"/>
          <w:szCs w:val="28"/>
        </w:rPr>
        <w:t>вообще,</w:t>
      </w:r>
      <w:r w:rsidRPr="00983381">
        <w:rPr>
          <w:rFonts w:ascii="Times New Roman" w:hAnsi="Times New Roman"/>
          <w:sz w:val="28"/>
          <w:szCs w:val="28"/>
        </w:rPr>
        <w:t xml:space="preserve"> не могла очень долго поверить своим глазам.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когда это произошло? Кто нажал, кто это разрешил?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Я не знаю</w:t>
      </w:r>
      <w:r>
        <w:rPr>
          <w:rFonts w:ascii="Times New Roman" w:hAnsi="Times New Roman"/>
          <w:sz w:val="28"/>
          <w:szCs w:val="28"/>
        </w:rPr>
        <w:t>. Но это же был 89-й год:</w:t>
      </w:r>
      <w:r w:rsidRPr="00983381">
        <w:rPr>
          <w:rFonts w:ascii="Times New Roman" w:hAnsi="Times New Roman"/>
          <w:sz w:val="28"/>
          <w:szCs w:val="28"/>
        </w:rPr>
        <w:t xml:space="preserve"> это же уже был Горбачев, это уже была перестройка. Вся эта история с Горбачевым и перестройкой, вот это все было тоже для меня очень</w:t>
      </w:r>
      <w:r>
        <w:rPr>
          <w:rFonts w:ascii="Times New Roman" w:hAnsi="Times New Roman"/>
          <w:sz w:val="28"/>
          <w:szCs w:val="28"/>
        </w:rPr>
        <w:t xml:space="preserve"> смешно: я все время </w:t>
      </w:r>
      <w:r w:rsidRPr="00983381">
        <w:rPr>
          <w:rFonts w:ascii="Times New Roman" w:hAnsi="Times New Roman"/>
          <w:sz w:val="28"/>
          <w:szCs w:val="28"/>
        </w:rPr>
        <w:t xml:space="preserve">не верила, что это Горбачев, с которым мы сидели в одной комнате, что он </w:t>
      </w:r>
      <w:r>
        <w:rPr>
          <w:rFonts w:ascii="Times New Roman" w:hAnsi="Times New Roman"/>
          <w:sz w:val="28"/>
          <w:szCs w:val="28"/>
        </w:rPr>
        <w:t>п</w:t>
      </w:r>
      <w:r w:rsidRPr="00983381">
        <w:rPr>
          <w:rFonts w:ascii="Times New Roman" w:hAnsi="Times New Roman"/>
          <w:sz w:val="28"/>
          <w:szCs w:val="28"/>
        </w:rPr>
        <w:t>резидент. Нет, он же был тогда первый секретарь. Г</w:t>
      </w:r>
      <w:r>
        <w:rPr>
          <w:rFonts w:ascii="Times New Roman" w:hAnsi="Times New Roman"/>
          <w:sz w:val="28"/>
          <w:szCs w:val="28"/>
        </w:rPr>
        <w:t>енеральный секретарь или первый? Н</w:t>
      </w:r>
      <w:r w:rsidRPr="00983381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не важно.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вы могли ему написать какую-то </w:t>
      </w:r>
      <w:r>
        <w:rPr>
          <w:rFonts w:ascii="Times New Roman" w:hAnsi="Times New Roman"/>
          <w:sz w:val="28"/>
          <w:szCs w:val="28"/>
        </w:rPr>
        <w:t>записку,</w:t>
      </w:r>
      <w:r w:rsidRPr="00983381">
        <w:rPr>
          <w:rFonts w:ascii="Times New Roman" w:hAnsi="Times New Roman"/>
          <w:sz w:val="28"/>
          <w:szCs w:val="28"/>
        </w:rPr>
        <w:t xml:space="preserve"> пользуясь своим знакомством</w:t>
      </w:r>
      <w:r>
        <w:rPr>
          <w:rFonts w:ascii="Times New Roman" w:hAnsi="Times New Roman"/>
          <w:sz w:val="28"/>
          <w:szCs w:val="28"/>
        </w:rPr>
        <w:t>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Нет, думаю, что нет. Он собирал </w:t>
      </w:r>
      <w:r>
        <w:rPr>
          <w:rFonts w:ascii="Times New Roman" w:hAnsi="Times New Roman"/>
          <w:sz w:val="28"/>
          <w:szCs w:val="28"/>
        </w:rPr>
        <w:t>все время науку… Н</w:t>
      </w:r>
      <w:r w:rsidRPr="00983381">
        <w:rPr>
          <w:rFonts w:ascii="Times New Roman" w:hAnsi="Times New Roman"/>
          <w:sz w:val="28"/>
          <w:szCs w:val="28"/>
        </w:rPr>
        <w:t>ет, не все время, но один раз я знаю точно, что собирал. И, видимо, он узнал про меня и сказал, чтобы позвали Римашевскую, чтобы она была на том совещании. И когда было это совещание, он меня подозвал, я подошла туда к нему, стали разговаривать в перерыве. Я говорю, мол, как и что. Он сказал: «Ты себе не представляешь как тяжело! Раиса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 xml:space="preserve">мне говорит – откажись. Но кто это может отказаться? Один день – это </w:t>
      </w:r>
      <w:r>
        <w:rPr>
          <w:rFonts w:ascii="Times New Roman" w:hAnsi="Times New Roman"/>
          <w:sz w:val="28"/>
          <w:szCs w:val="28"/>
        </w:rPr>
        <w:t>десять</w:t>
      </w:r>
      <w:r w:rsidRPr="00983381">
        <w:rPr>
          <w:rFonts w:ascii="Times New Roman" w:hAnsi="Times New Roman"/>
          <w:sz w:val="28"/>
          <w:szCs w:val="28"/>
        </w:rPr>
        <w:t xml:space="preserve"> лет жизни». Как-то так он все это рассказывал.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 с самого начала он понимал…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Это был 89-й год или 90-й, в общем, самое-самое.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как вы думаете, Наталья Михайловна, он вообще-то соответствовал этой должности по своему потенциалу?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Вообще говоря, у него, конечно, потенциал и до сих пор, такой, мне кажется, большой потенциал. Но, с моей точки зрения, может быть, я ошибаюсь здесь, но </w:t>
      </w:r>
      <w:r w:rsidRPr="000F7B78">
        <w:rPr>
          <w:rFonts w:ascii="Times New Roman" w:hAnsi="Times New Roman"/>
          <w:sz w:val="28"/>
          <w:szCs w:val="28"/>
        </w:rPr>
        <w:t>она [Раиса Максимовна] сильнее</w:t>
      </w:r>
      <w:r w:rsidRPr="00983381">
        <w:rPr>
          <w:rFonts w:ascii="Times New Roman" w:hAnsi="Times New Roman"/>
          <w:sz w:val="28"/>
          <w:szCs w:val="28"/>
        </w:rPr>
        <w:t xml:space="preserve"> была в этой паре. Она была сильнее. Я, конечно, с ней более-менее общалась уже когда они приехали после всех этих дел, когда Ельцин уже захватил власть… </w:t>
      </w:r>
      <w:r>
        <w:rPr>
          <w:rFonts w:ascii="Times New Roman" w:hAnsi="Times New Roman"/>
          <w:sz w:val="28"/>
          <w:szCs w:val="28"/>
        </w:rPr>
        <w:t>О</w:t>
      </w:r>
      <w:r w:rsidRPr="00983381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пыталась какие-то дела делать… А так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у нас с ней хорошие были отношения. И даже</w:t>
      </w:r>
      <w:r>
        <w:rPr>
          <w:rFonts w:ascii="Times New Roman" w:hAnsi="Times New Roman"/>
          <w:sz w:val="28"/>
          <w:szCs w:val="28"/>
        </w:rPr>
        <w:t xml:space="preserve"> (</w:t>
      </w:r>
      <w:r w:rsidRPr="00983381">
        <w:rPr>
          <w:rFonts w:ascii="Times New Roman" w:hAnsi="Times New Roman"/>
          <w:sz w:val="28"/>
          <w:szCs w:val="28"/>
        </w:rPr>
        <w:t>почти что перед своей болезнью</w:t>
      </w:r>
      <w:r>
        <w:rPr>
          <w:rFonts w:ascii="Times New Roman" w:hAnsi="Times New Roman"/>
          <w:sz w:val="28"/>
          <w:szCs w:val="28"/>
        </w:rPr>
        <w:t>) она</w:t>
      </w:r>
      <w:r w:rsidRPr="00983381">
        <w:rPr>
          <w:rFonts w:ascii="Times New Roman" w:hAnsi="Times New Roman"/>
          <w:sz w:val="28"/>
          <w:szCs w:val="28"/>
        </w:rPr>
        <w:t xml:space="preserve"> сказала мне: "Ты себе не представляешь, как он к тебе относится". А я говорю: "Почему не представляю? Представляю".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есть, все эти разговоры, обывательские слухи о том, что она во многом им руководила,</w:t>
      </w:r>
      <w:bookmarkStart w:id="0" w:name="_GoBack"/>
      <w:bookmarkEnd w:id="0"/>
      <w:r w:rsidRPr="00983381">
        <w:rPr>
          <w:rFonts w:ascii="Times New Roman" w:hAnsi="Times New Roman"/>
          <w:sz w:val="28"/>
          <w:szCs w:val="28"/>
        </w:rPr>
        <w:t xml:space="preserve"> соответствуют на ваш взгляд?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(задумавшись</w:t>
      </w:r>
      <w:r w:rsidRPr="00D16C20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 xml:space="preserve">Ведь вот в любой паре, независимо от статуса, есть одна сторона более сильная, другая слабее. Бывает, конечно, что они поближе, бывает еще дальше. Но насколько я вот сейчас уже могу судить…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Хотя</w:t>
      </w:r>
      <w:r w:rsidRPr="00983381">
        <w:rPr>
          <w:rFonts w:ascii="Times New Roman" w:hAnsi="Times New Roman"/>
          <w:sz w:val="28"/>
          <w:szCs w:val="28"/>
        </w:rPr>
        <w:t xml:space="preserve"> он мне прислал последнюю книгу, которую он написал, ей посвященную. В общем, просил посмотреть, прочитать, позвонить. Но я, конечно, не прочитала и не позвонила.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Почему?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 так, мне трудно читать сейчас. Не знаю, да мне это и не очень ин</w:t>
      </w:r>
      <w:r>
        <w:rPr>
          <w:rFonts w:ascii="Times New Roman" w:hAnsi="Times New Roman"/>
          <w:sz w:val="28"/>
          <w:szCs w:val="28"/>
        </w:rPr>
        <w:t>тересно. Я</w:t>
      </w:r>
      <w:r w:rsidRPr="00983381">
        <w:rPr>
          <w:rFonts w:ascii="Times New Roman" w:hAnsi="Times New Roman"/>
          <w:sz w:val="28"/>
          <w:szCs w:val="28"/>
        </w:rPr>
        <w:t xml:space="preserve"> скажу, </w:t>
      </w:r>
      <w:r w:rsidRPr="00AD09DB">
        <w:rPr>
          <w:rFonts w:ascii="Times New Roman" w:hAnsi="Times New Roman"/>
          <w:sz w:val="28"/>
          <w:szCs w:val="28"/>
        </w:rPr>
        <w:t>на самом деле,</w:t>
      </w:r>
      <w:r w:rsidRPr="00983381">
        <w:rPr>
          <w:rFonts w:ascii="Times New Roman" w:hAnsi="Times New Roman"/>
          <w:sz w:val="28"/>
          <w:szCs w:val="28"/>
        </w:rPr>
        <w:t xml:space="preserve"> я не знаю почему. А потом, мне приходится так много читать, понимаешь, так сказать, по обязанностям, что до этого не доходит.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Вы все-таки сконцентрированы на своей работе? Всегда, всю жизнь?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</w:t>
      </w:r>
      <w:r>
        <w:rPr>
          <w:rFonts w:ascii="Times New Roman" w:hAnsi="Times New Roman"/>
          <w:sz w:val="28"/>
          <w:szCs w:val="28"/>
        </w:rPr>
        <w:t>-да-да</w:t>
      </w:r>
      <w:r w:rsidRPr="00983381">
        <w:rPr>
          <w:rFonts w:ascii="Times New Roman" w:hAnsi="Times New Roman"/>
          <w:sz w:val="28"/>
          <w:szCs w:val="28"/>
        </w:rPr>
        <w:t>, всегда. Ну, вот видишь, я же уж</w:t>
      </w:r>
      <w:r>
        <w:rPr>
          <w:rFonts w:ascii="Times New Roman" w:hAnsi="Times New Roman"/>
          <w:sz w:val="28"/>
          <w:szCs w:val="28"/>
        </w:rPr>
        <w:t>е пришла к Горбачеву и к этому И</w:t>
      </w:r>
      <w:r w:rsidRPr="00983381">
        <w:rPr>
          <w:rFonts w:ascii="Times New Roman" w:hAnsi="Times New Roman"/>
          <w:sz w:val="28"/>
          <w:szCs w:val="28"/>
        </w:rPr>
        <w:t>нституту</w:t>
      </w:r>
      <w:r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Как вообще разрешили </w:t>
      </w:r>
      <w:r>
        <w:rPr>
          <w:rFonts w:ascii="Times New Roman" w:hAnsi="Times New Roman"/>
          <w:sz w:val="28"/>
          <w:szCs w:val="28"/>
        </w:rPr>
        <w:t>создать такой институт?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983381">
        <w:rPr>
          <w:rFonts w:ascii="Times New Roman" w:hAnsi="Times New Roman"/>
          <w:sz w:val="28"/>
          <w:szCs w:val="28"/>
        </w:rPr>
        <w:t>ак это все было</w:t>
      </w:r>
      <w:r>
        <w:rPr>
          <w:rFonts w:ascii="Times New Roman" w:hAnsi="Times New Roman"/>
          <w:sz w:val="28"/>
          <w:szCs w:val="28"/>
        </w:rPr>
        <w:t>? К</w:t>
      </w:r>
      <w:r w:rsidRPr="00983381">
        <w:rPr>
          <w:rFonts w:ascii="Times New Roman" w:hAnsi="Times New Roman"/>
          <w:sz w:val="28"/>
          <w:szCs w:val="28"/>
        </w:rPr>
        <w:t>ак вы его организовывали?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Я сейчас скажу. Когда началась перестройка, произошло довольно сильное </w:t>
      </w:r>
      <w:r>
        <w:rPr>
          <w:rFonts w:ascii="Times New Roman" w:hAnsi="Times New Roman"/>
          <w:sz w:val="28"/>
          <w:szCs w:val="28"/>
        </w:rPr>
        <w:t>«потепление»</w:t>
      </w:r>
      <w:r w:rsidRPr="00983381">
        <w:rPr>
          <w:rFonts w:ascii="Times New Roman" w:hAnsi="Times New Roman"/>
          <w:sz w:val="28"/>
          <w:szCs w:val="28"/>
        </w:rPr>
        <w:t>. Конечно, всем стало ясно, что бессмысленно закрывать информацию об уровне потребления и т.д. с точки зрения идеологии перестройки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983381">
        <w:rPr>
          <w:rFonts w:ascii="Times New Roman" w:hAnsi="Times New Roman"/>
          <w:sz w:val="28"/>
          <w:szCs w:val="28"/>
        </w:rPr>
        <w:t xml:space="preserve">А там кто был? Кто решал эти вопросы? Саркисян, </w:t>
      </w:r>
      <w:r w:rsidRPr="00AB5008">
        <w:rPr>
          <w:rFonts w:ascii="Times New Roman" w:hAnsi="Times New Roman"/>
          <w:sz w:val="28"/>
          <w:szCs w:val="28"/>
        </w:rPr>
        <w:t>Можин… при Рыжкове</w:t>
      </w:r>
      <w:r w:rsidRPr="00983381">
        <w:rPr>
          <w:rFonts w:ascii="Times New Roman" w:hAnsi="Times New Roman"/>
          <w:sz w:val="28"/>
          <w:szCs w:val="28"/>
        </w:rPr>
        <w:t>. Ну, в каком-то смысле Горбачев.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Можин же был тоже в ЦК где-то?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да, 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>
        <w:rPr>
          <w:rFonts w:ascii="Times New Roman" w:hAnsi="Times New Roman"/>
          <w:sz w:val="28"/>
          <w:szCs w:val="28"/>
        </w:rPr>
        <w:t xml:space="preserve"> О</w:t>
      </w:r>
      <w:r w:rsidRPr="00983381">
        <w:rPr>
          <w:rFonts w:ascii="Times New Roman" w:hAnsi="Times New Roman"/>
          <w:sz w:val="28"/>
          <w:szCs w:val="28"/>
        </w:rPr>
        <w:t>н был секретарем</w:t>
      </w:r>
      <w:r>
        <w:rPr>
          <w:rFonts w:ascii="Times New Roman" w:hAnsi="Times New Roman"/>
          <w:sz w:val="28"/>
          <w:szCs w:val="28"/>
        </w:rPr>
        <w:t xml:space="preserve"> по науке</w:t>
      </w:r>
      <w:r w:rsidRPr="00983381">
        <w:rPr>
          <w:rFonts w:ascii="Times New Roman" w:hAnsi="Times New Roman"/>
          <w:sz w:val="28"/>
          <w:szCs w:val="28"/>
        </w:rPr>
        <w:t>?</w:t>
      </w:r>
    </w:p>
    <w:p w:rsidR="00CF79BD" w:rsidRPr="00983381" w:rsidRDefault="00CF79BD" w:rsidP="00F50E2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Мне кажется, он был по экономике. И когда началась перестройка, понятно стало, что социальные проблемы – это важнейший пункт перестройки… Но, если все закрыто, то и никаких исследований не могло быть в этой области. И поэтому было ясно, что нужно знать, что происходит вообще в обществе, куда идти, что делать. И было такое постановление Совета министров, ЦК (как всегда это бывало)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и там было два пункта, один из которых был связан с организацией этого института </w:t>
      </w:r>
      <w:r w:rsidRPr="003316FB">
        <w:rPr>
          <w:rFonts w:ascii="Times New Roman" w:hAnsi="Times New Roman"/>
          <w:sz w:val="28"/>
          <w:szCs w:val="28"/>
        </w:rPr>
        <w:t>[Института социально-экономических проблем народонаселения],</w:t>
      </w:r>
      <w:r w:rsidRPr="00983381">
        <w:rPr>
          <w:rFonts w:ascii="Times New Roman" w:hAnsi="Times New Roman"/>
          <w:sz w:val="28"/>
          <w:szCs w:val="28"/>
        </w:rPr>
        <w:t xml:space="preserve"> а второй – с организацией Центра Заславской, где она стала начальни</w:t>
      </w:r>
      <w:r>
        <w:rPr>
          <w:rFonts w:ascii="Times New Roman" w:hAnsi="Times New Roman"/>
          <w:sz w:val="28"/>
          <w:szCs w:val="28"/>
        </w:rPr>
        <w:t>цей. Как это называется? Центр…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Я </w:t>
      </w:r>
      <w:r>
        <w:rPr>
          <w:rFonts w:ascii="Times New Roman" w:hAnsi="Times New Roman"/>
          <w:sz w:val="28"/>
          <w:szCs w:val="28"/>
        </w:rPr>
        <w:t>не знаю. К</w:t>
      </w:r>
      <w:r w:rsidRPr="00983381">
        <w:rPr>
          <w:rFonts w:ascii="Times New Roman" w:hAnsi="Times New Roman"/>
          <w:sz w:val="28"/>
          <w:szCs w:val="28"/>
        </w:rPr>
        <w:t>акой центр</w:t>
      </w:r>
      <w:r>
        <w:rPr>
          <w:rFonts w:ascii="Times New Roman" w:hAnsi="Times New Roman"/>
          <w:sz w:val="28"/>
          <w:szCs w:val="28"/>
        </w:rPr>
        <w:t>?</w:t>
      </w:r>
      <w:r w:rsidRPr="00983381">
        <w:rPr>
          <w:rFonts w:ascii="Times New Roman" w:hAnsi="Times New Roman"/>
          <w:sz w:val="28"/>
          <w:szCs w:val="28"/>
        </w:rPr>
        <w:t xml:space="preserve"> Заславская тогда приехала из Новосибирска?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 да, она сюда приехала…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они там, в Новосибирске тоже ведь занимались социальными </w:t>
      </w:r>
      <w:r>
        <w:rPr>
          <w:rFonts w:ascii="Times New Roman" w:hAnsi="Times New Roman"/>
          <w:sz w:val="28"/>
          <w:szCs w:val="28"/>
        </w:rPr>
        <w:t>проблемами? Заславская, Можина…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они занимались социальными проблемами. И вот в этом постановлении был пункт об организации… Как это называется? Левада!</w:t>
      </w:r>
    </w:p>
    <w:p w:rsidR="00CF79BD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А, Центр изучения общественного мнения Левады</w:t>
      </w:r>
      <w:r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общественного мнения. Там был как раз пункт, связанный с организацией Центра изучения общественного мнения. Это должно было быть при профсоюзах. Ну и </w:t>
      </w:r>
      <w:r w:rsidRPr="003316FB">
        <w:rPr>
          <w:rFonts w:ascii="Times New Roman" w:hAnsi="Times New Roman"/>
          <w:sz w:val="28"/>
          <w:szCs w:val="28"/>
        </w:rPr>
        <w:t>она [Т.И. Заславская]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согласилась. Как раз мы с ней общались…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что, она первая возглавила Центр изучения общественного мнения?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Леваду она потом привела к себе?</w:t>
      </w:r>
    </w:p>
    <w:p w:rsidR="00CF79BD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Pr="00983381">
        <w:rPr>
          <w:rFonts w:ascii="Times New Roman" w:hAnsi="Times New Roman"/>
          <w:sz w:val="28"/>
          <w:szCs w:val="28"/>
        </w:rPr>
        <w:t xml:space="preserve">а. Когда мы с ней общались, я говорю: "Тань, бери ты этот институт, это ж твое дело, ты же там все </w:t>
      </w:r>
      <w:r w:rsidRPr="003316FB">
        <w:rPr>
          <w:rFonts w:ascii="Times New Roman" w:hAnsi="Times New Roman"/>
          <w:sz w:val="28"/>
          <w:szCs w:val="28"/>
        </w:rPr>
        <w:t>[знаешь]…"</w:t>
      </w:r>
      <w:r w:rsidRPr="00983381">
        <w:rPr>
          <w:rFonts w:ascii="Times New Roman" w:hAnsi="Times New Roman"/>
          <w:sz w:val="28"/>
          <w:szCs w:val="28"/>
        </w:rPr>
        <w:t xml:space="preserve"> А она говорит:</w:t>
      </w:r>
      <w:r>
        <w:rPr>
          <w:rFonts w:ascii="Times New Roman" w:hAnsi="Times New Roman"/>
          <w:sz w:val="28"/>
          <w:szCs w:val="28"/>
        </w:rPr>
        <w:t xml:space="preserve"> "Нет, нет, я нет".</w:t>
      </w:r>
      <w:r w:rsidRPr="00983381">
        <w:rPr>
          <w:rFonts w:ascii="Times New Roman" w:hAnsi="Times New Roman"/>
          <w:sz w:val="28"/>
          <w:szCs w:val="28"/>
        </w:rPr>
        <w:t xml:space="preserve">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251D">
        <w:rPr>
          <w:rFonts w:ascii="Times New Roman" w:hAnsi="Times New Roman"/>
          <w:sz w:val="28"/>
          <w:szCs w:val="28"/>
        </w:rPr>
        <w:t>А в это время Аганбегян был академиком-секретарём отделения экономики.</w:t>
      </w:r>
      <w:r w:rsidRPr="00983381">
        <w:rPr>
          <w:rFonts w:ascii="Times New Roman" w:hAnsi="Times New Roman"/>
          <w:sz w:val="28"/>
          <w:szCs w:val="28"/>
        </w:rPr>
        <w:t xml:space="preserve"> И вот он в один прекрасный день приглашает меня к себе и говорит: «Ну, давай, соглашайся быть директором!» Я сначала сказала: "Ты что? Я же такая скромная и непубличная, мало публичная… Ну ладно, я подумаю". Ну, короче, </w:t>
      </w:r>
      <w:r w:rsidRPr="004E251D">
        <w:rPr>
          <w:rFonts w:ascii="Times New Roman" w:hAnsi="Times New Roman"/>
          <w:sz w:val="28"/>
          <w:szCs w:val="28"/>
        </w:rPr>
        <w:t>конечно</w:t>
      </w:r>
      <w:r w:rsidRPr="00983381">
        <w:rPr>
          <w:rFonts w:ascii="Times New Roman" w:hAnsi="Times New Roman"/>
          <w:sz w:val="28"/>
          <w:szCs w:val="28"/>
        </w:rPr>
        <w:t xml:space="preserve">, я согласилась. Но дело в том, что мы уже провели два </w:t>
      </w:r>
      <w:r>
        <w:rPr>
          <w:rFonts w:ascii="Times New Roman" w:hAnsi="Times New Roman"/>
          <w:sz w:val="28"/>
          <w:szCs w:val="28"/>
        </w:rPr>
        <w:t>«</w:t>
      </w:r>
      <w:r w:rsidRPr="00983381">
        <w:rPr>
          <w:rFonts w:ascii="Times New Roman" w:hAnsi="Times New Roman"/>
          <w:sz w:val="28"/>
          <w:szCs w:val="28"/>
        </w:rPr>
        <w:t>Таганрога</w:t>
      </w:r>
      <w:r>
        <w:rPr>
          <w:rFonts w:ascii="Times New Roman" w:hAnsi="Times New Roman"/>
          <w:sz w:val="28"/>
          <w:szCs w:val="28"/>
        </w:rPr>
        <w:t>»</w:t>
      </w:r>
      <w:r w:rsidRPr="00983381">
        <w:rPr>
          <w:rFonts w:ascii="Times New Roman" w:hAnsi="Times New Roman"/>
          <w:sz w:val="28"/>
          <w:szCs w:val="28"/>
        </w:rPr>
        <w:t xml:space="preserve"> к этому времени.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Это на базе ЦЭМИ провели два </w:t>
      </w:r>
      <w:r>
        <w:rPr>
          <w:rFonts w:ascii="Times New Roman" w:hAnsi="Times New Roman"/>
          <w:sz w:val="28"/>
          <w:szCs w:val="28"/>
        </w:rPr>
        <w:t>«</w:t>
      </w:r>
      <w:r w:rsidRPr="00983381">
        <w:rPr>
          <w:rFonts w:ascii="Times New Roman" w:hAnsi="Times New Roman"/>
          <w:sz w:val="28"/>
          <w:szCs w:val="28"/>
        </w:rPr>
        <w:t>Таганрога</w:t>
      </w:r>
      <w:r>
        <w:rPr>
          <w:rFonts w:ascii="Times New Roman" w:hAnsi="Times New Roman"/>
          <w:sz w:val="28"/>
          <w:szCs w:val="28"/>
        </w:rPr>
        <w:t>»</w:t>
      </w:r>
      <w:r w:rsidRPr="00983381">
        <w:rPr>
          <w:rFonts w:ascii="Times New Roman" w:hAnsi="Times New Roman"/>
          <w:sz w:val="28"/>
          <w:szCs w:val="28"/>
        </w:rPr>
        <w:t>, 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да, 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>
        <w:rPr>
          <w:rFonts w:ascii="Times New Roman" w:hAnsi="Times New Roman"/>
          <w:sz w:val="28"/>
          <w:szCs w:val="28"/>
        </w:rPr>
        <w:t xml:space="preserve"> Первый был у вас, в</w:t>
      </w:r>
      <w:r w:rsidRPr="00983381">
        <w:rPr>
          <w:rFonts w:ascii="Times New Roman" w:hAnsi="Times New Roman"/>
          <w:sz w:val="28"/>
          <w:szCs w:val="28"/>
        </w:rPr>
        <w:t>ы говорили, сразу по всем проблемам, общий такой.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он все время был один.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Нет, ведь каждый же был чему-то отдельно посвящен. А второй?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Там дело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знаешь</w:t>
      </w:r>
      <w:r>
        <w:rPr>
          <w:rFonts w:ascii="Times New Roman" w:hAnsi="Times New Roman"/>
          <w:sz w:val="28"/>
          <w:szCs w:val="28"/>
        </w:rPr>
        <w:t>, в чем: т</w:t>
      </w:r>
      <w:r w:rsidRPr="00983381">
        <w:rPr>
          <w:rFonts w:ascii="Times New Roman" w:hAnsi="Times New Roman"/>
          <w:sz w:val="28"/>
          <w:szCs w:val="28"/>
        </w:rPr>
        <w:t xml:space="preserve">ам была основная часть и вспомогательная. Вспомогательная все время менялась, а основная часть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983381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>т</w:t>
      </w:r>
      <w:r w:rsidRPr="00983381">
        <w:rPr>
          <w:rFonts w:ascii="Times New Roman" w:hAnsi="Times New Roman"/>
          <w:sz w:val="28"/>
          <w:szCs w:val="28"/>
        </w:rPr>
        <w:t>. Ну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и все они были связаны с социальной проблематикой. </w:t>
      </w:r>
    </w:p>
    <w:p w:rsidR="00CF79BD" w:rsidRPr="004E251D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251D">
        <w:rPr>
          <w:rFonts w:ascii="Times New Roman" w:hAnsi="Times New Roman"/>
          <w:sz w:val="28"/>
          <w:szCs w:val="28"/>
        </w:rPr>
        <w:t>Да, про организацию Института там было написано, в этом постановлении… И мне</w:t>
      </w:r>
      <w:r>
        <w:rPr>
          <w:rFonts w:ascii="Times New Roman" w:hAnsi="Times New Roman"/>
          <w:sz w:val="28"/>
          <w:szCs w:val="28"/>
        </w:rPr>
        <w:t>, конечно, было очень интересно.</w:t>
      </w:r>
      <w:r w:rsidRPr="004E251D">
        <w:rPr>
          <w:rFonts w:ascii="Times New Roman" w:hAnsi="Times New Roman"/>
          <w:sz w:val="28"/>
          <w:szCs w:val="28"/>
        </w:rPr>
        <w:t xml:space="preserve"> Мне интересны были и эти исследования и вообще эта вся проблематика.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 практически вы были обл</w:t>
      </w:r>
      <w:r>
        <w:rPr>
          <w:rFonts w:ascii="Times New Roman" w:hAnsi="Times New Roman"/>
          <w:sz w:val="28"/>
          <w:szCs w:val="28"/>
        </w:rPr>
        <w:t>адателями уникальной информации?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уникальной информации.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Еще же не было всех этих массовых об</w:t>
      </w:r>
      <w:r>
        <w:rPr>
          <w:rFonts w:ascii="Times New Roman" w:hAnsi="Times New Roman"/>
          <w:sz w:val="28"/>
          <w:szCs w:val="28"/>
        </w:rPr>
        <w:t>следований</w:t>
      </w:r>
      <w:r w:rsidRPr="00983381">
        <w:rPr>
          <w:rFonts w:ascii="Times New Roman" w:hAnsi="Times New Roman"/>
          <w:sz w:val="28"/>
          <w:szCs w:val="28"/>
        </w:rPr>
        <w:t xml:space="preserve"> как сейчас.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Нет. Тогда вообще ничего не было. Только один этот </w:t>
      </w:r>
      <w:r>
        <w:rPr>
          <w:rFonts w:ascii="Times New Roman" w:hAnsi="Times New Roman"/>
          <w:sz w:val="28"/>
          <w:szCs w:val="28"/>
        </w:rPr>
        <w:t>«</w:t>
      </w:r>
      <w:r w:rsidRPr="00983381">
        <w:rPr>
          <w:rFonts w:ascii="Times New Roman" w:hAnsi="Times New Roman"/>
          <w:sz w:val="28"/>
          <w:szCs w:val="28"/>
        </w:rPr>
        <w:t>Таганрог</w:t>
      </w:r>
      <w:r>
        <w:rPr>
          <w:rFonts w:ascii="Times New Roman" w:hAnsi="Times New Roman"/>
          <w:sz w:val="28"/>
          <w:szCs w:val="28"/>
        </w:rPr>
        <w:t>»</w:t>
      </w:r>
      <w:r w:rsidRPr="00983381">
        <w:rPr>
          <w:rFonts w:ascii="Times New Roman" w:hAnsi="Times New Roman"/>
          <w:sz w:val="28"/>
          <w:szCs w:val="28"/>
        </w:rPr>
        <w:t xml:space="preserve"> был.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вы тогда по тысяче же брали, там, да? По тысяче семей в каждой выборке?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Нет. Там уже было по три тысячи.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По три тысячи?</w:t>
      </w:r>
    </w:p>
    <w:p w:rsidR="00CF79BD" w:rsidRPr="00983381" w:rsidRDefault="00CF79BD" w:rsidP="00FA72E1">
      <w:pPr>
        <w:tabs>
          <w:tab w:val="left" w:pos="631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вот такие мощные исследования проводили. Ну и я, в общем, дала согласие, и пошло-поехало. Аганбегян потом ушел через некоторое время, не досидев своего срока, потому что он понимал, что рынок, и надо «быть на рынке». Я так думаю</w:t>
      </w:r>
      <w:r>
        <w:rPr>
          <w:rFonts w:ascii="Times New Roman" w:hAnsi="Times New Roman"/>
          <w:sz w:val="28"/>
          <w:szCs w:val="28"/>
        </w:rPr>
        <w:t>… О</w:t>
      </w:r>
      <w:r w:rsidRPr="00983381">
        <w:rPr>
          <w:rFonts w:ascii="Times New Roman" w:hAnsi="Times New Roman"/>
          <w:sz w:val="28"/>
          <w:szCs w:val="28"/>
        </w:rPr>
        <w:t>ни уже потом переехали сюда…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у вас не было желания «быть на рынке»?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Понимаешь, в чем дело, наш продукт, он не очень рыночный. Кому? Кому он нужен? Много у нас было проектов разных. Ну, вот один (это тот, о котором</w:t>
      </w:r>
      <w:r>
        <w:rPr>
          <w:rFonts w:ascii="Times New Roman" w:hAnsi="Times New Roman"/>
          <w:sz w:val="28"/>
          <w:szCs w:val="28"/>
        </w:rPr>
        <w:t xml:space="preserve"> я рассказывала) – «Запад-Восток»</w:t>
      </w:r>
      <w:r w:rsidRPr="00983381">
        <w:rPr>
          <w:rFonts w:ascii="Times New Roman" w:hAnsi="Times New Roman"/>
          <w:sz w:val="28"/>
          <w:szCs w:val="28"/>
        </w:rPr>
        <w:t xml:space="preserve">. Он был все-таки рыночный, но нам-то платили наши, так сказать, бюджет платил. </w:t>
      </w:r>
      <w:r>
        <w:rPr>
          <w:rFonts w:ascii="Times New Roman" w:hAnsi="Times New Roman"/>
          <w:sz w:val="28"/>
          <w:szCs w:val="28"/>
        </w:rPr>
        <w:t>А в 88-</w:t>
      </w:r>
      <w:r w:rsidRPr="00983381">
        <w:rPr>
          <w:rFonts w:ascii="Times New Roman" w:hAnsi="Times New Roman"/>
          <w:sz w:val="28"/>
          <w:szCs w:val="28"/>
        </w:rPr>
        <w:t>м мы начали проект «Гендер».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В 88</w:t>
      </w:r>
      <w:r>
        <w:rPr>
          <w:rFonts w:ascii="Times New Roman" w:hAnsi="Times New Roman"/>
          <w:sz w:val="28"/>
          <w:szCs w:val="28"/>
        </w:rPr>
        <w:t>-м</w:t>
      </w:r>
      <w:r w:rsidRPr="00983381">
        <w:rPr>
          <w:rFonts w:ascii="Times New Roman" w:hAnsi="Times New Roman"/>
          <w:sz w:val="28"/>
          <w:szCs w:val="28"/>
        </w:rPr>
        <w:t>? Вот, я же говорила, что вы первыми были.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Конечно. Потому что, по-моему, в Африке было первое большое всемирное совещание женщин. И Наташа Захарова поехала туда, мы ее послали. Только с её напором можно было туда проехать, полететь. Она, значит, вернулась: "Давайте напишем статью".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>
        <w:rPr>
          <w:rFonts w:ascii="Times New Roman" w:hAnsi="Times New Roman"/>
          <w:sz w:val="28"/>
          <w:szCs w:val="28"/>
        </w:rPr>
        <w:t xml:space="preserve"> А как вообще в</w:t>
      </w:r>
      <w:r w:rsidRPr="00983381">
        <w:rPr>
          <w:rFonts w:ascii="Times New Roman" w:hAnsi="Times New Roman"/>
          <w:sz w:val="28"/>
          <w:szCs w:val="28"/>
        </w:rPr>
        <w:t>ы узнали, про гендерную тематику в то время? Ведь вся эта идея гендера… У нас же это слово было ругательное!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Я тебе скажу так: у меня есть чутье. Чутье на новое. </w:t>
      </w:r>
      <w:r>
        <w:rPr>
          <w:rFonts w:ascii="Times New Roman" w:hAnsi="Times New Roman"/>
          <w:sz w:val="28"/>
          <w:szCs w:val="28"/>
        </w:rPr>
        <w:t>В</w:t>
      </w:r>
      <w:r w:rsidRPr="00983381">
        <w:rPr>
          <w:rFonts w:ascii="Times New Roman" w:hAnsi="Times New Roman"/>
          <w:sz w:val="28"/>
          <w:szCs w:val="28"/>
        </w:rPr>
        <w:t xml:space="preserve">ообще все исследования, новые исследования, которые 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983381">
        <w:rPr>
          <w:rFonts w:ascii="Times New Roman" w:hAnsi="Times New Roman"/>
          <w:sz w:val="28"/>
          <w:szCs w:val="28"/>
        </w:rPr>
        <w:t>проводила</w:t>
      </w:r>
      <w:r>
        <w:rPr>
          <w:rFonts w:ascii="Times New Roman" w:hAnsi="Times New Roman"/>
          <w:sz w:val="28"/>
          <w:szCs w:val="28"/>
        </w:rPr>
        <w:t>, я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 w:rsidRPr="00286024">
        <w:rPr>
          <w:rFonts w:ascii="Times New Roman" w:hAnsi="Times New Roman"/>
          <w:sz w:val="28"/>
          <w:szCs w:val="28"/>
        </w:rPr>
        <w:t>примерно</w:t>
      </w:r>
      <w:r w:rsidRPr="00983381">
        <w:rPr>
          <w:rFonts w:ascii="Times New Roman" w:hAnsi="Times New Roman"/>
          <w:sz w:val="28"/>
          <w:szCs w:val="28"/>
        </w:rPr>
        <w:t xml:space="preserve"> опережала на </w:t>
      </w:r>
      <w:r>
        <w:rPr>
          <w:rFonts w:ascii="Times New Roman" w:hAnsi="Times New Roman"/>
          <w:sz w:val="28"/>
          <w:szCs w:val="28"/>
        </w:rPr>
        <w:t>десять</w:t>
      </w:r>
      <w:r w:rsidRPr="00983381">
        <w:rPr>
          <w:rFonts w:ascii="Times New Roman" w:hAnsi="Times New Roman"/>
          <w:sz w:val="28"/>
          <w:szCs w:val="28"/>
        </w:rPr>
        <w:t xml:space="preserve"> лет всех. Понимаешь? Я не знаю, как это. Вот, например, </w:t>
      </w:r>
      <w:r>
        <w:rPr>
          <w:rFonts w:ascii="Times New Roman" w:hAnsi="Times New Roman"/>
          <w:sz w:val="28"/>
          <w:szCs w:val="28"/>
        </w:rPr>
        <w:t>«Гендер»</w:t>
      </w:r>
      <w:r w:rsidRPr="00983381">
        <w:rPr>
          <w:rFonts w:ascii="Times New Roman" w:hAnsi="Times New Roman"/>
          <w:sz w:val="28"/>
          <w:szCs w:val="28"/>
        </w:rPr>
        <w:t>. Даже никто не знал, что это такое.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Слова же никто не знал.</w:t>
      </w:r>
    </w:p>
    <w:p w:rsidR="00CF79BD" w:rsidRPr="006134E9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 w:rsidRPr="006134E9">
        <w:rPr>
          <w:rFonts w:ascii="Times New Roman" w:hAnsi="Times New Roman"/>
          <w:sz w:val="28"/>
          <w:szCs w:val="28"/>
        </w:rPr>
        <w:t>Гендер или тендер? И что это такое? А я не знаю даже, как это вдруг меня туда потянуло. Вот Ася Посадская, которая с Соросом все флиртовала, узнала… Мы написали тройственную статью. Я, Ася Посадская и Наташа Захарова.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Да, я помню эту статью.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Она называлась очень просто: «Как мы решаем женский вопрос», и никто на нее не обратил внимания. Её опубликовал «Коммунист». Там две мои работы опубликовал </w:t>
      </w:r>
      <w:r w:rsidRPr="0028724F">
        <w:rPr>
          <w:rFonts w:ascii="Times New Roman" w:hAnsi="Times New Roman"/>
          <w:sz w:val="28"/>
          <w:szCs w:val="28"/>
        </w:rPr>
        <w:t>Гайдар</w:t>
      </w:r>
      <w:r w:rsidRPr="00983381">
        <w:rPr>
          <w:rFonts w:ascii="Times New Roman" w:hAnsi="Times New Roman"/>
          <w:sz w:val="28"/>
          <w:szCs w:val="28"/>
        </w:rPr>
        <w:t xml:space="preserve">, по-моему, и эту тоже. Он в это время был в «Коммунисте». </w:t>
      </w:r>
      <w:r>
        <w:rPr>
          <w:rFonts w:ascii="Times New Roman" w:hAnsi="Times New Roman"/>
          <w:sz w:val="28"/>
          <w:szCs w:val="28"/>
        </w:rPr>
        <w:t>Эту статью</w:t>
      </w:r>
      <w:r w:rsidRPr="00983381">
        <w:rPr>
          <w:rFonts w:ascii="Times New Roman" w:hAnsi="Times New Roman"/>
          <w:sz w:val="28"/>
          <w:szCs w:val="28"/>
        </w:rPr>
        <w:t xml:space="preserve"> перевели </w:t>
      </w:r>
      <w:r>
        <w:rPr>
          <w:rFonts w:ascii="Times New Roman" w:hAnsi="Times New Roman"/>
          <w:sz w:val="28"/>
          <w:szCs w:val="28"/>
        </w:rPr>
        <w:t>тринадцать</w:t>
      </w:r>
      <w:r w:rsidRPr="00983381">
        <w:rPr>
          <w:rFonts w:ascii="Times New Roman" w:hAnsi="Times New Roman"/>
          <w:sz w:val="28"/>
          <w:szCs w:val="28"/>
        </w:rPr>
        <w:t xml:space="preserve"> стран.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>
        <w:rPr>
          <w:rFonts w:ascii="Times New Roman" w:hAnsi="Times New Roman"/>
          <w:sz w:val="28"/>
          <w:szCs w:val="28"/>
        </w:rPr>
        <w:t xml:space="preserve"> А как, Наталья Михайловна, вы как женщина в науке, в</w:t>
      </w:r>
      <w:r w:rsidRPr="00983381">
        <w:rPr>
          <w:rFonts w:ascii="Times New Roman" w:hAnsi="Times New Roman"/>
          <w:sz w:val="28"/>
          <w:szCs w:val="28"/>
        </w:rPr>
        <w:t>ы лично чувствовали эти гендерные проблемы?</w:t>
      </w:r>
    </w:p>
    <w:p w:rsidR="00CF79BD" w:rsidRPr="00983381" w:rsidRDefault="00CF79BD" w:rsidP="00653F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 xml:space="preserve">Я скажу почему: </w:t>
      </w:r>
      <w:r>
        <w:rPr>
          <w:rFonts w:ascii="Times New Roman" w:hAnsi="Times New Roman"/>
          <w:sz w:val="28"/>
          <w:szCs w:val="28"/>
        </w:rPr>
        <w:t xml:space="preserve">отчасти </w:t>
      </w:r>
      <w:r w:rsidRPr="00983381">
        <w:rPr>
          <w:rFonts w:ascii="Times New Roman" w:hAnsi="Times New Roman"/>
          <w:sz w:val="28"/>
          <w:szCs w:val="28"/>
        </w:rPr>
        <w:t>потому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что у нас же были отрасли женские и мужские. Мужские отрасли – это «тяжелые» отрасли: оборонка, добытчики, потом, </w:t>
      </w:r>
      <w:r>
        <w:rPr>
          <w:rFonts w:ascii="Times New Roman" w:hAnsi="Times New Roman"/>
          <w:sz w:val="28"/>
          <w:szCs w:val="28"/>
        </w:rPr>
        <w:t>кто переплавлял, кто производил</w:t>
      </w:r>
      <w:r w:rsidRPr="00983381">
        <w:rPr>
          <w:rFonts w:ascii="Times New Roman" w:hAnsi="Times New Roman"/>
          <w:sz w:val="28"/>
          <w:szCs w:val="28"/>
        </w:rPr>
        <w:t>… В</w:t>
      </w:r>
      <w:r>
        <w:rPr>
          <w:rFonts w:ascii="Times New Roman" w:hAnsi="Times New Roman"/>
          <w:sz w:val="28"/>
          <w:szCs w:val="28"/>
        </w:rPr>
        <w:t xml:space="preserve"> общем, тяжелая промышленность, и</w:t>
      </w:r>
      <w:r w:rsidRPr="00983381">
        <w:rPr>
          <w:rFonts w:ascii="Times New Roman" w:hAnsi="Times New Roman"/>
          <w:sz w:val="28"/>
          <w:szCs w:val="28"/>
        </w:rPr>
        <w:t xml:space="preserve"> промышленность вообще</w:t>
      </w:r>
      <w:r>
        <w:rPr>
          <w:rFonts w:ascii="Times New Roman" w:hAnsi="Times New Roman"/>
          <w:sz w:val="28"/>
          <w:szCs w:val="28"/>
        </w:rPr>
        <w:t xml:space="preserve">, где </w:t>
      </w:r>
      <w:r w:rsidRPr="00983381">
        <w:rPr>
          <w:rFonts w:ascii="Times New Roman" w:hAnsi="Times New Roman"/>
          <w:sz w:val="28"/>
          <w:szCs w:val="28"/>
        </w:rPr>
        <w:t>женщинам оставалась только легкая промышленность: текстиль, ткани, швейная. И было такое отношение: и так, мол, проживут</w:t>
      </w:r>
      <w:r>
        <w:rPr>
          <w:rFonts w:ascii="Times New Roman" w:hAnsi="Times New Roman"/>
          <w:sz w:val="28"/>
          <w:szCs w:val="28"/>
        </w:rPr>
        <w:t>, б</w:t>
      </w:r>
      <w:r w:rsidRPr="00983381">
        <w:rPr>
          <w:rFonts w:ascii="Times New Roman" w:hAnsi="Times New Roman"/>
          <w:sz w:val="28"/>
          <w:szCs w:val="28"/>
        </w:rPr>
        <w:t xml:space="preserve">ез текстиля и без ткани. Я так понимаю их </w:t>
      </w:r>
      <w:r w:rsidRPr="003316FB">
        <w:rPr>
          <w:rFonts w:ascii="Times New Roman" w:hAnsi="Times New Roman"/>
          <w:sz w:val="28"/>
          <w:szCs w:val="28"/>
        </w:rPr>
        <w:t>[властей]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 xml:space="preserve">отношение к этому. Ну, что мы сейчас будем лукавить, если все это прекрасно и тогда представляли. Поэтому и разница была: женские отрасли, мужские отрасли (нужные и не очень нужные). И доля женщин и мужчин там разная. И, самое главное, что была дискриминация в смысле оплаты труда. </w:t>
      </w:r>
      <w:r>
        <w:rPr>
          <w:rFonts w:ascii="Times New Roman" w:hAnsi="Times New Roman"/>
          <w:sz w:val="28"/>
          <w:szCs w:val="28"/>
        </w:rPr>
        <w:t>З</w:t>
      </w:r>
      <w:r w:rsidRPr="00983381">
        <w:rPr>
          <w:rFonts w:ascii="Times New Roman" w:hAnsi="Times New Roman"/>
          <w:sz w:val="28"/>
          <w:szCs w:val="28"/>
        </w:rPr>
        <w:t xml:space="preserve">десь было два фактора. С одной стороны, фактор того, что женщины - они вторые работники в семье, поэтому им можно не доплачивать. А мужчинам невозможно, иначе тогда воспроизводство страдает. Другой фактор был связан с тем что, </w:t>
      </w:r>
      <w:r>
        <w:rPr>
          <w:rFonts w:ascii="Times New Roman" w:hAnsi="Times New Roman"/>
          <w:sz w:val="28"/>
          <w:szCs w:val="28"/>
        </w:rPr>
        <w:t>ж</w:t>
      </w:r>
      <w:r w:rsidRPr="00983381">
        <w:rPr>
          <w:rFonts w:ascii="Times New Roman" w:hAnsi="Times New Roman"/>
          <w:sz w:val="28"/>
          <w:szCs w:val="28"/>
        </w:rPr>
        <w:t xml:space="preserve">енщинам </w:t>
      </w:r>
      <w:r w:rsidRPr="00665FE4">
        <w:rPr>
          <w:rFonts w:ascii="Times New Roman" w:hAnsi="Times New Roman"/>
          <w:sz w:val="28"/>
          <w:szCs w:val="28"/>
        </w:rPr>
        <w:t>как бы</w:t>
      </w:r>
      <w:r w:rsidRPr="00983381">
        <w:rPr>
          <w:rFonts w:ascii="Times New Roman" w:hAnsi="Times New Roman"/>
          <w:sz w:val="28"/>
          <w:szCs w:val="28"/>
        </w:rPr>
        <w:t xml:space="preserve"> не доверяли: они не то будут делать, не то говорить, над ними невозможно поставить надсмотрщиков, они убегут</w:t>
      </w:r>
      <w:r>
        <w:rPr>
          <w:rFonts w:ascii="Times New Roman" w:hAnsi="Times New Roman"/>
          <w:sz w:val="28"/>
          <w:szCs w:val="28"/>
        </w:rPr>
        <w:t>… Н</w:t>
      </w:r>
      <w:r w:rsidRPr="00983381">
        <w:rPr>
          <w:rFonts w:ascii="Times New Roman" w:hAnsi="Times New Roman"/>
          <w:sz w:val="28"/>
          <w:szCs w:val="28"/>
        </w:rPr>
        <w:t xml:space="preserve">апример, среди журналистов было мало женщин, на всех международных совещаниях, в международных отношениях и так далее были мужчины.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есть, вы это все-таки ощущали?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Ощущал</w:t>
      </w:r>
      <w:r>
        <w:rPr>
          <w:rFonts w:ascii="Times New Roman" w:hAnsi="Times New Roman"/>
          <w:sz w:val="28"/>
          <w:szCs w:val="28"/>
        </w:rPr>
        <w:t>и</w:t>
      </w:r>
      <w:r w:rsidRPr="00983381">
        <w:rPr>
          <w:rFonts w:ascii="Times New Roman" w:hAnsi="Times New Roman"/>
          <w:sz w:val="28"/>
          <w:szCs w:val="28"/>
        </w:rPr>
        <w:t xml:space="preserve">, да. </w:t>
      </w:r>
      <w:r>
        <w:rPr>
          <w:rFonts w:ascii="Times New Roman" w:hAnsi="Times New Roman"/>
          <w:sz w:val="28"/>
          <w:szCs w:val="28"/>
        </w:rPr>
        <w:t xml:space="preserve">Поэтому я </w:t>
      </w:r>
      <w:r w:rsidRPr="00983381">
        <w:rPr>
          <w:rFonts w:ascii="Times New Roman" w:hAnsi="Times New Roman"/>
          <w:sz w:val="28"/>
          <w:szCs w:val="28"/>
        </w:rPr>
        <w:t>во всех исследованиях разницу по полу всегда смотрела, что там происходило. А потом как-то быстро все это поднялось</w:t>
      </w:r>
      <w:r w:rsidRPr="00983381">
        <w:rPr>
          <w:rFonts w:ascii="Times New Roman" w:hAnsi="Times New Roman"/>
          <w:i/>
          <w:sz w:val="28"/>
          <w:szCs w:val="28"/>
        </w:rPr>
        <w:t>.</w:t>
      </w:r>
      <w:r w:rsidRPr="00983381">
        <w:rPr>
          <w:rFonts w:ascii="Times New Roman" w:hAnsi="Times New Roman"/>
          <w:sz w:val="28"/>
          <w:szCs w:val="28"/>
        </w:rPr>
        <w:t xml:space="preserve"> Был такой </w:t>
      </w:r>
      <w:r w:rsidRPr="003459C4">
        <w:rPr>
          <w:rFonts w:ascii="Times New Roman" w:hAnsi="Times New Roman"/>
          <w:sz w:val="28"/>
          <w:szCs w:val="28"/>
        </w:rPr>
        <w:t xml:space="preserve">Яновский </w:t>
      </w:r>
      <w:r w:rsidRPr="006928F9">
        <w:rPr>
          <w:rFonts w:ascii="Times New Roman" w:hAnsi="Times New Roman"/>
          <w:sz w:val="28"/>
          <w:szCs w:val="28"/>
        </w:rPr>
        <w:t>[Рудольф Григорьевич],</w:t>
      </w:r>
      <w:r w:rsidRPr="00983381">
        <w:rPr>
          <w:rFonts w:ascii="Times New Roman" w:hAnsi="Times New Roman"/>
          <w:sz w:val="28"/>
          <w:szCs w:val="28"/>
        </w:rPr>
        <w:t xml:space="preserve"> ну ты не знаешь…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>
        <w:rPr>
          <w:rFonts w:ascii="Times New Roman" w:hAnsi="Times New Roman"/>
          <w:sz w:val="28"/>
          <w:szCs w:val="28"/>
        </w:rPr>
        <w:t xml:space="preserve"> Из И</w:t>
      </w:r>
      <w:r w:rsidRPr="00983381">
        <w:rPr>
          <w:rFonts w:ascii="Times New Roman" w:hAnsi="Times New Roman"/>
          <w:sz w:val="28"/>
          <w:szCs w:val="28"/>
        </w:rPr>
        <w:t>нститута философии?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Нет, нет. Он </w:t>
      </w:r>
      <w:r>
        <w:rPr>
          <w:rFonts w:ascii="Times New Roman" w:hAnsi="Times New Roman"/>
          <w:sz w:val="28"/>
          <w:szCs w:val="28"/>
        </w:rPr>
        <w:t xml:space="preserve">работал </w:t>
      </w:r>
      <w:r w:rsidRPr="00983381">
        <w:rPr>
          <w:rFonts w:ascii="Times New Roman" w:hAnsi="Times New Roman"/>
          <w:sz w:val="28"/>
          <w:szCs w:val="28"/>
        </w:rPr>
        <w:t xml:space="preserve">в ЦК КПСС. Вот в рамках КПСС (там же были такие полузакрытые институты) он был директор одного из </w:t>
      </w:r>
      <w:r>
        <w:rPr>
          <w:rFonts w:ascii="Times New Roman" w:hAnsi="Times New Roman"/>
          <w:sz w:val="28"/>
          <w:szCs w:val="28"/>
        </w:rPr>
        <w:t>институтов</w:t>
      </w:r>
      <w:r w:rsidRPr="00983381">
        <w:rPr>
          <w:rFonts w:ascii="Times New Roman" w:hAnsi="Times New Roman"/>
          <w:sz w:val="28"/>
          <w:szCs w:val="28"/>
        </w:rPr>
        <w:t xml:space="preserve">. </w:t>
      </w:r>
      <w:r w:rsidRPr="00D70926">
        <w:rPr>
          <w:rFonts w:ascii="Times New Roman" w:hAnsi="Times New Roman"/>
          <w:sz w:val="28"/>
          <w:szCs w:val="28"/>
        </w:rPr>
        <w:t>Потом он построил здание около [метро] Юго-Западная, то, что сейчас занял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 w:rsidRPr="003459C4">
        <w:rPr>
          <w:rFonts w:ascii="Times New Roman" w:hAnsi="Times New Roman"/>
          <w:sz w:val="28"/>
          <w:szCs w:val="28"/>
        </w:rPr>
        <w:t>Мау</w:t>
      </w:r>
      <w:r>
        <w:rPr>
          <w:rFonts w:ascii="Times New Roman" w:hAnsi="Times New Roman"/>
          <w:sz w:val="28"/>
          <w:szCs w:val="28"/>
        </w:rPr>
        <w:t>.</w:t>
      </w:r>
      <w:r w:rsidRPr="003459C4"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Вот это Яновский.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Это Академия народн</w:t>
      </w:r>
      <w:r>
        <w:rPr>
          <w:rFonts w:ascii="Times New Roman" w:hAnsi="Times New Roman"/>
          <w:sz w:val="28"/>
          <w:szCs w:val="28"/>
        </w:rPr>
        <w:t>ого хозяйства при правительстве?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да</w:t>
      </w:r>
      <w:r>
        <w:rPr>
          <w:rFonts w:ascii="Times New Roman" w:hAnsi="Times New Roman"/>
          <w:sz w:val="28"/>
          <w:szCs w:val="28"/>
        </w:rPr>
        <w:t>. Там же было две академии?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И академия при ЦК и при правительстве, две.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Да-да. При правительстве – в сво</w:t>
      </w:r>
      <w:r>
        <w:rPr>
          <w:rFonts w:ascii="Times New Roman" w:hAnsi="Times New Roman"/>
          <w:sz w:val="28"/>
          <w:szCs w:val="28"/>
        </w:rPr>
        <w:t>е время там руководил Аганбегян, а</w:t>
      </w:r>
      <w:r w:rsidRPr="00983381">
        <w:rPr>
          <w:rFonts w:ascii="Times New Roman" w:hAnsi="Times New Roman"/>
          <w:sz w:val="28"/>
          <w:szCs w:val="28"/>
        </w:rPr>
        <w:t xml:space="preserve"> при ЦК - Яновский</w:t>
      </w:r>
      <w:r>
        <w:rPr>
          <w:rFonts w:ascii="Times New Roman" w:hAnsi="Times New Roman"/>
          <w:sz w:val="28"/>
          <w:szCs w:val="28"/>
        </w:rPr>
        <w:t>…</w:t>
      </w:r>
      <w:r w:rsidRPr="00983381">
        <w:rPr>
          <w:rFonts w:ascii="Times New Roman" w:hAnsi="Times New Roman"/>
          <w:sz w:val="28"/>
          <w:szCs w:val="28"/>
        </w:rPr>
        <w:t xml:space="preserve"> Ну, потом </w:t>
      </w:r>
      <w:r w:rsidRPr="00665FE4">
        <w:rPr>
          <w:rFonts w:ascii="Times New Roman" w:hAnsi="Times New Roman"/>
          <w:sz w:val="28"/>
          <w:szCs w:val="28"/>
        </w:rPr>
        <w:t>они его, эти новые,</w:t>
      </w:r>
      <w:r w:rsidRPr="009C060A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они его выгнали. О</w:t>
      </w:r>
      <w:r>
        <w:rPr>
          <w:rFonts w:ascii="Times New Roman" w:hAnsi="Times New Roman"/>
          <w:sz w:val="28"/>
          <w:szCs w:val="28"/>
        </w:rPr>
        <w:t xml:space="preserve">н ушел в социологию, </w:t>
      </w:r>
      <w:r w:rsidRPr="00983381">
        <w:rPr>
          <w:rFonts w:ascii="Times New Roman" w:hAnsi="Times New Roman"/>
          <w:sz w:val="28"/>
          <w:szCs w:val="28"/>
        </w:rPr>
        <w:t xml:space="preserve">сейчас </w:t>
      </w:r>
      <w:r>
        <w:rPr>
          <w:rFonts w:ascii="Times New Roman" w:hAnsi="Times New Roman"/>
          <w:sz w:val="28"/>
          <w:szCs w:val="28"/>
        </w:rPr>
        <w:t xml:space="preserve">он </w:t>
      </w:r>
      <w:r w:rsidRPr="00983381">
        <w:rPr>
          <w:rFonts w:ascii="Times New Roman" w:hAnsi="Times New Roman"/>
          <w:sz w:val="28"/>
          <w:szCs w:val="28"/>
        </w:rPr>
        <w:t>уже умер. Он, так сказать, тоже это почувствовал, что в теме гендера что-то есть. И поэтому он стал собирать женщин и обсуждать</w:t>
      </w:r>
      <w:r>
        <w:rPr>
          <w:rFonts w:ascii="Times New Roman" w:hAnsi="Times New Roman"/>
          <w:sz w:val="28"/>
          <w:szCs w:val="28"/>
        </w:rPr>
        <w:t xml:space="preserve"> эти проблемы.</w:t>
      </w:r>
      <w:r w:rsidRPr="00983381">
        <w:rPr>
          <w:rFonts w:ascii="Times New Roman" w:hAnsi="Times New Roman"/>
          <w:sz w:val="28"/>
          <w:szCs w:val="28"/>
        </w:rPr>
        <w:t xml:space="preserve"> Ну, а Тишков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 w:rsidRPr="00983381">
        <w:rPr>
          <w:rFonts w:ascii="Times New Roman" w:hAnsi="Times New Roman"/>
          <w:sz w:val="28"/>
          <w:szCs w:val="28"/>
        </w:rPr>
        <w:t>он ещё спал, он еще ничего этого не знал.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Да-да-да.</w:t>
      </w:r>
    </w:p>
    <w:p w:rsidR="00CF79BD" w:rsidRPr="00983381" w:rsidRDefault="00CF79BD" w:rsidP="008A681D">
      <w:pPr>
        <w:tabs>
          <w:tab w:val="left" w:pos="46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Может быть Яновский и пригласил Пушкареву</w:t>
      </w:r>
      <w:r w:rsidRPr="008B5316"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 xml:space="preserve"> я не знаю…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Но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если он ее и пригласил, то позже, потому что я в свое время выступала на семинаре Яновского (семинар был в </w:t>
      </w:r>
      <w:r>
        <w:rPr>
          <w:rFonts w:ascii="Times New Roman" w:hAnsi="Times New Roman"/>
          <w:sz w:val="28"/>
          <w:szCs w:val="28"/>
        </w:rPr>
        <w:t>И</w:t>
      </w:r>
      <w:r w:rsidRPr="00983381">
        <w:rPr>
          <w:rFonts w:ascii="Times New Roman" w:hAnsi="Times New Roman"/>
          <w:sz w:val="28"/>
          <w:szCs w:val="28"/>
        </w:rPr>
        <w:t>нституте философии), еще никакой Пушкаревой не было и в помине. Это уже конкурентная борьба такая на этой теме началась, да?</w:t>
      </w:r>
    </w:p>
    <w:p w:rsidR="00CF79BD" w:rsidRPr="00983381" w:rsidRDefault="00CF79BD" w:rsidP="008A681D">
      <w:pPr>
        <w:tabs>
          <w:tab w:val="left" w:pos="3240"/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да, </w:t>
      </w:r>
      <w:r>
        <w:rPr>
          <w:rFonts w:ascii="Times New Roman" w:hAnsi="Times New Roman"/>
          <w:sz w:val="28"/>
          <w:szCs w:val="28"/>
        </w:rPr>
        <w:t>а</w:t>
      </w:r>
      <w:r w:rsidRPr="00983381">
        <w:rPr>
          <w:rFonts w:ascii="Times New Roman" w:hAnsi="Times New Roman"/>
          <w:sz w:val="28"/>
          <w:szCs w:val="28"/>
        </w:rPr>
        <w:t>бсолютно. Я тебе скажу, почему конкурентная борьба. Все потому, что западные фонды и т.д. хотели финансировать проблематику, связанную с гендером. И они приезжали сюда, мы ездили</w:t>
      </w:r>
      <w:r w:rsidRPr="008B5316"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 xml:space="preserve">туда, у нас был постоянный обмен информацией на этой почве. И поэтому все стали туда стремиться. Там </w:t>
      </w:r>
      <w:r w:rsidRPr="00090197">
        <w:rPr>
          <w:rFonts w:ascii="Times New Roman" w:hAnsi="Times New Roman"/>
          <w:sz w:val="28"/>
          <w:szCs w:val="28"/>
        </w:rPr>
        <w:t>Сорос</w:t>
      </w:r>
      <w:r w:rsidRPr="00983381">
        <w:rPr>
          <w:rFonts w:ascii="Times New Roman" w:hAnsi="Times New Roman"/>
          <w:sz w:val="28"/>
          <w:szCs w:val="28"/>
        </w:rPr>
        <w:t>, его фонды, куски фондов.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 xml:space="preserve">Потом к Соросу ушла Ася Посадская. </w:t>
      </w:r>
      <w:r w:rsidRPr="00D31941">
        <w:rPr>
          <w:rFonts w:ascii="Times New Roman" w:hAnsi="Times New Roman"/>
          <w:sz w:val="28"/>
          <w:szCs w:val="28"/>
        </w:rPr>
        <w:t>Наташу [Захарову]</w:t>
      </w:r>
      <w:r w:rsidRPr="00090197">
        <w:rPr>
          <w:rFonts w:ascii="Times New Roman" w:hAnsi="Times New Roman"/>
          <w:i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я пристроила в ООН, поскольку в то время расширялась эта проблематика.</w:t>
      </w:r>
    </w:p>
    <w:p w:rsidR="00CF79BD" w:rsidRPr="00983381" w:rsidRDefault="00CF79BD" w:rsidP="008A681D">
      <w:pPr>
        <w:tabs>
          <w:tab w:val="left" w:pos="3240"/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>
        <w:rPr>
          <w:rFonts w:ascii="Times New Roman" w:hAnsi="Times New Roman"/>
          <w:sz w:val="28"/>
          <w:szCs w:val="28"/>
        </w:rPr>
        <w:t xml:space="preserve"> То есть, в</w:t>
      </w:r>
      <w:r w:rsidRPr="00983381">
        <w:rPr>
          <w:rFonts w:ascii="Times New Roman" w:hAnsi="Times New Roman"/>
          <w:sz w:val="28"/>
          <w:szCs w:val="28"/>
        </w:rPr>
        <w:t>аши две первые ученицы уехали, да?</w:t>
      </w:r>
    </w:p>
    <w:p w:rsidR="00CF79BD" w:rsidRPr="00983381" w:rsidRDefault="00CF79BD" w:rsidP="008A681D">
      <w:pPr>
        <w:tabs>
          <w:tab w:val="left" w:pos="3240"/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Уехали. А сейчас снова собрались там, в ООН. Сейчас там оказалось такое объединение всей проблематики по гендеру, по женщинам. Вот там они обе сейчас работают, Наташа и Ася.</w:t>
      </w:r>
    </w:p>
    <w:p w:rsidR="00CF79BD" w:rsidRPr="008B5316" w:rsidRDefault="00CF79BD" w:rsidP="008A681D">
      <w:pPr>
        <w:tabs>
          <w:tab w:val="left" w:pos="3240"/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У Аси же хороший язык был, я помню.</w:t>
      </w:r>
    </w:p>
    <w:p w:rsidR="00CF79BD" w:rsidRPr="00983381" w:rsidRDefault="00CF79BD" w:rsidP="008A681D">
      <w:pPr>
        <w:tabs>
          <w:tab w:val="left" w:pos="3240"/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И у Наташи </w:t>
      </w:r>
      <w:r>
        <w:rPr>
          <w:rFonts w:ascii="Times New Roman" w:hAnsi="Times New Roman"/>
          <w:sz w:val="28"/>
          <w:szCs w:val="28"/>
        </w:rPr>
        <w:t>прекрасный!</w:t>
      </w:r>
      <w:r w:rsidRPr="00983381">
        <w:rPr>
          <w:rFonts w:ascii="Times New Roman" w:hAnsi="Times New Roman"/>
          <w:sz w:val="28"/>
          <w:szCs w:val="28"/>
        </w:rPr>
        <w:t xml:space="preserve"> Она же вышла замуж</w:t>
      </w:r>
      <w:r>
        <w:rPr>
          <w:rFonts w:ascii="Times New Roman" w:hAnsi="Times New Roman"/>
          <w:sz w:val="28"/>
          <w:szCs w:val="28"/>
        </w:rPr>
        <w:t>…</w:t>
      </w:r>
      <w:r w:rsidRPr="00983381">
        <w:rPr>
          <w:rFonts w:ascii="Times New Roman" w:hAnsi="Times New Roman"/>
          <w:sz w:val="28"/>
          <w:szCs w:val="28"/>
        </w:rPr>
        <w:t xml:space="preserve"> И Ася тоже вышла там замуж. Муж Наташи не говорит по-русски вообще. У них хороший язык, хороший был и у той, и у другой. Ну, в общем, сейчас они там работают. Это м</w:t>
      </w:r>
      <w:r>
        <w:rPr>
          <w:rFonts w:ascii="Times New Roman" w:hAnsi="Times New Roman"/>
          <w:sz w:val="28"/>
          <w:szCs w:val="28"/>
        </w:rPr>
        <w:t>ои ученицы, из тех, что по «</w:t>
      </w:r>
      <w:r w:rsidRPr="00983381">
        <w:rPr>
          <w:rFonts w:ascii="Times New Roman" w:hAnsi="Times New Roman"/>
          <w:sz w:val="28"/>
          <w:szCs w:val="28"/>
        </w:rPr>
        <w:t>Гендеру</w:t>
      </w:r>
      <w:r>
        <w:rPr>
          <w:rFonts w:ascii="Times New Roman" w:hAnsi="Times New Roman"/>
          <w:sz w:val="28"/>
          <w:szCs w:val="28"/>
        </w:rPr>
        <w:t>»</w:t>
      </w:r>
      <w:r w:rsidRPr="00983381"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>
        <w:rPr>
          <w:rFonts w:ascii="Times New Roman" w:hAnsi="Times New Roman"/>
          <w:sz w:val="28"/>
          <w:szCs w:val="28"/>
        </w:rPr>
        <w:t xml:space="preserve"> А Центр в</w:t>
      </w:r>
      <w:r w:rsidRPr="00983381">
        <w:rPr>
          <w:rFonts w:ascii="Times New Roman" w:hAnsi="Times New Roman"/>
          <w:sz w:val="28"/>
          <w:szCs w:val="28"/>
        </w:rPr>
        <w:t>ы создали гендерный?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Его почти сразу в 88-</w:t>
      </w:r>
      <w:r w:rsidRPr="00983381">
        <w:rPr>
          <w:rFonts w:ascii="Times New Roman" w:hAnsi="Times New Roman"/>
          <w:sz w:val="28"/>
          <w:szCs w:val="28"/>
        </w:rPr>
        <w:t>м мы и создали.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Прямо при институте?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При институте, да. В институте была и лаборатория, и МЦГИ </w:t>
      </w:r>
      <w:r w:rsidRPr="00F17917">
        <w:rPr>
          <w:rFonts w:ascii="Times New Roman" w:hAnsi="Times New Roman"/>
          <w:sz w:val="28"/>
          <w:szCs w:val="28"/>
        </w:rPr>
        <w:t>[Московский центр гендерных исследований].</w:t>
      </w:r>
      <w:r w:rsidRPr="00983381">
        <w:rPr>
          <w:rFonts w:ascii="Times New Roman" w:hAnsi="Times New Roman"/>
          <w:sz w:val="28"/>
          <w:szCs w:val="28"/>
        </w:rPr>
        <w:t xml:space="preserve"> Вот там потом, когда Ася уехала, осталась Воронина из Института философии.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sz w:val="28"/>
          <w:szCs w:val="28"/>
        </w:rPr>
        <w:t>Знаешь, я тебе скажу, вот все, что сейчас делается по всем направлениям, которыми я занималась – все это я уже про</w:t>
      </w:r>
      <w:r>
        <w:rPr>
          <w:rFonts w:ascii="Times New Roman" w:hAnsi="Times New Roman"/>
          <w:sz w:val="28"/>
          <w:szCs w:val="28"/>
        </w:rPr>
        <w:t xml:space="preserve">шла. Я ж тебе говорила. Уже </w:t>
      </w:r>
      <w:r w:rsidRPr="00983381">
        <w:rPr>
          <w:rFonts w:ascii="Times New Roman" w:hAnsi="Times New Roman"/>
          <w:sz w:val="28"/>
          <w:szCs w:val="28"/>
        </w:rPr>
        <w:t>все это поле протоптала. Поэтом</w:t>
      </w:r>
      <w:r>
        <w:rPr>
          <w:rFonts w:ascii="Times New Roman" w:hAnsi="Times New Roman"/>
          <w:sz w:val="28"/>
          <w:szCs w:val="28"/>
        </w:rPr>
        <w:t>у</w:t>
      </w:r>
      <w:r w:rsidRPr="00983381">
        <w:rPr>
          <w:rFonts w:ascii="Times New Roman" w:hAnsi="Times New Roman"/>
          <w:sz w:val="28"/>
          <w:szCs w:val="28"/>
        </w:rPr>
        <w:t xml:space="preserve"> то, что там что-то делают… </w:t>
      </w:r>
      <w:r>
        <w:rPr>
          <w:rFonts w:ascii="Times New Roman" w:hAnsi="Times New Roman"/>
          <w:sz w:val="28"/>
          <w:szCs w:val="28"/>
        </w:rPr>
        <w:t>я там была первой</w:t>
      </w:r>
      <w:r w:rsidRPr="00983381">
        <w:rPr>
          <w:rFonts w:ascii="Times New Roman" w:hAnsi="Times New Roman"/>
          <w:sz w:val="28"/>
          <w:szCs w:val="28"/>
        </w:rPr>
        <w:t>. Даже такая проблематика, которая сейчас очень бурно обсуждается – пенсии.</w:t>
      </w:r>
      <w:r>
        <w:rPr>
          <w:rFonts w:ascii="Times New Roman" w:hAnsi="Times New Roman"/>
          <w:sz w:val="28"/>
          <w:szCs w:val="28"/>
        </w:rPr>
        <w:t xml:space="preserve"> Мы первый доклад сделали в 74-</w:t>
      </w:r>
      <w:r w:rsidRPr="00983381">
        <w:rPr>
          <w:rFonts w:ascii="Times New Roman" w:hAnsi="Times New Roman"/>
          <w:sz w:val="28"/>
          <w:szCs w:val="28"/>
        </w:rPr>
        <w:t>м году. Представляешь, сколько это прошло, 30 или сколько там лет. А они только сейчас начинают что-то делать. Мне это все уже неинтересно. Я сейчас занимаюсь тем, что мне интересно, мне как исследователю. Где я могу сказать какое-то новое слово, новый абзац, где новые мысли нахожу. Но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если кто-то из начальства сейчас, это тоже бывает, просит что-то сделать, нет проблемы. Любую работу, которую мне могут заказать (хотя, конечно, я этого не хочу), я с легкостью делаю. Ну, просто потому, что я это всё уже проживала, понимаешь, я все это прошла и не один раз.</w:t>
      </w:r>
    </w:p>
    <w:p w:rsidR="00CF79BD" w:rsidRPr="00983381" w:rsidRDefault="00CF79BD" w:rsidP="008A681D">
      <w:pPr>
        <w:tabs>
          <w:tab w:val="left" w:pos="306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вот за эти последние </w:t>
      </w:r>
      <w:r>
        <w:rPr>
          <w:rFonts w:ascii="Times New Roman" w:hAnsi="Times New Roman"/>
          <w:sz w:val="28"/>
          <w:szCs w:val="28"/>
        </w:rPr>
        <w:t>двадцать лет, уже после перестройки, у в</w:t>
      </w:r>
      <w:r w:rsidRPr="00983381">
        <w:rPr>
          <w:rFonts w:ascii="Times New Roman" w:hAnsi="Times New Roman"/>
          <w:sz w:val="28"/>
          <w:szCs w:val="28"/>
        </w:rPr>
        <w:t>ас же в институте было много абсолютно новых работ.</w:t>
      </w:r>
    </w:p>
    <w:p w:rsidR="00CF79BD" w:rsidRPr="00983381" w:rsidRDefault="00CF79BD" w:rsidP="008A681D">
      <w:pPr>
        <w:tabs>
          <w:tab w:val="left" w:pos="37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Абсолютно. Вот, могу сказать. У меня е</w:t>
      </w:r>
      <w:r>
        <w:rPr>
          <w:rFonts w:ascii="Times New Roman" w:hAnsi="Times New Roman"/>
          <w:sz w:val="28"/>
          <w:szCs w:val="28"/>
        </w:rPr>
        <w:t>сть такая статья:</w:t>
      </w:r>
      <w:r w:rsidRPr="00983381">
        <w:rPr>
          <w:rFonts w:ascii="Times New Roman" w:hAnsi="Times New Roman"/>
          <w:sz w:val="28"/>
          <w:szCs w:val="28"/>
        </w:rPr>
        <w:t xml:space="preserve"> называется «50 лет в науке». Статья у меня опубликована в своем </w:t>
      </w:r>
      <w:r w:rsidRPr="00F17917">
        <w:rPr>
          <w:rFonts w:ascii="Times New Roman" w:hAnsi="Times New Roman"/>
          <w:sz w:val="28"/>
          <w:szCs w:val="28"/>
        </w:rPr>
        <w:t>журнале [«Народонаселение»]. Конечно, там я показала основные работы, которы</w:t>
      </w:r>
      <w:r w:rsidRPr="00983381">
        <w:rPr>
          <w:rFonts w:ascii="Times New Roman" w:hAnsi="Times New Roman"/>
          <w:sz w:val="28"/>
          <w:szCs w:val="28"/>
        </w:rPr>
        <w:t xml:space="preserve">е были сделаны. Основные проекты, основные работы, основные результаты. Но, когда я делала доклад здесь, в институте, на 25-летие, то я сказала, что остановлюсь только на трех, ну на четырех проектах. Те из них, что представляют особый интерес по каким-то соображениям. Ну, первый, конечно, </w:t>
      </w:r>
      <w:r>
        <w:rPr>
          <w:rFonts w:ascii="Times New Roman" w:hAnsi="Times New Roman"/>
          <w:sz w:val="28"/>
          <w:szCs w:val="28"/>
        </w:rPr>
        <w:t>«</w:t>
      </w:r>
      <w:r w:rsidRPr="00983381">
        <w:rPr>
          <w:rFonts w:ascii="Times New Roman" w:hAnsi="Times New Roman"/>
          <w:sz w:val="28"/>
          <w:szCs w:val="28"/>
        </w:rPr>
        <w:t>Таганрог</w:t>
      </w:r>
      <w:r>
        <w:rPr>
          <w:rFonts w:ascii="Times New Roman" w:hAnsi="Times New Roman"/>
          <w:sz w:val="28"/>
          <w:szCs w:val="28"/>
        </w:rPr>
        <w:t>»</w:t>
      </w:r>
      <w:r w:rsidRPr="0098338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«</w:t>
      </w:r>
      <w:r w:rsidRPr="00983381">
        <w:rPr>
          <w:rFonts w:ascii="Times New Roman" w:hAnsi="Times New Roman"/>
          <w:sz w:val="28"/>
          <w:szCs w:val="28"/>
        </w:rPr>
        <w:t>Таганрог</w:t>
      </w:r>
      <w:r>
        <w:rPr>
          <w:rFonts w:ascii="Times New Roman" w:hAnsi="Times New Roman"/>
          <w:sz w:val="28"/>
          <w:szCs w:val="28"/>
        </w:rPr>
        <w:t>»</w:t>
      </w:r>
      <w:r w:rsidRPr="00983381">
        <w:rPr>
          <w:rFonts w:ascii="Times New Roman" w:hAnsi="Times New Roman"/>
          <w:sz w:val="28"/>
          <w:szCs w:val="28"/>
        </w:rPr>
        <w:t>, который треть века пр</w:t>
      </w:r>
      <w:r>
        <w:rPr>
          <w:rFonts w:ascii="Times New Roman" w:hAnsi="Times New Roman"/>
          <w:sz w:val="28"/>
          <w:szCs w:val="28"/>
        </w:rPr>
        <w:t>одолжался, с конца 60-х до 2000</w:t>
      </w:r>
      <w:r w:rsidRPr="00983381">
        <w:rPr>
          <w:rFonts w:ascii="Times New Roman" w:hAnsi="Times New Roman"/>
          <w:sz w:val="28"/>
          <w:szCs w:val="28"/>
        </w:rPr>
        <w:t xml:space="preserve"> года. И конечно, даже не будучи очень скро</w:t>
      </w:r>
      <w:r>
        <w:rPr>
          <w:rFonts w:ascii="Times New Roman" w:hAnsi="Times New Roman"/>
          <w:sz w:val="28"/>
          <w:szCs w:val="28"/>
        </w:rPr>
        <w:t>мной, я скажу, что это</w:t>
      </w:r>
      <w:r w:rsidRPr="00983381">
        <w:rPr>
          <w:rFonts w:ascii="Times New Roman" w:hAnsi="Times New Roman"/>
          <w:sz w:val="28"/>
          <w:szCs w:val="28"/>
        </w:rPr>
        <w:t xml:space="preserve"> уникальное исследование было. И мы начинаем новое в этом году.</w:t>
      </w:r>
    </w:p>
    <w:p w:rsidR="00CF79BD" w:rsidRPr="00983381" w:rsidRDefault="00CF79BD" w:rsidP="008A681D">
      <w:pPr>
        <w:tabs>
          <w:tab w:val="left" w:pos="37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Да?! У вас будет новый </w:t>
      </w:r>
      <w:r>
        <w:rPr>
          <w:rFonts w:ascii="Times New Roman" w:hAnsi="Times New Roman"/>
          <w:sz w:val="28"/>
          <w:szCs w:val="28"/>
        </w:rPr>
        <w:t>«</w:t>
      </w:r>
      <w:r w:rsidRPr="00983381">
        <w:rPr>
          <w:rFonts w:ascii="Times New Roman" w:hAnsi="Times New Roman"/>
          <w:sz w:val="28"/>
          <w:szCs w:val="28"/>
        </w:rPr>
        <w:t>Таганрог»?!</w:t>
      </w:r>
    </w:p>
    <w:p w:rsidR="00CF79BD" w:rsidRPr="00983381" w:rsidRDefault="00CF79BD" w:rsidP="008A681D">
      <w:pPr>
        <w:tabs>
          <w:tab w:val="left" w:pos="37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и мы получили даже грант.</w:t>
      </w:r>
    </w:p>
    <w:p w:rsidR="00CF79BD" w:rsidRPr="00983381" w:rsidRDefault="00CF79BD" w:rsidP="008A681D">
      <w:pPr>
        <w:tabs>
          <w:tab w:val="left" w:pos="37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Наш грант, российский?</w:t>
      </w:r>
    </w:p>
    <w:p w:rsidR="00CF79BD" w:rsidRPr="00983381" w:rsidRDefault="00CF79BD" w:rsidP="008A681D">
      <w:pPr>
        <w:tabs>
          <w:tab w:val="left" w:pos="37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Да, да, российский; </w:t>
      </w:r>
      <w:r w:rsidRPr="00983381">
        <w:rPr>
          <w:rFonts w:ascii="Times New Roman" w:hAnsi="Times New Roman"/>
          <w:sz w:val="28"/>
          <w:szCs w:val="28"/>
        </w:rPr>
        <w:t>РФФИ нам дал грант.</w:t>
      </w:r>
    </w:p>
    <w:p w:rsidR="00CF79BD" w:rsidRPr="00983381" w:rsidRDefault="00CF79BD" w:rsidP="008A681D">
      <w:pPr>
        <w:tabs>
          <w:tab w:val="left" w:pos="37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какое будет… приложение, вторая часть? Здоровье? Или что это будет?</w:t>
      </w:r>
    </w:p>
    <w:p w:rsidR="00CF79BD" w:rsidRPr="00983381" w:rsidRDefault="00CF79BD" w:rsidP="008A681D">
      <w:pPr>
        <w:tabs>
          <w:tab w:val="left" w:pos="37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Нет, нет. Здоровье </w:t>
      </w:r>
      <w:r>
        <w:rPr>
          <w:rFonts w:ascii="Times New Roman" w:hAnsi="Times New Roman"/>
          <w:sz w:val="28"/>
          <w:szCs w:val="28"/>
        </w:rPr>
        <w:t>–</w:t>
      </w:r>
      <w:r w:rsidRPr="00983381">
        <w:rPr>
          <w:rFonts w:ascii="Times New Roman" w:hAnsi="Times New Roman"/>
          <w:sz w:val="28"/>
          <w:szCs w:val="28"/>
        </w:rPr>
        <w:t xml:space="preserve"> нет, здоровье – это отдельно. Будет отдельный проект по здоровью. </w:t>
      </w:r>
    </w:p>
    <w:p w:rsidR="00CF79BD" w:rsidRPr="00983381" w:rsidRDefault="00CF79BD" w:rsidP="008A681D">
      <w:pPr>
        <w:tabs>
          <w:tab w:val="left" w:pos="37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 это будет шестой </w:t>
      </w:r>
      <w:r>
        <w:rPr>
          <w:rFonts w:ascii="Times New Roman" w:hAnsi="Times New Roman"/>
          <w:sz w:val="28"/>
          <w:szCs w:val="28"/>
        </w:rPr>
        <w:t>«</w:t>
      </w:r>
      <w:r w:rsidRPr="00983381">
        <w:rPr>
          <w:rFonts w:ascii="Times New Roman" w:hAnsi="Times New Roman"/>
          <w:sz w:val="28"/>
          <w:szCs w:val="28"/>
        </w:rPr>
        <w:t>Таганрог</w:t>
      </w:r>
      <w:r>
        <w:rPr>
          <w:rFonts w:ascii="Times New Roman" w:hAnsi="Times New Roman"/>
          <w:sz w:val="28"/>
          <w:szCs w:val="28"/>
        </w:rPr>
        <w:t>»</w:t>
      </w:r>
      <w:r w:rsidRPr="00983381">
        <w:rPr>
          <w:rFonts w:ascii="Times New Roman" w:hAnsi="Times New Roman"/>
          <w:sz w:val="28"/>
          <w:szCs w:val="28"/>
        </w:rPr>
        <w:t>?</w:t>
      </w:r>
    </w:p>
    <w:p w:rsidR="00CF79BD" w:rsidRPr="00983381" w:rsidRDefault="00CF79BD" w:rsidP="008A681D">
      <w:pPr>
        <w:tabs>
          <w:tab w:val="left" w:pos="37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Ну, вообще да, вроде бы. Но я считаю, что это будет второй, потому что мы будем сравнивать то, что было с населением, и то, что стало. Я даже там написала: "Кто мы? Куда мы идем? Что мы хотим?" </w:t>
      </w:r>
      <w:r>
        <w:rPr>
          <w:rFonts w:ascii="Times New Roman" w:hAnsi="Times New Roman"/>
          <w:i/>
          <w:sz w:val="28"/>
          <w:szCs w:val="28"/>
        </w:rPr>
        <w:t>(с</w:t>
      </w:r>
      <w:r w:rsidRPr="00983381">
        <w:rPr>
          <w:rFonts w:ascii="Times New Roman" w:hAnsi="Times New Roman"/>
          <w:i/>
          <w:sz w:val="28"/>
          <w:szCs w:val="28"/>
        </w:rPr>
        <w:t>меется)</w:t>
      </w:r>
    </w:p>
    <w:p w:rsidR="00CF79BD" w:rsidRPr="00983381" w:rsidRDefault="00CF79BD" w:rsidP="008A681D">
      <w:pPr>
        <w:tabs>
          <w:tab w:val="left" w:pos="37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Фактически, у вас же есть уникальные данные (от прошлых исследований в Таганроге) для сравнения.</w:t>
      </w:r>
    </w:p>
    <w:p w:rsidR="00CF79BD" w:rsidRPr="00983381" w:rsidRDefault="00CF79BD" w:rsidP="008A681D">
      <w:pPr>
        <w:tabs>
          <w:tab w:val="left" w:pos="37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Конечно, конечно. Вот это мы начинаем. Я его планирую на три года. Думаю, что я проживу три года. В этом году мы теорию и методологию делаем, в будущем году – мы будем методики делать (это анкеты и само поле). А на третий год мы уже будем делать анализ и… действительно, куда мы идем-то, что мы делаем вообще сами с собой? </w:t>
      </w:r>
    </w:p>
    <w:p w:rsidR="00CF79BD" w:rsidRPr="00983381" w:rsidRDefault="00CF79BD" w:rsidP="008A681D">
      <w:pPr>
        <w:tabs>
          <w:tab w:val="left" w:pos="37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У вас же команда была в Таганроге замечательная, та, что поле делала.</w:t>
      </w:r>
    </w:p>
    <w:p w:rsidR="00CF79BD" w:rsidRPr="00983381" w:rsidRDefault="00CF79BD" w:rsidP="008A681D">
      <w:pPr>
        <w:tabs>
          <w:tab w:val="left" w:pos="37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Да. Там был глава…</w:t>
      </w:r>
    </w:p>
    <w:p w:rsidR="00CF79BD" w:rsidRPr="00983381" w:rsidRDefault="00CF79BD" w:rsidP="008A681D">
      <w:pPr>
        <w:tabs>
          <w:tab w:val="left" w:pos="37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Мэр города…</w:t>
      </w:r>
    </w:p>
    <w:p w:rsidR="00CF79BD" w:rsidRPr="00983381" w:rsidRDefault="00CF79BD" w:rsidP="008A681D">
      <w:pPr>
        <w:tabs>
          <w:tab w:val="left" w:pos="37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Мэр города, он был у нас первым интервьюером… ходил по квартирам (на первом обследовании). Ну, значит, вот это первое. </w:t>
      </w:r>
    </w:p>
    <w:p w:rsidR="00CF79BD" w:rsidRPr="00983381" w:rsidRDefault="00CF79BD" w:rsidP="008A681D">
      <w:pPr>
        <w:tabs>
          <w:tab w:val="left" w:pos="37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sz w:val="28"/>
          <w:szCs w:val="28"/>
        </w:rPr>
        <w:t xml:space="preserve">Второе – это, конечно, </w:t>
      </w:r>
      <w:r>
        <w:rPr>
          <w:rFonts w:ascii="Times New Roman" w:hAnsi="Times New Roman"/>
          <w:sz w:val="28"/>
          <w:szCs w:val="28"/>
        </w:rPr>
        <w:t>«Г</w:t>
      </w:r>
      <w:r w:rsidRPr="00983381">
        <w:rPr>
          <w:rFonts w:ascii="Times New Roman" w:hAnsi="Times New Roman"/>
          <w:sz w:val="28"/>
          <w:szCs w:val="28"/>
        </w:rPr>
        <w:t>ендер</w:t>
      </w:r>
      <w:r>
        <w:rPr>
          <w:rFonts w:ascii="Times New Roman" w:hAnsi="Times New Roman"/>
          <w:sz w:val="28"/>
          <w:szCs w:val="28"/>
        </w:rPr>
        <w:t>»</w:t>
      </w:r>
      <w:r w:rsidRPr="00983381">
        <w:rPr>
          <w:rFonts w:ascii="Times New Roman" w:hAnsi="Times New Roman"/>
          <w:sz w:val="28"/>
          <w:szCs w:val="28"/>
        </w:rPr>
        <w:t>. Ничего до нас не было в России, это ясно. И после того, как мы вышли на эту тему, все это расцвело буйным цветом.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вам не обидно, что кто-то перехватывает первенство?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Ты знаешь, я тебе скажу, мне это не обидно, потому что я просто этого не знаю. Вот этот Тишков… До меня все это дошло как-то очень косвенно, что он проводил какую-то конференцию.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Они же получают международные гранты и проводят конференции.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Ну, может быть. Сейчас вообще международные гранты - это не модно. Это агенты, иностранные агенты. </w:t>
      </w:r>
      <w:r>
        <w:rPr>
          <w:rFonts w:ascii="Times New Roman" w:hAnsi="Times New Roman"/>
          <w:i/>
          <w:sz w:val="28"/>
          <w:szCs w:val="28"/>
        </w:rPr>
        <w:t>(с</w:t>
      </w:r>
      <w:r w:rsidRPr="00983381">
        <w:rPr>
          <w:rFonts w:ascii="Times New Roman" w:hAnsi="Times New Roman"/>
          <w:i/>
          <w:sz w:val="28"/>
          <w:szCs w:val="28"/>
        </w:rPr>
        <w:t>меется)</w:t>
      </w:r>
      <w:r w:rsidRPr="00983381">
        <w:rPr>
          <w:rFonts w:ascii="Times New Roman" w:hAnsi="Times New Roman"/>
          <w:sz w:val="28"/>
          <w:szCs w:val="28"/>
        </w:rPr>
        <w:t xml:space="preserve"> Но, в общем, понимаешь, то, что мы сделали, и те публикации, которые мы сделали по гендеру, он не успеет это сделать. Это не просто. Это только кажется, что вот он сделал конференцию и все.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Я ещё думаю, в чем отличие. Все-таки они историки, а гендер – это экономика во многом.</w:t>
      </w:r>
    </w:p>
    <w:p w:rsidR="00CF79BD" w:rsidRPr="00983381" w:rsidRDefault="00CF79BD" w:rsidP="008A681D">
      <w:pPr>
        <w:tabs>
          <w:tab w:val="left" w:pos="64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Во многом, да. Например, знаешь, когда приезжали к нам оттуда, из-за рубежа, из Америки в основном, специалисты по гендеру… Ну не только из США. В Швеции же много гендеристов, ты же знаешь. Эта Катя, Катя, Катерина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</w:t>
      </w:r>
      <w:r w:rsidRPr="00983381">
        <w:rPr>
          <w:rFonts w:ascii="Times New Roman" w:hAnsi="Times New Roman"/>
          <w:i/>
          <w:sz w:val="28"/>
          <w:szCs w:val="28"/>
          <w:lang w:val="en-US"/>
        </w:rPr>
        <w:t>Katarina</w:t>
      </w:r>
      <w:r w:rsidRPr="00983381">
        <w:rPr>
          <w:rFonts w:ascii="Times New Roman" w:hAnsi="Times New Roman"/>
          <w:i/>
          <w:sz w:val="28"/>
          <w:szCs w:val="28"/>
        </w:rPr>
        <w:t xml:space="preserve"> </w:t>
      </w:r>
      <w:r w:rsidRPr="00983381">
        <w:rPr>
          <w:rFonts w:ascii="Times New Roman" w:hAnsi="Times New Roman"/>
          <w:i/>
          <w:sz w:val="28"/>
          <w:szCs w:val="28"/>
          <w:lang w:val="en-US"/>
        </w:rPr>
        <w:t>Katz</w:t>
      </w:r>
      <w:r w:rsidRPr="00983381">
        <w:rPr>
          <w:rFonts w:ascii="Times New Roman" w:hAnsi="Times New Roman"/>
          <w:i/>
          <w:sz w:val="28"/>
          <w:szCs w:val="28"/>
        </w:rPr>
        <w:t xml:space="preserve"> – шведская исследовательница, сотрудничала с Институтом Римашевской, в частно</w:t>
      </w:r>
      <w:r>
        <w:rPr>
          <w:rFonts w:ascii="Times New Roman" w:hAnsi="Times New Roman"/>
          <w:i/>
          <w:sz w:val="28"/>
          <w:szCs w:val="28"/>
        </w:rPr>
        <w:t>сти по проекту «Таганрог» - прим. ред)</w:t>
      </w:r>
      <w:r w:rsidRPr="00983381">
        <w:rPr>
          <w:rFonts w:ascii="Times New Roman" w:hAnsi="Times New Roman"/>
          <w:i/>
          <w:sz w:val="28"/>
          <w:szCs w:val="28"/>
        </w:rPr>
        <w:t>.</w:t>
      </w:r>
      <w:r w:rsidRPr="00983381">
        <w:rPr>
          <w:rFonts w:ascii="Times New Roman" w:hAnsi="Times New Roman"/>
          <w:sz w:val="28"/>
          <w:szCs w:val="28"/>
        </w:rPr>
        <w:t xml:space="preserve"> Всегда их интересовала, во-первых, занятость. Я сначала думала, почему это занятость? Не знала, думала, может надо сначала про любовь, а потом про занятость. А на самом деле, корень здесь лежит, в занятости, а занятость связана с образованием, с возможностями и все такое. В общем, мы это все освоили, понимаешь, а они не могут этого освоить. Просто для этого нужно время и надо информацию иметь,</w:t>
      </w:r>
      <w:r>
        <w:rPr>
          <w:rFonts w:ascii="Times New Roman" w:hAnsi="Times New Roman"/>
          <w:sz w:val="28"/>
          <w:szCs w:val="28"/>
        </w:rPr>
        <w:t xml:space="preserve"> и надо понять, как ее получить</w:t>
      </w:r>
      <w:r w:rsidRPr="00983381">
        <w:rPr>
          <w:rFonts w:ascii="Times New Roman" w:hAnsi="Times New Roman"/>
          <w:sz w:val="28"/>
          <w:szCs w:val="28"/>
        </w:rPr>
        <w:t xml:space="preserve"> эту информацию. Это ему кажется… Я же знаю наши расхождения: с точки зрения информации он – социолог, а я – экономист, с точки зрения получения, обработки и осмысления информации </w:t>
      </w:r>
      <w:r>
        <w:rPr>
          <w:rFonts w:ascii="Times New Roman" w:hAnsi="Times New Roman"/>
          <w:sz w:val="28"/>
          <w:szCs w:val="28"/>
        </w:rPr>
        <w:t>–</w:t>
      </w:r>
      <w:r w:rsidRPr="00983381">
        <w:rPr>
          <w:rFonts w:ascii="Times New Roman" w:hAnsi="Times New Roman"/>
          <w:sz w:val="28"/>
          <w:szCs w:val="28"/>
        </w:rPr>
        <w:t xml:space="preserve"> я экономист. Вот, поэтому, в общем, он для меня не конкурент. То, что он получает </w:t>
      </w:r>
      <w:r w:rsidRPr="004B276E">
        <w:rPr>
          <w:rFonts w:ascii="Times New Roman" w:hAnsi="Times New Roman"/>
          <w:sz w:val="28"/>
          <w:szCs w:val="28"/>
        </w:rPr>
        <w:t>[деньги]</w:t>
      </w:r>
      <w:r w:rsidRPr="00983381">
        <w:rPr>
          <w:rFonts w:ascii="Times New Roman" w:hAnsi="Times New Roman"/>
          <w:sz w:val="28"/>
          <w:szCs w:val="28"/>
        </w:rPr>
        <w:t xml:space="preserve"> – ну и хорошо. Всех денег не заработаешь. Итак, второе, </w:t>
      </w:r>
      <w:r>
        <w:rPr>
          <w:rFonts w:ascii="Times New Roman" w:hAnsi="Times New Roman"/>
          <w:sz w:val="28"/>
          <w:szCs w:val="28"/>
        </w:rPr>
        <w:t>это, конечно, «Г</w:t>
      </w:r>
      <w:r w:rsidRPr="00983381">
        <w:rPr>
          <w:rFonts w:ascii="Times New Roman" w:hAnsi="Times New Roman"/>
          <w:sz w:val="28"/>
          <w:szCs w:val="28"/>
        </w:rPr>
        <w:t>ендер</w:t>
      </w:r>
      <w:r>
        <w:rPr>
          <w:rFonts w:ascii="Times New Roman" w:hAnsi="Times New Roman"/>
          <w:sz w:val="28"/>
          <w:szCs w:val="28"/>
        </w:rPr>
        <w:t>»</w:t>
      </w:r>
      <w:r w:rsidRPr="00983381">
        <w:rPr>
          <w:rFonts w:ascii="Times New Roman" w:hAnsi="Times New Roman"/>
          <w:sz w:val="28"/>
          <w:szCs w:val="28"/>
        </w:rPr>
        <w:t>. Мы здесь проводили и образовательные, и исследовательские, и практические работы.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sz w:val="28"/>
          <w:szCs w:val="28"/>
        </w:rPr>
        <w:t>Третий проект – это, конечно, здоровье. Даже Аганбегян (я вообще считаю, что он лучший из экономистов России сейчас) не понимал, что есть здравоохранение, а есть здоровье. А это вещи разные. Очень разные. Всё зависит от того, по какой линии ты идешь: если будешь идти по линии финансирования здравоохранения, то ты одни результаты получишь, и люди тоже. А, если ты будешь финансировать не здравоохранение, а здоровье – то это другие факторы, и другие результаты, и другие деньги, и другие ресурсы. Поэтому я вот это пытаюсь сейчас объяснить, это различие. Но это не просто, люд</w:t>
      </w:r>
      <w:r>
        <w:rPr>
          <w:rFonts w:ascii="Times New Roman" w:hAnsi="Times New Roman"/>
          <w:sz w:val="28"/>
          <w:szCs w:val="28"/>
        </w:rPr>
        <w:t>и не понимают! Она</w:t>
      </w:r>
      <w:r w:rsidRPr="00983381">
        <w:rPr>
          <w:rFonts w:ascii="Times New Roman" w:hAnsi="Times New Roman"/>
          <w:sz w:val="28"/>
          <w:szCs w:val="28"/>
        </w:rPr>
        <w:t xml:space="preserve"> что, против развития здравоохранения? А здесь ситуация такая. Вот я вам сейчас на простом примере покажу. Вот, например, беременные женщины. Я, кажется, уже их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 w:rsidRPr="004B276E">
        <w:rPr>
          <w:rFonts w:ascii="Times New Roman" w:hAnsi="Times New Roman"/>
          <w:sz w:val="28"/>
          <w:szCs w:val="28"/>
        </w:rPr>
        <w:t>[власти]</w:t>
      </w:r>
      <w:r>
        <w:rPr>
          <w:rFonts w:ascii="Times New Roman" w:hAnsi="Times New Roman"/>
          <w:sz w:val="28"/>
          <w:szCs w:val="28"/>
        </w:rPr>
        <w:t>,</w:t>
      </w:r>
      <w:r w:rsidRPr="00983381">
        <w:rPr>
          <w:rFonts w:ascii="Times New Roman" w:hAnsi="Times New Roman"/>
          <w:sz w:val="28"/>
          <w:szCs w:val="28"/>
        </w:rPr>
        <w:t xml:space="preserve"> достала с этими беременными женщинами. Так вот беременные женщины. Из них 40% страдают анемией и рожают около 40% больных детей, новорожденных. Уже родились больными. Причем, вот сейчас покупают эти, как их называют, кюветы для новорожденных…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Да, да.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Чтобы там их вынашивать, чтобы они не болели. Все методики, технологии, все это мы внедряем… Но они, эти дети, уже не будет здоровыми. Они не родились здоровыми. А почему они рождаются больными? Потому что матери не доедают. Анемия – это маркер бедности. Это у нас так и есть по другим данным: 40% беременных рожают в бедных семьях, которые не имеют прожиточного минимума. Поэтому мы должны ресурсы делить на две части: одну часть – развивать здравоохранение, вот эти кюветы, все эти технологии. И вторую часть </w:t>
      </w:r>
      <w:r>
        <w:rPr>
          <w:rFonts w:ascii="Times New Roman" w:hAnsi="Times New Roman"/>
          <w:sz w:val="28"/>
          <w:szCs w:val="28"/>
        </w:rPr>
        <w:t>–</w:t>
      </w:r>
      <w:r w:rsidRPr="00983381">
        <w:rPr>
          <w:rFonts w:ascii="Times New Roman" w:hAnsi="Times New Roman"/>
          <w:sz w:val="28"/>
          <w:szCs w:val="28"/>
        </w:rPr>
        <w:t xml:space="preserve"> на корм беременным женщинам. И я уже выступала на последнем форуме, прошу прощения</w:t>
      </w:r>
      <w:r>
        <w:rPr>
          <w:rFonts w:ascii="Times New Roman" w:hAnsi="Times New Roman"/>
          <w:sz w:val="28"/>
          <w:szCs w:val="28"/>
        </w:rPr>
        <w:t xml:space="preserve">, и сказала: </w:t>
      </w:r>
      <w:r w:rsidRPr="00983381">
        <w:rPr>
          <w:rFonts w:ascii="Times New Roman" w:hAnsi="Times New Roman"/>
          <w:sz w:val="28"/>
          <w:szCs w:val="28"/>
        </w:rPr>
        <w:t xml:space="preserve">"Я уже </w:t>
      </w:r>
      <w:r>
        <w:rPr>
          <w:rFonts w:ascii="Times New Roman" w:hAnsi="Times New Roman"/>
          <w:sz w:val="28"/>
          <w:szCs w:val="28"/>
        </w:rPr>
        <w:t>пятнадцать</w:t>
      </w:r>
      <w:r w:rsidRPr="00983381">
        <w:rPr>
          <w:rFonts w:ascii="Times New Roman" w:hAnsi="Times New Roman"/>
          <w:sz w:val="28"/>
          <w:szCs w:val="28"/>
        </w:rPr>
        <w:t xml:space="preserve"> лет говорю – давайте накормим беременных!"</w:t>
      </w:r>
      <w:r>
        <w:rPr>
          <w:rFonts w:ascii="Times New Roman" w:hAnsi="Times New Roman"/>
          <w:sz w:val="28"/>
          <w:szCs w:val="28"/>
        </w:rPr>
        <w:t xml:space="preserve"> Они же девять</w:t>
      </w:r>
      <w:r w:rsidRPr="00983381">
        <w:rPr>
          <w:rFonts w:ascii="Times New Roman" w:hAnsi="Times New Roman"/>
          <w:sz w:val="28"/>
          <w:szCs w:val="28"/>
        </w:rPr>
        <w:t xml:space="preserve"> месяцев </w:t>
      </w:r>
      <w:r>
        <w:rPr>
          <w:rFonts w:ascii="Times New Roman" w:hAnsi="Times New Roman"/>
          <w:sz w:val="28"/>
          <w:szCs w:val="28"/>
        </w:rPr>
        <w:t>[носят ребенка</w:t>
      </w:r>
      <w:r w:rsidRPr="004B276E">
        <w:rPr>
          <w:rFonts w:ascii="Times New Roman" w:hAnsi="Times New Roman"/>
          <w:sz w:val="28"/>
          <w:szCs w:val="28"/>
        </w:rPr>
        <w:t>]. Д</w:t>
      </w:r>
      <w:r>
        <w:rPr>
          <w:rFonts w:ascii="Times New Roman" w:hAnsi="Times New Roman"/>
          <w:sz w:val="28"/>
          <w:szCs w:val="28"/>
        </w:rPr>
        <w:t>а, беременных и кормящих. Они девять</w:t>
      </w:r>
      <w:r w:rsidRPr="00983381">
        <w:rPr>
          <w:rFonts w:ascii="Times New Roman" w:hAnsi="Times New Roman"/>
          <w:sz w:val="28"/>
          <w:szCs w:val="28"/>
        </w:rPr>
        <w:t xml:space="preserve"> месяцев </w:t>
      </w:r>
      <w:r>
        <w:rPr>
          <w:rFonts w:ascii="Times New Roman" w:hAnsi="Times New Roman"/>
          <w:sz w:val="28"/>
          <w:szCs w:val="28"/>
        </w:rPr>
        <w:t>–</w:t>
      </w:r>
      <w:r w:rsidRPr="00983381">
        <w:rPr>
          <w:rFonts w:ascii="Times New Roman" w:hAnsi="Times New Roman"/>
          <w:sz w:val="28"/>
          <w:szCs w:val="28"/>
        </w:rPr>
        <w:t xml:space="preserve"> беременны, ну е</w:t>
      </w:r>
      <w:r>
        <w:rPr>
          <w:rFonts w:ascii="Times New Roman" w:hAnsi="Times New Roman"/>
          <w:sz w:val="28"/>
          <w:szCs w:val="28"/>
        </w:rPr>
        <w:t>ще шесть</w:t>
      </w:r>
      <w:r w:rsidRPr="00983381">
        <w:rPr>
          <w:rFonts w:ascii="Times New Roman" w:hAnsi="Times New Roman"/>
          <w:sz w:val="28"/>
          <w:szCs w:val="28"/>
        </w:rPr>
        <w:t xml:space="preserve"> месяцев кормят, в лучшем случае. То есть, чуть больше года надо каждую женщину подкормить. И так далее. Это совсем другое поколение мы будем иметь! Я разговаривала с Лаховой, с Панфиловой, со всеми нашими знаменитыми женщинами. Но они все время так го</w:t>
      </w:r>
      <w:r>
        <w:rPr>
          <w:rFonts w:ascii="Times New Roman" w:hAnsi="Times New Roman"/>
          <w:sz w:val="28"/>
          <w:szCs w:val="28"/>
        </w:rPr>
        <w:t>ловой кивают, согласны…</w:t>
      </w:r>
      <w:r w:rsidRPr="00983381">
        <w:rPr>
          <w:rFonts w:ascii="Times New Roman" w:hAnsi="Times New Roman"/>
          <w:sz w:val="28"/>
          <w:szCs w:val="28"/>
        </w:rPr>
        <w:t xml:space="preserve"> и ничего не сделали. Когда я последний раз выступала, это было примерно месяц тому назад, я сказала, что снова…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Это где вы выступали, на каком-то комитете?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Сейчас скажу. Я им сказала</w:t>
      </w:r>
      <w:r w:rsidRPr="00983381">
        <w:rPr>
          <w:rFonts w:ascii="Times New Roman" w:hAnsi="Times New Roman"/>
          <w:sz w:val="28"/>
          <w:szCs w:val="28"/>
        </w:rPr>
        <w:t>: "Я снова беру на себя смелость говорить по этому поводу, потому что надеюсь, что все-таки будет решен этот вопрос, что мы накормим беременных и кормящих матерей".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sz w:val="28"/>
          <w:szCs w:val="28"/>
        </w:rPr>
        <w:t>И это только маленькая деталь. Но наши исследования показывают, что все, что касается здоровья, все факторы, которые связаны с уровнем здоровья, они выходят на бедность и дифференциацию. Бедность и неравенство. Пока мы этого не сможем, мы ничего не сделаем. Итак, это третий проект, важный с моей точки зрения. Потому что он показывает, куда надо тратить ресурсы. Ресурсов мало: и туда надо, и сюда надо.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Ну да, и вы говорите, что надо в бедность и в дифференциацию, это очень важно.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Конечно, конечно, надо обязательно.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как это связано с дифференциацией?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А очень просто. Вот они нам сейчас всем уже уши прожужжали, что у нас доходы растут. Слушайте, не надо! Ну, я вообще молчу. Никуда не хожу, ни с кем не говорю, нигде не выступаю. Потому что это глупость, что у нас доходы растут! Конечно, если взять ВВП и делить на душу и так далее, то можно увидеть, что происходит, но, так сказать, очень примерно. Что такое ВВП на душу? Если у нас ежегодно на </w:t>
      </w:r>
      <w:r>
        <w:rPr>
          <w:rFonts w:ascii="Times New Roman" w:hAnsi="Times New Roman"/>
          <w:sz w:val="28"/>
          <w:szCs w:val="28"/>
        </w:rPr>
        <w:t>десять</w:t>
      </w:r>
      <w:r w:rsidRPr="00983381">
        <w:rPr>
          <w:rFonts w:ascii="Times New Roman" w:hAnsi="Times New Roman"/>
          <w:sz w:val="28"/>
          <w:szCs w:val="28"/>
        </w:rPr>
        <w:t xml:space="preserve"> миллиардеров увеличивается их численность, а потом мы все это соединяем и делим на всё население… Ну какие там доходы! Они растут в том смысле, что у одних растут, у полпроцента, а у других они падают. Потому что это же одна кастрюля.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вы внутрикорпоративные различия рассматриваете? Потому что внутрикорпоративные различия тоже очень большие. 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 понятно, боже мой, ну конечно. Я думаю, что мы в </w:t>
      </w:r>
      <w:r>
        <w:rPr>
          <w:rFonts w:ascii="Times New Roman" w:hAnsi="Times New Roman"/>
          <w:sz w:val="28"/>
          <w:szCs w:val="28"/>
        </w:rPr>
        <w:t>«</w:t>
      </w:r>
      <w:r w:rsidRPr="00983381">
        <w:rPr>
          <w:rFonts w:ascii="Times New Roman" w:hAnsi="Times New Roman"/>
          <w:sz w:val="28"/>
          <w:szCs w:val="28"/>
        </w:rPr>
        <w:t>Таганроге</w:t>
      </w:r>
      <w:r>
        <w:rPr>
          <w:rFonts w:ascii="Times New Roman" w:hAnsi="Times New Roman"/>
          <w:sz w:val="28"/>
          <w:szCs w:val="28"/>
        </w:rPr>
        <w:t>»</w:t>
      </w:r>
      <w:r w:rsidRPr="00983381">
        <w:rPr>
          <w:rFonts w:ascii="Times New Roman" w:hAnsi="Times New Roman"/>
          <w:sz w:val="28"/>
          <w:szCs w:val="28"/>
        </w:rPr>
        <w:t xml:space="preserve"> будем этим заниматься, потому что раньше же не было большой дифференциации внутри предприятия</w:t>
      </w:r>
      <w:r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Да, это тоже новое обстоятельство.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Это совсем новое. Вот если, например, сравнивать с Западной Европой, там разница – семь (один к семи). Вообще в целом по экономике. Это раз. И второе. У них верхний эшелон корпораций не может получать больше, чем в семь раз… нет в пять, даже в пять раз, чем в среднем получает основная масса на этом предприятии. А у нас… даже то, что я слышу по радио, это вообще б</w:t>
      </w:r>
      <w:r>
        <w:rPr>
          <w:rFonts w:ascii="Times New Roman" w:hAnsi="Times New Roman"/>
          <w:sz w:val="28"/>
          <w:szCs w:val="28"/>
        </w:rPr>
        <w:t>езумие! Вот эти золотые зонтики.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Парашюты.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Парашют, да-да-да. Парашют в </w:t>
      </w:r>
      <w:r>
        <w:rPr>
          <w:rFonts w:ascii="Times New Roman" w:hAnsi="Times New Roman"/>
          <w:sz w:val="28"/>
          <w:szCs w:val="28"/>
        </w:rPr>
        <w:t>двести</w:t>
      </w:r>
      <w:r w:rsidRPr="00983381">
        <w:rPr>
          <w:rFonts w:ascii="Times New Roman" w:hAnsi="Times New Roman"/>
          <w:sz w:val="28"/>
          <w:szCs w:val="28"/>
        </w:rPr>
        <w:t xml:space="preserve"> миллионов, </w:t>
      </w:r>
      <w:r>
        <w:rPr>
          <w:rFonts w:ascii="Times New Roman" w:hAnsi="Times New Roman"/>
          <w:sz w:val="28"/>
          <w:szCs w:val="28"/>
        </w:rPr>
        <w:t>триста</w:t>
      </w:r>
      <w:r w:rsidRPr="00983381">
        <w:rPr>
          <w:rFonts w:ascii="Times New Roman" w:hAnsi="Times New Roman"/>
          <w:sz w:val="28"/>
          <w:szCs w:val="28"/>
        </w:rPr>
        <w:t xml:space="preserve"> миллионов, </w:t>
      </w:r>
      <w:r>
        <w:rPr>
          <w:rFonts w:ascii="Times New Roman" w:hAnsi="Times New Roman"/>
          <w:sz w:val="28"/>
          <w:szCs w:val="28"/>
        </w:rPr>
        <w:t xml:space="preserve">пятьсот миллионов. Вчера выступил Владимир </w:t>
      </w:r>
      <w:r w:rsidRPr="00983381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ладимирович</w:t>
      </w:r>
      <w:r w:rsidRPr="00983381">
        <w:rPr>
          <w:rFonts w:ascii="Times New Roman" w:hAnsi="Times New Roman"/>
          <w:sz w:val="28"/>
          <w:szCs w:val="28"/>
        </w:rPr>
        <w:t xml:space="preserve"> Путин и сказал, что это безобразие, такие парашюты, что надо все это отменить или что-то с этим сделать. И что? Путин предлагает присваивать звания Героя социалистического труда. Ну, в общем, ниче</w:t>
      </w:r>
      <w:r>
        <w:rPr>
          <w:rFonts w:ascii="Times New Roman" w:hAnsi="Times New Roman"/>
          <w:sz w:val="28"/>
          <w:szCs w:val="28"/>
        </w:rPr>
        <w:t>го не могут придумать даже. Я</w:t>
      </w:r>
      <w:r w:rsidRPr="00983381">
        <w:rPr>
          <w:rFonts w:ascii="Times New Roman" w:hAnsi="Times New Roman"/>
          <w:sz w:val="28"/>
          <w:szCs w:val="28"/>
        </w:rPr>
        <w:t xml:space="preserve"> смеюсь, конечно, над этим, потому что </w:t>
      </w:r>
      <w:r>
        <w:rPr>
          <w:rFonts w:ascii="Times New Roman" w:hAnsi="Times New Roman"/>
          <w:sz w:val="28"/>
          <w:szCs w:val="28"/>
        </w:rPr>
        <w:t>я все это прошла уже. Понимаешь? В</w:t>
      </w:r>
      <w:r w:rsidRPr="00983381">
        <w:rPr>
          <w:rFonts w:ascii="Times New Roman" w:hAnsi="Times New Roman"/>
          <w:sz w:val="28"/>
          <w:szCs w:val="28"/>
        </w:rPr>
        <w:t>от они там сидят, умные головы, и, значит, что-то такое они видят. Видят, что что-то не то, а что? А что надо? И я вижу, кто им там советует.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кто им сейчас советует?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Ну, наши конкуренты. </w:t>
      </w:r>
      <w:r>
        <w:rPr>
          <w:rFonts w:ascii="Times New Roman" w:hAnsi="Times New Roman"/>
          <w:sz w:val="28"/>
          <w:szCs w:val="28"/>
        </w:rPr>
        <w:t>Я</w:t>
      </w:r>
      <w:r w:rsidRPr="00983381">
        <w:rPr>
          <w:rFonts w:ascii="Times New Roman" w:hAnsi="Times New Roman"/>
          <w:sz w:val="28"/>
          <w:szCs w:val="28"/>
        </w:rPr>
        <w:t xml:space="preserve"> знаю, например, двоих. Два человека – мои бывшие докторанты. 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Это Высшая школа экономики?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Ну, они рядом там. </w:t>
      </w:r>
      <w:r w:rsidRPr="004B276E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Е.М.</w:t>
      </w:r>
      <w:r w:rsidRPr="004B276E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Авраамова ушла в Институт при правительстве Москвы.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Аврамова ушла?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давно уже. Мы же с ней работали… Она меня, как бы, предала. Вообще, в жизни меня, можно сказать, никто не предавал, понимаешь, она первая предала меня, и вот она… 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И стала конкурентом?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Да. И довольно быстро она ушла в правительство. Она умная женщина. Но это не важно. Ну, умная, и я тоже не глупая. А вторая – это </w:t>
      </w:r>
      <w:r w:rsidRPr="000E3EAF">
        <w:rPr>
          <w:rFonts w:ascii="Times New Roman" w:hAnsi="Times New Roman"/>
          <w:sz w:val="28"/>
          <w:szCs w:val="28"/>
        </w:rPr>
        <w:t>[Л.</w:t>
      </w:r>
      <w:r>
        <w:rPr>
          <w:rFonts w:ascii="Times New Roman" w:hAnsi="Times New Roman"/>
          <w:sz w:val="28"/>
          <w:szCs w:val="28"/>
        </w:rPr>
        <w:t>Н.</w:t>
      </w:r>
      <w:r w:rsidRPr="000E3EA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381">
        <w:rPr>
          <w:rFonts w:ascii="Times New Roman" w:hAnsi="Times New Roman"/>
          <w:sz w:val="28"/>
          <w:szCs w:val="28"/>
        </w:rPr>
        <w:t>Овчарова</w:t>
      </w:r>
      <w:r w:rsidRPr="00983381">
        <w:rPr>
          <w:rFonts w:ascii="Times New Roman" w:hAnsi="Times New Roman"/>
          <w:i/>
          <w:sz w:val="28"/>
          <w:szCs w:val="28"/>
        </w:rPr>
        <w:t>.</w:t>
      </w:r>
      <w:r w:rsidRPr="00983381">
        <w:rPr>
          <w:rFonts w:ascii="Times New Roman" w:hAnsi="Times New Roman"/>
          <w:sz w:val="28"/>
          <w:szCs w:val="28"/>
        </w:rPr>
        <w:t xml:space="preserve"> Тоже моя докторантка, которая недавно защитилась у нас. Авраамова ушла в какой-то институт, не помню точно. Потом они потеряли источник финансирования и нанялись к Собянину. А Овчарова – по-моему, она в Высшей школе.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Но она же </w:t>
      </w:r>
      <w:r>
        <w:rPr>
          <w:rFonts w:ascii="Times New Roman" w:hAnsi="Times New Roman"/>
          <w:sz w:val="28"/>
          <w:szCs w:val="28"/>
        </w:rPr>
        <w:t xml:space="preserve">директор какого-то института? </w:t>
      </w:r>
      <w:r w:rsidRPr="00983381">
        <w:rPr>
          <w:rFonts w:ascii="Times New Roman" w:hAnsi="Times New Roman"/>
          <w:sz w:val="28"/>
          <w:szCs w:val="28"/>
        </w:rPr>
        <w:t>А, Независимого</w:t>
      </w:r>
      <w:r>
        <w:rPr>
          <w:rFonts w:ascii="Times New Roman" w:hAnsi="Times New Roman"/>
          <w:sz w:val="28"/>
          <w:szCs w:val="28"/>
        </w:rPr>
        <w:t xml:space="preserve"> института социальной политики.</w:t>
      </w:r>
    </w:p>
    <w:p w:rsidR="00CF79BD" w:rsidRPr="00983381" w:rsidRDefault="00CF79BD" w:rsidP="008A681D">
      <w:pPr>
        <w:tabs>
          <w:tab w:val="left" w:pos="36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 вот, она директор института, где нет источника финансирования, вот этого независимого… Раньше их финанси</w:t>
      </w:r>
      <w:r>
        <w:rPr>
          <w:rFonts w:ascii="Times New Roman" w:hAnsi="Times New Roman"/>
          <w:sz w:val="28"/>
          <w:szCs w:val="28"/>
        </w:rPr>
        <w:t>ровали западные фонды, а сейчас,</w:t>
      </w:r>
      <w:r w:rsidRPr="00983381">
        <w:rPr>
          <w:rFonts w:ascii="Times New Roman" w:hAnsi="Times New Roman"/>
          <w:sz w:val="28"/>
          <w:szCs w:val="28"/>
        </w:rPr>
        <w:t xml:space="preserve"> значит, Мау…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 каком смысле они конкуренты? То есть, у них другая идеология?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Ну, о</w:t>
      </w:r>
      <w:r>
        <w:rPr>
          <w:rFonts w:ascii="Times New Roman" w:hAnsi="Times New Roman"/>
          <w:sz w:val="28"/>
          <w:szCs w:val="28"/>
        </w:rPr>
        <w:t>ни конкуренты в том смысле, что</w:t>
      </w:r>
      <w:r w:rsidRPr="00983381">
        <w:rPr>
          <w:rFonts w:ascii="Times New Roman" w:hAnsi="Times New Roman"/>
          <w:sz w:val="28"/>
          <w:szCs w:val="28"/>
        </w:rPr>
        <w:t>… просто они знают мои идеи, мои мысли, идеологию, все.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Ну, конечно, это же ваши ученики.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Но я тебе скажу, что они, конечно, либералы, а я нет. Я не либерал. Я… как бы сказать, социал-демократ,</w:t>
      </w:r>
      <w:r>
        <w:rPr>
          <w:rFonts w:ascii="Times New Roman" w:hAnsi="Times New Roman"/>
          <w:sz w:val="28"/>
          <w:szCs w:val="28"/>
        </w:rPr>
        <w:t xml:space="preserve"> что ли, или кто-то в этом роде.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Ну, сейчас </w:t>
      </w:r>
      <w:r>
        <w:rPr>
          <w:rFonts w:ascii="Times New Roman" w:hAnsi="Times New Roman"/>
          <w:sz w:val="28"/>
          <w:szCs w:val="28"/>
        </w:rPr>
        <w:t>все это условно. Либералы – к</w:t>
      </w:r>
      <w:r w:rsidRPr="00983381">
        <w:rPr>
          <w:rFonts w:ascii="Times New Roman" w:hAnsi="Times New Roman"/>
          <w:sz w:val="28"/>
          <w:szCs w:val="28"/>
        </w:rPr>
        <w:t>то это? Вот, моя дочь всегда говорит, что это как-то неправильно понимается, что у нас свое представление.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да. </w:t>
      </w:r>
      <w:r>
        <w:rPr>
          <w:rFonts w:ascii="Times New Roman" w:hAnsi="Times New Roman"/>
          <w:sz w:val="28"/>
          <w:szCs w:val="28"/>
        </w:rPr>
        <w:t>В</w:t>
      </w:r>
      <w:r w:rsidRPr="00983381">
        <w:rPr>
          <w:rFonts w:ascii="Times New Roman" w:hAnsi="Times New Roman"/>
          <w:sz w:val="28"/>
          <w:szCs w:val="28"/>
        </w:rPr>
        <w:t xml:space="preserve"> общем, да. Я, например, их (либералов) рассматриваю как конкурентов условно тоже. Ну, почему? Потому что они не знают всех тонкостей. Я-то это все прошла, все это пережила, все это </w:t>
      </w:r>
      <w:r>
        <w:rPr>
          <w:rFonts w:ascii="Times New Roman" w:hAnsi="Times New Roman"/>
          <w:sz w:val="28"/>
          <w:szCs w:val="28"/>
        </w:rPr>
        <w:t>десять</w:t>
      </w:r>
      <w:r w:rsidRPr="00983381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</w:rPr>
        <w:t>аз через свою голову пропустила.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У них больше теории, да? В каком-то смысле упор на теорию?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Ну, даже нет. Сейчас, я тебе скажу, они даже меньше теоретизируют, потому что они деньги отрабатывают. Им платят, и они отрабатывают таким образом </w:t>
      </w:r>
      <w:r>
        <w:rPr>
          <w:rFonts w:ascii="Times New Roman" w:hAnsi="Times New Roman"/>
          <w:sz w:val="28"/>
          <w:szCs w:val="28"/>
        </w:rPr>
        <w:t>–</w:t>
      </w:r>
      <w:r w:rsidRPr="00983381">
        <w:rPr>
          <w:rFonts w:ascii="Times New Roman" w:hAnsi="Times New Roman"/>
          <w:sz w:val="28"/>
          <w:szCs w:val="28"/>
        </w:rPr>
        <w:t xml:space="preserve"> дают то, что хотят заказчики</w:t>
      </w:r>
      <w:r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Потому что у них заказчики?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Да, заказчики. А мы, в общем, даем </w:t>
      </w:r>
      <w:r>
        <w:rPr>
          <w:rFonts w:ascii="Times New Roman" w:hAnsi="Times New Roman"/>
          <w:sz w:val="28"/>
          <w:szCs w:val="28"/>
        </w:rPr>
        <w:t>то, что считаем сами правильным.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 вы как Академия наук, вы независимы все-таки в этом смысле?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Независимая, да. </w:t>
      </w:r>
      <w:r>
        <w:rPr>
          <w:rFonts w:ascii="Times New Roman" w:hAnsi="Times New Roman"/>
          <w:sz w:val="28"/>
          <w:szCs w:val="28"/>
        </w:rPr>
        <w:t>Я в этом смысле независима.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Поэтому, наверное, Академия и стала неудобным учреждением.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Наверное,</w:t>
      </w:r>
      <w:r w:rsidRPr="00983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983381">
        <w:rPr>
          <w:rFonts w:ascii="Times New Roman" w:hAnsi="Times New Roman"/>
          <w:sz w:val="28"/>
          <w:szCs w:val="28"/>
        </w:rPr>
        <w:t>е знаю. Дело в том, что я просто независимая. Конечно, потому что уже старая</w:t>
      </w:r>
      <w:r>
        <w:rPr>
          <w:rFonts w:ascii="Times New Roman" w:hAnsi="Times New Roman"/>
          <w:sz w:val="28"/>
          <w:szCs w:val="28"/>
        </w:rPr>
        <w:t>.</w:t>
      </w:r>
      <w:r w:rsidRPr="0098338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</w:t>
      </w:r>
      <w:r w:rsidRPr="00983381">
        <w:rPr>
          <w:rFonts w:ascii="Times New Roman" w:hAnsi="Times New Roman"/>
          <w:i/>
          <w:sz w:val="28"/>
          <w:szCs w:val="28"/>
        </w:rPr>
        <w:t>меется</w:t>
      </w:r>
      <w:r>
        <w:rPr>
          <w:rFonts w:ascii="Times New Roman" w:hAnsi="Times New Roman"/>
          <w:sz w:val="28"/>
          <w:szCs w:val="28"/>
        </w:rPr>
        <w:t>) М</w:t>
      </w:r>
      <w:r w:rsidRPr="00983381">
        <w:rPr>
          <w:rFonts w:ascii="Times New Roman" w:hAnsi="Times New Roman"/>
          <w:sz w:val="28"/>
          <w:szCs w:val="28"/>
        </w:rPr>
        <w:t xml:space="preserve">не уже ничего не надо, понимаешь? Слава богу, дожила до такого состояния, что мне ничего не надо. Что касается денег, мне хватает и даже остается. Я всегда так </w:t>
      </w:r>
      <w:r>
        <w:rPr>
          <w:rFonts w:ascii="Times New Roman" w:hAnsi="Times New Roman"/>
          <w:sz w:val="28"/>
          <w:szCs w:val="28"/>
        </w:rPr>
        <w:t>говорю: м</w:t>
      </w:r>
      <w:r w:rsidRPr="00983381">
        <w:rPr>
          <w:rFonts w:ascii="Times New Roman" w:hAnsi="Times New Roman"/>
          <w:sz w:val="28"/>
          <w:szCs w:val="28"/>
        </w:rPr>
        <w:t xml:space="preserve">не нужны только новые знания. И вот почему я готова делать новый «Таганрог». Потому что я хочу понять, мы должны понять, что же с нами происходит и что мы вообще делаем. Это нужно для того, чтобы идти по правильному пути, а не по тому, что они </w:t>
      </w:r>
      <w:r w:rsidRPr="000E3EAF">
        <w:rPr>
          <w:rFonts w:ascii="Times New Roman" w:hAnsi="Times New Roman"/>
          <w:sz w:val="28"/>
          <w:szCs w:val="28"/>
        </w:rPr>
        <w:t>[либералы]</w:t>
      </w:r>
      <w:r w:rsidRPr="00983381">
        <w:rPr>
          <w:rFonts w:ascii="Times New Roman" w:hAnsi="Times New Roman"/>
          <w:sz w:val="28"/>
          <w:szCs w:val="28"/>
        </w:rPr>
        <w:t xml:space="preserve"> хотят. И говорят нам </w:t>
      </w:r>
      <w:r>
        <w:rPr>
          <w:rFonts w:ascii="Times New Roman" w:hAnsi="Times New Roman"/>
          <w:sz w:val="28"/>
          <w:szCs w:val="28"/>
        </w:rPr>
        <w:t>–</w:t>
      </w:r>
      <w:r w:rsidRPr="00983381">
        <w:rPr>
          <w:rFonts w:ascii="Times New Roman" w:hAnsi="Times New Roman"/>
          <w:sz w:val="28"/>
          <w:szCs w:val="28"/>
        </w:rPr>
        <w:t xml:space="preserve"> вот</w:t>
      </w:r>
      <w:r>
        <w:rPr>
          <w:rFonts w:ascii="Times New Roman" w:hAnsi="Times New Roman"/>
          <w:sz w:val="28"/>
          <w:szCs w:val="28"/>
        </w:rPr>
        <w:t xml:space="preserve"> это, вот это.</w:t>
      </w:r>
      <w:r w:rsidRPr="00983381">
        <w:rPr>
          <w:rFonts w:ascii="Times New Roman" w:hAnsi="Times New Roman"/>
          <w:sz w:val="28"/>
          <w:szCs w:val="28"/>
        </w:rPr>
        <w:t xml:space="preserve"> И мои сотрудники тоже… </w:t>
      </w:r>
      <w:r>
        <w:rPr>
          <w:rFonts w:ascii="Times New Roman" w:hAnsi="Times New Roman"/>
          <w:sz w:val="28"/>
          <w:szCs w:val="28"/>
        </w:rPr>
        <w:t>Дискин</w:t>
      </w:r>
      <w:r w:rsidRPr="00983381">
        <w:rPr>
          <w:rFonts w:ascii="Times New Roman" w:hAnsi="Times New Roman"/>
          <w:sz w:val="28"/>
          <w:szCs w:val="28"/>
        </w:rPr>
        <w:t>, Рубвальтер – это мои замы. Шевяков… Я ему помогла защититься. И все они потом ушли. Ну, бог с ними, ничего страшного. Я их не считаю опасными конкурентами, в том смысле, что, во-первых, я пережила и гораздо больше усвоила вот эту жизнь. А, во-вторых, просто они хотят быстрее сделать то, что заказчик ждет от них. А я не хочу этого, я изучаю тол</w:t>
      </w:r>
      <w:r>
        <w:rPr>
          <w:rFonts w:ascii="Times New Roman" w:hAnsi="Times New Roman"/>
          <w:sz w:val="28"/>
          <w:szCs w:val="28"/>
        </w:rPr>
        <w:t>ько то, что есть на самом деле.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вот теперь новым властям, им тоже не нужна правда?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Конечно, нет! Им, конечно, правда не нужна. Как они могут объяснить, почему за прошлый год у нас </w:t>
      </w:r>
      <w:r>
        <w:rPr>
          <w:rFonts w:ascii="Times New Roman" w:hAnsi="Times New Roman"/>
          <w:sz w:val="28"/>
          <w:szCs w:val="28"/>
        </w:rPr>
        <w:t>десять</w:t>
      </w:r>
      <w:r w:rsidRPr="00983381">
        <w:rPr>
          <w:rFonts w:ascii="Times New Roman" w:hAnsi="Times New Roman"/>
          <w:sz w:val="28"/>
          <w:szCs w:val="28"/>
        </w:rPr>
        <w:t xml:space="preserve"> миллиардеров прибавилось? Как это объяснить? Ну как? Очень просто объяснить! Потому что все, что было в обществе, либо разрушено, либо они разделили между собой. И теперь работает только то, что они присвоили в начале 90-х. Как они могут это объяснить?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sz w:val="28"/>
          <w:szCs w:val="28"/>
        </w:rPr>
        <w:t xml:space="preserve">Поэтому, когда мне вчера позвонила моя подружка Оля Рогова, и говорит: "Наташа, обязательно возьми третий номер </w:t>
      </w:r>
      <w:r>
        <w:rPr>
          <w:rFonts w:ascii="Times New Roman" w:hAnsi="Times New Roman"/>
          <w:sz w:val="28"/>
          <w:szCs w:val="28"/>
        </w:rPr>
        <w:t>«</w:t>
      </w:r>
      <w:r w:rsidRPr="00983381">
        <w:rPr>
          <w:rFonts w:ascii="Times New Roman" w:hAnsi="Times New Roman"/>
          <w:sz w:val="28"/>
          <w:szCs w:val="28"/>
        </w:rPr>
        <w:t>Вопросов</w:t>
      </w:r>
      <w:r>
        <w:rPr>
          <w:rFonts w:ascii="Times New Roman" w:hAnsi="Times New Roman"/>
          <w:sz w:val="28"/>
          <w:szCs w:val="28"/>
        </w:rPr>
        <w:t xml:space="preserve"> экономики»</w:t>
      </w:r>
      <w:r w:rsidRPr="00983381">
        <w:rPr>
          <w:rFonts w:ascii="Times New Roman" w:hAnsi="Times New Roman"/>
          <w:sz w:val="28"/>
          <w:szCs w:val="28"/>
        </w:rPr>
        <w:t>, там статья Кудрина - такая, такая!.." Я говорю: "Ну, и что там он пишет? Оля, поздно, поздно читать Кудрина". Ничего нового он, во-первых, не напишет, а то, что он напишет, это все… Они все давно разделили. Теперь что, надо переде</w:t>
      </w:r>
      <w:r>
        <w:rPr>
          <w:rFonts w:ascii="Times New Roman" w:hAnsi="Times New Roman"/>
          <w:sz w:val="28"/>
          <w:szCs w:val="28"/>
        </w:rPr>
        <w:t>лить? Теперь все забрать у этих</w:t>
      </w:r>
      <w:r w:rsidRPr="00983381">
        <w:rPr>
          <w:rFonts w:ascii="Times New Roman" w:hAnsi="Times New Roman"/>
          <w:sz w:val="28"/>
          <w:szCs w:val="28"/>
        </w:rPr>
        <w:t xml:space="preserve">… и, так сказать, дать тем, кто не имеет, этим бедным матерям, 40% которых рождаются в семьях, лишенных прожиточного минимума? Они же все время подделывают прожиточный минимум. Вот сейчас они, в 13-м году, опубликовали этот минимум. Моя Мигранова </w:t>
      </w:r>
      <w:r>
        <w:rPr>
          <w:rFonts w:ascii="Times New Roman" w:hAnsi="Times New Roman"/>
          <w:i/>
          <w:sz w:val="28"/>
          <w:szCs w:val="28"/>
        </w:rPr>
        <w:t>(</w:t>
      </w:r>
      <w:r w:rsidRPr="00983381">
        <w:rPr>
          <w:rFonts w:ascii="Times New Roman" w:hAnsi="Times New Roman"/>
          <w:i/>
          <w:sz w:val="28"/>
          <w:szCs w:val="28"/>
        </w:rPr>
        <w:t xml:space="preserve">Л.А. Мигранова, зав. Лабораторией в ИСЭПН РАН – </w:t>
      </w:r>
      <w:r>
        <w:rPr>
          <w:rFonts w:ascii="Times New Roman" w:hAnsi="Times New Roman"/>
          <w:i/>
          <w:sz w:val="28"/>
          <w:szCs w:val="28"/>
        </w:rPr>
        <w:t xml:space="preserve">прим. </w:t>
      </w:r>
      <w:r w:rsidRPr="00983381">
        <w:rPr>
          <w:rFonts w:ascii="Times New Roman" w:hAnsi="Times New Roman"/>
          <w:i/>
          <w:sz w:val="28"/>
          <w:szCs w:val="28"/>
        </w:rPr>
        <w:t>ред.</w:t>
      </w:r>
      <w:r>
        <w:rPr>
          <w:rFonts w:ascii="Times New Roman" w:hAnsi="Times New Roman"/>
          <w:i/>
          <w:sz w:val="28"/>
          <w:szCs w:val="28"/>
        </w:rPr>
        <w:t>)</w:t>
      </w:r>
      <w:r w:rsidRPr="00983381">
        <w:rPr>
          <w:rFonts w:ascii="Times New Roman" w:hAnsi="Times New Roman"/>
          <w:sz w:val="28"/>
          <w:szCs w:val="28"/>
        </w:rPr>
        <w:t xml:space="preserve"> все проанализировала и дезавуировала их расчеты. Ведь надо, чтобы семья могла заплатить за образование. А им еду не на что купить. Понимаешь? Они же должны как-то это закрыть, прикрыть и, так сказать, заморочить голову.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есть, прожиточный минимум фальсифицирован?</w:t>
      </w:r>
    </w:p>
    <w:p w:rsidR="00CF79BD" w:rsidRPr="00983381" w:rsidRDefault="00CF79BD" w:rsidP="0086231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Конечно. Так они делают, чтобы основная масса не поняла, что к чему. Но тут и понимать нечего, люди-то ощущают это. </w:t>
      </w:r>
      <w:r>
        <w:rPr>
          <w:rFonts w:ascii="Times New Roman" w:hAnsi="Times New Roman"/>
          <w:sz w:val="28"/>
          <w:szCs w:val="28"/>
        </w:rPr>
        <w:t>С</w:t>
      </w:r>
      <w:r w:rsidRPr="00983381">
        <w:rPr>
          <w:rFonts w:ascii="Times New Roman" w:hAnsi="Times New Roman"/>
          <w:sz w:val="28"/>
          <w:szCs w:val="28"/>
        </w:rPr>
        <w:t>ейчас новый этап, который не менее интересен, чем, допустим, 90-е годы, когда тащили все на разрыв.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Чем он сейчас интересен?</w:t>
      </w:r>
    </w:p>
    <w:p w:rsidR="00CF79BD" w:rsidRPr="00983381" w:rsidRDefault="00CF79BD" w:rsidP="008A681D">
      <w:pPr>
        <w:tabs>
          <w:tab w:val="left" w:pos="45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Ну, интересен тем, как они, бедные эти власти наши, мечутся. Они мечутся, чтобы… Что делать-то? Они и у олигархов не могут отобрать, хотя он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</w:t>
      </w:r>
      <w:r w:rsidRPr="000E3EAF">
        <w:rPr>
          <w:rFonts w:ascii="Times New Roman" w:hAnsi="Times New Roman"/>
          <w:i/>
          <w:sz w:val="28"/>
          <w:szCs w:val="28"/>
        </w:rPr>
        <w:t xml:space="preserve">В.В. Путин – </w:t>
      </w:r>
      <w:r>
        <w:rPr>
          <w:rFonts w:ascii="Times New Roman" w:hAnsi="Times New Roman"/>
          <w:i/>
          <w:sz w:val="28"/>
          <w:szCs w:val="28"/>
        </w:rPr>
        <w:t xml:space="preserve">прим. </w:t>
      </w:r>
      <w:r w:rsidRPr="000E3EAF">
        <w:rPr>
          <w:rFonts w:ascii="Times New Roman" w:hAnsi="Times New Roman"/>
          <w:i/>
          <w:sz w:val="28"/>
          <w:szCs w:val="28"/>
        </w:rPr>
        <w:t>ред.</w:t>
      </w:r>
      <w:r>
        <w:rPr>
          <w:rFonts w:ascii="Times New Roman" w:hAnsi="Times New Roman"/>
          <w:i/>
          <w:sz w:val="28"/>
          <w:szCs w:val="28"/>
        </w:rPr>
        <w:t>)</w:t>
      </w:r>
      <w:r w:rsidRPr="00983381">
        <w:rPr>
          <w:rFonts w:ascii="Times New Roman" w:hAnsi="Times New Roman"/>
          <w:sz w:val="28"/>
          <w:szCs w:val="28"/>
        </w:rPr>
        <w:t xml:space="preserve"> и старается. Вот это его предложение, чтобы парашюта золотого не было, и чтобы давать Героев с</w:t>
      </w:r>
      <w:r>
        <w:rPr>
          <w:rFonts w:ascii="Times New Roman" w:hAnsi="Times New Roman"/>
          <w:sz w:val="28"/>
          <w:szCs w:val="28"/>
        </w:rPr>
        <w:t>оц</w:t>
      </w:r>
      <w:r w:rsidRPr="00983381">
        <w:rPr>
          <w:rFonts w:ascii="Times New Roman" w:hAnsi="Times New Roman"/>
          <w:sz w:val="28"/>
          <w:szCs w:val="28"/>
        </w:rPr>
        <w:t xml:space="preserve">труда. Ну, это же явные метания в стороны. С одной стороны, они мечутся, с другой стороны, взять у олигархов они не могут. Как бы священная собственность. Ну, </w:t>
      </w:r>
      <w:r>
        <w:rPr>
          <w:rFonts w:ascii="Times New Roman" w:hAnsi="Times New Roman"/>
          <w:sz w:val="28"/>
          <w:szCs w:val="28"/>
        </w:rPr>
        <w:t>вот что было на Кипре..</w:t>
      </w:r>
      <w:r w:rsidRPr="00983381"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tabs>
          <w:tab w:val="left" w:pos="45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Кризис?</w:t>
      </w:r>
    </w:p>
    <w:p w:rsidR="00CF79BD" w:rsidRPr="00983381" w:rsidRDefault="00CF79BD" w:rsidP="008A681D">
      <w:pPr>
        <w:tabs>
          <w:tab w:val="left" w:pos="45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Кризис. А с другой стороны, население-то страдает. Ну, будет еще какой-то период, оно будет страдать и дальше. Понимаете, даже я не считаю, что страдание населения – это фактор важный. Важный, но не очень. Потому что население веками страдало. А я считаю, что очень важно, что население теряет потенциал качественный, теряет здоровье, в широком смысле. Вот, а сейчас, если будет платное образование, то вообще что?</w:t>
      </w:r>
    </w:p>
    <w:p w:rsidR="00CF79BD" w:rsidRPr="00983381" w:rsidRDefault="00CF79BD" w:rsidP="008A681D">
      <w:pPr>
        <w:tabs>
          <w:tab w:val="left" w:pos="45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Образование тоже теряет качество.</w:t>
      </w:r>
    </w:p>
    <w:p w:rsidR="00CF79BD" w:rsidRPr="00983381" w:rsidRDefault="00CF79BD" w:rsidP="008A681D">
      <w:pPr>
        <w:tabs>
          <w:tab w:val="left" w:pos="450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Конечно, качество. Сейчас ситуация такая, что возникает социальная воронка. Она состоит в том, что ребенок, мать которого не доедала, он рождается больным. Ну, его лечат, все новые технологии, лекарства, все это используется. Но все равно он здоровым не становится на 100%. А что это означает? Это означает, что он в течение жизненного цикла не реабилитируется. Просто он не может. Есть разные заболевания, которые не поддаются реабилитации. Но он живет. У него наступает репродуктивный период. Он рожает, будучи больным. А больные рожают больных. Так же, как бедные рождают бедных.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Наталья Михайловна, вы когда-то говорили, что здоровье у нас начало портиться еще до перестройки.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Да-да-да. Я сейчас скажу. Понимаете, и это уже значит, что воронка образуется. И она втягивает туда все большую долю, большую часть населения.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 качество населения ухудшается?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Качество населения ухудшается. Вот, покажите мне страну, европейскую развитую страну, где бы было падение здоровья. Этого нет. Нигде кроме России. Я им говорю: «Вы знаете, что все страны, начиная с Америки, они вот это </w:t>
      </w:r>
      <w:r>
        <w:rPr>
          <w:rFonts w:ascii="Times New Roman" w:hAnsi="Times New Roman"/>
          <w:sz w:val="28"/>
          <w:szCs w:val="28"/>
        </w:rPr>
        <w:t>–</w:t>
      </w:r>
      <w:r w:rsidRPr="00983381">
        <w:rPr>
          <w:rFonts w:ascii="Times New Roman" w:hAnsi="Times New Roman"/>
          <w:sz w:val="28"/>
          <w:szCs w:val="28"/>
        </w:rPr>
        <w:t xml:space="preserve"> накормить беременных и кормящих, они уже это сделали. Сделали, и везде снизилась младенческая смертность». А мы же считаем, что у нас и так хорошо, что у нас и так падает младенческая смертность. Понятно? </w:t>
      </w:r>
    </w:p>
    <w:p w:rsidR="00CF79BD" w:rsidRPr="00A4030A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Но мы другими способами смертность снижаем</w:t>
      </w:r>
      <w:r w:rsidRPr="00A4030A">
        <w:rPr>
          <w:rFonts w:ascii="Times New Roman" w:hAnsi="Times New Roman"/>
          <w:i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Новорожденных, вообще, оживляют, умеют оживлять. Но от того, что их оживляют, от этого они здоровее же не становятся. Но это никого не волнует. Подумаешь, когда-то там через </w:t>
      </w:r>
      <w:r>
        <w:rPr>
          <w:rFonts w:ascii="Times New Roman" w:hAnsi="Times New Roman"/>
          <w:sz w:val="28"/>
          <w:szCs w:val="28"/>
        </w:rPr>
        <w:t>пятнадцать</w:t>
      </w:r>
      <w:r w:rsidRPr="00983381">
        <w:rPr>
          <w:rFonts w:ascii="Times New Roman" w:hAnsi="Times New Roman"/>
          <w:sz w:val="28"/>
          <w:szCs w:val="28"/>
        </w:rPr>
        <w:t xml:space="preserve"> лет, какими они будут. А я</w:t>
      </w:r>
      <w:r>
        <w:rPr>
          <w:rFonts w:ascii="Times New Roman" w:hAnsi="Times New Roman"/>
          <w:sz w:val="28"/>
          <w:szCs w:val="28"/>
        </w:rPr>
        <w:t xml:space="preserve"> уже буду </w:t>
      </w:r>
      <w:r w:rsidRPr="00983381">
        <w:rPr>
          <w:rFonts w:ascii="Times New Roman" w:hAnsi="Times New Roman"/>
          <w:sz w:val="28"/>
          <w:szCs w:val="28"/>
        </w:rPr>
        <w:t xml:space="preserve">в Майами или где-то ещё, меня это не волнует. </w:t>
      </w:r>
      <w:r>
        <w:rPr>
          <w:rFonts w:ascii="Times New Roman" w:hAnsi="Times New Roman"/>
          <w:i/>
          <w:sz w:val="28"/>
          <w:szCs w:val="28"/>
        </w:rPr>
        <w:t>(</w:t>
      </w:r>
      <w:r w:rsidRPr="00A4030A">
        <w:rPr>
          <w:rFonts w:ascii="Times New Roman" w:hAnsi="Times New Roman"/>
          <w:i/>
          <w:sz w:val="28"/>
          <w:szCs w:val="28"/>
        </w:rPr>
        <w:t>у</w:t>
      </w:r>
      <w:r w:rsidRPr="00983381">
        <w:rPr>
          <w:rFonts w:ascii="Times New Roman" w:hAnsi="Times New Roman"/>
          <w:i/>
          <w:sz w:val="28"/>
          <w:szCs w:val="28"/>
        </w:rPr>
        <w:t>смехается)</w:t>
      </w:r>
      <w:r w:rsidRPr="00983381">
        <w:rPr>
          <w:rFonts w:ascii="Times New Roman" w:hAnsi="Times New Roman"/>
          <w:sz w:val="28"/>
          <w:szCs w:val="28"/>
        </w:rPr>
        <w:t xml:space="preserve"> Понимаете, какая история?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 здоровье </w:t>
      </w:r>
      <w:r>
        <w:rPr>
          <w:rFonts w:ascii="Times New Roman" w:hAnsi="Times New Roman"/>
          <w:sz w:val="28"/>
          <w:szCs w:val="28"/>
        </w:rPr>
        <w:t>–</w:t>
      </w:r>
      <w:r w:rsidRPr="00983381">
        <w:rPr>
          <w:rFonts w:ascii="Times New Roman" w:hAnsi="Times New Roman"/>
          <w:sz w:val="28"/>
          <w:szCs w:val="28"/>
        </w:rPr>
        <w:t xml:space="preserve"> это сейчас самое актуальное, 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С моей точки зрения, самое</w:t>
      </w:r>
      <w:r>
        <w:rPr>
          <w:rFonts w:ascii="Times New Roman" w:hAnsi="Times New Roman"/>
          <w:sz w:val="28"/>
          <w:szCs w:val="28"/>
        </w:rPr>
        <w:t>-са</w:t>
      </w:r>
      <w:r w:rsidRPr="00983381">
        <w:rPr>
          <w:rFonts w:ascii="Times New Roman" w:hAnsi="Times New Roman"/>
          <w:sz w:val="28"/>
          <w:szCs w:val="28"/>
        </w:rPr>
        <w:t xml:space="preserve">мое. А мы, так сказать, хотим здравоохранение. Я согласна. Надо в здравоохранение </w:t>
      </w:r>
      <w:r w:rsidRPr="00353AC2">
        <w:rPr>
          <w:rFonts w:ascii="Times New Roman" w:hAnsi="Times New Roman"/>
          <w:sz w:val="28"/>
          <w:szCs w:val="28"/>
        </w:rPr>
        <w:t>[вкладывать],</w:t>
      </w:r>
      <w:r w:rsidRPr="00983381">
        <w:rPr>
          <w:rFonts w:ascii="Times New Roman" w:hAnsi="Times New Roman"/>
          <w:sz w:val="28"/>
          <w:szCs w:val="28"/>
        </w:rPr>
        <w:t xml:space="preserve"> ну, по крайней мере, до определенного уровня. Нужно довести до того, что имеет европейский стандарт, я не говорю про Америку. Вот. Но, так сказать, это хороший шаг, но не он решающий.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как вы относитесь к дифференциации в качестве питания? О чем Варшавский </w:t>
      </w:r>
      <w:r>
        <w:rPr>
          <w:rFonts w:ascii="Times New Roman" w:hAnsi="Times New Roman"/>
          <w:i/>
          <w:sz w:val="28"/>
          <w:szCs w:val="28"/>
        </w:rPr>
        <w:t>(А.Е. Варшавс</w:t>
      </w:r>
      <w:r w:rsidRPr="00781626">
        <w:rPr>
          <w:rFonts w:ascii="Times New Roman" w:hAnsi="Times New Roman"/>
          <w:i/>
          <w:sz w:val="28"/>
          <w:szCs w:val="28"/>
        </w:rPr>
        <w:t>ки</w:t>
      </w:r>
      <w:r w:rsidRPr="00983381">
        <w:rPr>
          <w:rFonts w:ascii="Times New Roman" w:hAnsi="Times New Roman"/>
          <w:i/>
          <w:sz w:val="28"/>
          <w:szCs w:val="28"/>
        </w:rPr>
        <w:t xml:space="preserve">й, </w:t>
      </w:r>
      <w:r>
        <w:rPr>
          <w:rFonts w:ascii="Times New Roman" w:hAnsi="Times New Roman"/>
          <w:i/>
          <w:sz w:val="28"/>
          <w:szCs w:val="28"/>
        </w:rPr>
        <w:t>зав. л</w:t>
      </w:r>
      <w:r w:rsidRPr="00983381">
        <w:rPr>
          <w:rFonts w:ascii="Times New Roman" w:hAnsi="Times New Roman"/>
          <w:i/>
          <w:sz w:val="28"/>
          <w:szCs w:val="28"/>
        </w:rPr>
        <w:t xml:space="preserve">абораторией ЦЭМИ РАН – </w:t>
      </w:r>
      <w:r>
        <w:rPr>
          <w:rFonts w:ascii="Times New Roman" w:hAnsi="Times New Roman"/>
          <w:i/>
          <w:sz w:val="28"/>
          <w:szCs w:val="28"/>
        </w:rPr>
        <w:t xml:space="preserve">прим. </w:t>
      </w:r>
      <w:r w:rsidRPr="00983381">
        <w:rPr>
          <w:rFonts w:ascii="Times New Roman" w:hAnsi="Times New Roman"/>
          <w:i/>
          <w:sz w:val="28"/>
          <w:szCs w:val="28"/>
        </w:rPr>
        <w:t>ред.</w:t>
      </w:r>
      <w:r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говорит?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Да-да-да, и молодец.</w:t>
      </w:r>
    </w:p>
    <w:p w:rsidR="00CF79BD" w:rsidRPr="00433297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>
        <w:rPr>
          <w:rFonts w:ascii="Times New Roman" w:hAnsi="Times New Roman"/>
          <w:sz w:val="28"/>
          <w:szCs w:val="28"/>
        </w:rPr>
        <w:t xml:space="preserve"> Ч</w:t>
      </w:r>
      <w:r w:rsidRPr="00983381">
        <w:rPr>
          <w:rFonts w:ascii="Times New Roman" w:hAnsi="Times New Roman"/>
          <w:sz w:val="28"/>
          <w:szCs w:val="28"/>
        </w:rPr>
        <w:t xml:space="preserve">то колбаса за </w:t>
      </w:r>
      <w:r>
        <w:rPr>
          <w:rFonts w:ascii="Times New Roman" w:hAnsi="Times New Roman"/>
          <w:sz w:val="28"/>
          <w:szCs w:val="28"/>
        </w:rPr>
        <w:t>сто</w:t>
      </w:r>
      <w:r w:rsidRPr="00983381">
        <w:rPr>
          <w:rFonts w:ascii="Times New Roman" w:hAnsi="Times New Roman"/>
          <w:sz w:val="28"/>
          <w:szCs w:val="28"/>
        </w:rPr>
        <w:t xml:space="preserve"> рублей для одних и колбаса за </w:t>
      </w:r>
      <w:r>
        <w:rPr>
          <w:rFonts w:ascii="Times New Roman" w:hAnsi="Times New Roman"/>
          <w:sz w:val="28"/>
          <w:szCs w:val="28"/>
        </w:rPr>
        <w:t>пятьсот</w:t>
      </w:r>
      <w:r w:rsidRPr="00983381">
        <w:rPr>
          <w:rFonts w:ascii="Times New Roman" w:hAnsi="Times New Roman"/>
          <w:sz w:val="28"/>
          <w:szCs w:val="28"/>
        </w:rPr>
        <w:t xml:space="preserve"> рублей другого качества, та же самая докторская</w:t>
      </w:r>
      <w:r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Да-да-да, это очень важно.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Да, то есть, это тоже фактор здоровья?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Да-да-да. Это, конечно, очень важно, очень</w:t>
      </w:r>
      <w:r>
        <w:rPr>
          <w:rFonts w:ascii="Times New Roman" w:hAnsi="Times New Roman"/>
          <w:sz w:val="28"/>
          <w:szCs w:val="28"/>
        </w:rPr>
        <w:t>-</w:t>
      </w:r>
      <w:r w:rsidRPr="00983381">
        <w:rPr>
          <w:rFonts w:ascii="Times New Roman" w:hAnsi="Times New Roman"/>
          <w:sz w:val="28"/>
          <w:szCs w:val="28"/>
        </w:rPr>
        <w:t>очень. Я даже его как-то проч</w:t>
      </w:r>
      <w:r>
        <w:rPr>
          <w:rFonts w:ascii="Times New Roman" w:hAnsi="Times New Roman"/>
          <w:sz w:val="28"/>
          <w:szCs w:val="28"/>
        </w:rPr>
        <w:t>ла и сказала: "мне понравилась в</w:t>
      </w:r>
      <w:r w:rsidRPr="00983381">
        <w:rPr>
          <w:rFonts w:ascii="Times New Roman" w:hAnsi="Times New Roman"/>
          <w:sz w:val="28"/>
          <w:szCs w:val="28"/>
        </w:rPr>
        <w:t>аша публикация". Но, понимаешь… питание – это же тоже уровень жизни. Вообще, есть три комплекса факторов, которые определяют здоровье. Первое – это генетический</w:t>
      </w:r>
      <w:r>
        <w:rPr>
          <w:rFonts w:ascii="Times New Roman" w:hAnsi="Times New Roman"/>
          <w:sz w:val="28"/>
          <w:szCs w:val="28"/>
        </w:rPr>
        <w:t>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Генетический?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>
        <w:rPr>
          <w:rFonts w:ascii="Times New Roman" w:hAnsi="Times New Roman"/>
          <w:sz w:val="28"/>
          <w:szCs w:val="28"/>
        </w:rPr>
        <w:t xml:space="preserve"> Генетический. Это вот что</w:t>
      </w:r>
      <w:r w:rsidRPr="00983381">
        <w:rPr>
          <w:rFonts w:ascii="Times New Roman" w:hAnsi="Times New Roman"/>
          <w:sz w:val="28"/>
          <w:szCs w:val="28"/>
        </w:rPr>
        <w:t xml:space="preserve">… кто рожает? Со здоровой генетикой или уже больной?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sz w:val="28"/>
          <w:szCs w:val="28"/>
        </w:rPr>
        <w:t>Второе – это, когда человек не получает компенсации за свой труд. Это стресс, это недоедание, это недовольство местом своей занятости. От этого нарушается обмен в организме, сбивается иммунитет, нарушаются биологические процессы, гены мутируют. Это вторая группа факторов.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Это психологический фактор уже получается?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Нет, это не психологический. Это отчасти психологический, отчасти. Но на самом деле именно биологические процессы нарушаются. Это вторая группа факторов. Эту тему нужно развивать. Почему, допустим, смертность у му</w:t>
      </w:r>
      <w:r>
        <w:rPr>
          <w:rFonts w:ascii="Times New Roman" w:hAnsi="Times New Roman"/>
          <w:sz w:val="28"/>
          <w:szCs w:val="28"/>
        </w:rPr>
        <w:t>жчин выше…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sz w:val="28"/>
          <w:szCs w:val="28"/>
        </w:rPr>
        <w:t>А т</w:t>
      </w:r>
      <w:r>
        <w:rPr>
          <w:rFonts w:ascii="Times New Roman" w:hAnsi="Times New Roman"/>
          <w:sz w:val="28"/>
          <w:szCs w:val="28"/>
        </w:rPr>
        <w:t>ретий фактор – это предпочтение.</w:t>
      </w:r>
      <w:r w:rsidRPr="00983381">
        <w:rPr>
          <w:rFonts w:ascii="Times New Roman" w:hAnsi="Times New Roman"/>
          <w:sz w:val="28"/>
          <w:szCs w:val="28"/>
        </w:rPr>
        <w:t xml:space="preserve"> Сейчас предпочтение отдается физическому воспроизводству по отношению к гуманитарному. В</w:t>
      </w:r>
      <w:r>
        <w:rPr>
          <w:rFonts w:ascii="Times New Roman" w:hAnsi="Times New Roman"/>
          <w:sz w:val="28"/>
          <w:szCs w:val="28"/>
        </w:rPr>
        <w:t>от нам надо, чтобы ВВП вырос в два раза или в три</w:t>
      </w:r>
      <w:r w:rsidRPr="00983381">
        <w:rPr>
          <w:rFonts w:ascii="Times New Roman" w:hAnsi="Times New Roman"/>
          <w:sz w:val="28"/>
          <w:szCs w:val="28"/>
        </w:rPr>
        <w:t xml:space="preserve"> раза. А вопрос не в физическом росте, а в том, как ВВП использовать. А использовать его нужно гуманитарным способом. Чтобы шло самосохранение… Чтобы человек был озабочен своим самосохранительным поведением. Вот так. Потому что во всем развитом мире, во всех развитых странах люди конвертируют дохо</w:t>
      </w:r>
      <w:r>
        <w:rPr>
          <w:rFonts w:ascii="Times New Roman" w:hAnsi="Times New Roman"/>
          <w:sz w:val="28"/>
          <w:szCs w:val="28"/>
        </w:rPr>
        <w:t>ды в здоровье, а у нас наоборот: м</w:t>
      </w:r>
      <w:r w:rsidRPr="00983381">
        <w:rPr>
          <w:rFonts w:ascii="Times New Roman" w:hAnsi="Times New Roman"/>
          <w:sz w:val="28"/>
          <w:szCs w:val="28"/>
        </w:rPr>
        <w:t>ы конвертируем здоровье в доходы. Понятно, 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 вот, это три группы факторов, которые все связаны с уровнем жизни. То есть с доходами, с качеством и так далее… А что у нас делается? Все наоборот! Сейчас моя сотрудница написала работу про прожиточный минимум, который должен гарантироваться государством каждому гражданину.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Это кто?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Мигранова. Я ей сказала, вот сейчас напиши об этом. Я буду выступать и скажу. Вот они хотят все сделать платным, но людей же накормить надо, а потом уже все остальное. А теперь люди не будут есть, а будут все откладывать, чтобы учить детей.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Да, 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Вот и все, понимаете? Ну, короче говоря, ситуация плохая. Здоровье у нас падает, катится вниз. Я даже в докладе написала, что до тех пор, пока мы не решим проблему бедности и неравенства, или не снизим, по крайней мере, до тех пор мы не сможем ничего сделать, чтобы этот тренд снижающегося здоровья изменить и приостановить.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А у вас еще неравенством кто-нибудь занимается?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Ну. я не знаю… Сейчас мой Слава ушел в Высшую школу…</w:t>
      </w:r>
    </w:p>
    <w:p w:rsidR="00CF79BD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Сопцов? 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Сопцов, да. Я не знаю, что он там делает, но он уже все, по-моему, он издох. У него такое мышление… как это сказать… механическое, что ли. Не по существу, а вот так, так, квадрат там…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Лесенка, да?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Лесенка там и так далее.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Потребление лесенкой.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Да-да-да. А на самом деле не все зависит от этой лесенки. Все, Наташа, я устала уже.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Да-да. Вот скажите только пунктиром… вы назвали только три проблемы: труд, здоровье, гендер. Три. А еще?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А четвертое – это бедность и неравенство.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Бедность, неравенство. И пятое, вы говорили?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Нет, я сказала четыре. Но вот эти три – это новое совсем. То, что сделано у нас в институте. А неравенство и бедность – это я еще начинала, когда я только пришла. В общем, это было давным-давно, и, в общем, мы все время этим занимаемся. В данном случае все зависит от статистики, как ее получить… Вот раньше-то мы знали, как получить. То есть, начальство наше могло сказать, что нам должны дать какую-то статистику. А сейчас никто не слушает наше начальство.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Наталья Михайловна, в заключен</w:t>
      </w:r>
      <w:r>
        <w:rPr>
          <w:rFonts w:ascii="Times New Roman" w:hAnsi="Times New Roman"/>
          <w:sz w:val="28"/>
          <w:szCs w:val="28"/>
        </w:rPr>
        <w:t>ие, скажите, пожалуйста, каков в</w:t>
      </w:r>
      <w:r w:rsidRPr="00983381">
        <w:rPr>
          <w:rFonts w:ascii="Times New Roman" w:hAnsi="Times New Roman"/>
          <w:sz w:val="28"/>
          <w:szCs w:val="28"/>
        </w:rPr>
        <w:t>аш прогноз на будущее? Видите ли вы кого-нибудь из среды экономистов, сильного, кто правильно мыслит?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Я скажу. Я, конечно, очень мало думаю на этот счет, но все-таки, я думаю, что на самом деле таким экономистом является Глазьев</w:t>
      </w:r>
      <w:r>
        <w:rPr>
          <w:rFonts w:ascii="Times New Roman" w:hAnsi="Times New Roman"/>
          <w:sz w:val="28"/>
          <w:szCs w:val="28"/>
        </w:rPr>
        <w:t>.</w:t>
      </w:r>
      <w:r w:rsidRPr="00983381">
        <w:rPr>
          <w:rFonts w:ascii="Times New Roman" w:hAnsi="Times New Roman"/>
          <w:sz w:val="28"/>
          <w:szCs w:val="28"/>
        </w:rPr>
        <w:t xml:space="preserve"> Но у него… он лишен социального мышления. Совсем. Во всех его работах, хотя я мало читала, но там этого нет. Я так понимаю это, что не все могут социальные аспекты понять… А больше? Даже Аганбегян, который, я уже говорила, сильнейший. Когда я начала говорить о здоровье… он не заинтересовался разницей между здравоохранением и здоровьем. Вот мы можем получать большую численность, допустим, новорожденных, но одновременно мы будем получать и больше больных.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Ну да, качество человеческого материала, если грубо говорить.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Качество человеческого материала, да.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И человеческого капитала тем самым.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Капитала, да-да. Оно, в общем, так сказать, все будет ухудшаться. Самое главное – это воронка вот эта.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То есть, у вас прогноз не оптимистичный?</w:t>
      </w:r>
    </w:p>
    <w:p w:rsidR="00CF79BD" w:rsidRPr="00983381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Н.Р.:</w:t>
      </w:r>
      <w:r w:rsidRPr="00983381">
        <w:rPr>
          <w:rFonts w:ascii="Times New Roman" w:hAnsi="Times New Roman"/>
          <w:sz w:val="28"/>
          <w:szCs w:val="28"/>
        </w:rPr>
        <w:t xml:space="preserve"> У меня прогноз… Ну, я не знаю. Знаешь, говорят, что это неблагодарное дело – делать прогнозы, но здесь ситуация такая… Здесь много факторов. Нет одного такого фактора, нет одного такого человека, который все скажет, и все начнут делать. Ничего этого не будет. Потому что все уже, они сделали такие шаги в 90-е годы, что развернуть назад – уже непонятно как. Через революцию? Перебить этих, кто все забрал? А ведь толку мало, потому что они все уже отправили в другие страны. Знаешь, я тебе скажу, Наташа, меня в каком-то смысле это мало волнует. Конечно, я понимаю, что я должна думать о своих детях и внуках, но я думаю о себе. </w:t>
      </w:r>
      <w:r>
        <w:rPr>
          <w:rFonts w:ascii="Times New Roman" w:hAnsi="Times New Roman"/>
          <w:i/>
          <w:sz w:val="28"/>
          <w:szCs w:val="28"/>
        </w:rPr>
        <w:t>(с</w:t>
      </w:r>
      <w:r w:rsidRPr="00983381">
        <w:rPr>
          <w:rFonts w:ascii="Times New Roman" w:hAnsi="Times New Roman"/>
          <w:i/>
          <w:sz w:val="28"/>
          <w:szCs w:val="28"/>
        </w:rPr>
        <w:t>меется)</w:t>
      </w:r>
      <w:r w:rsidRPr="00983381">
        <w:rPr>
          <w:rFonts w:ascii="Times New Roman" w:hAnsi="Times New Roman"/>
          <w:sz w:val="28"/>
          <w:szCs w:val="28"/>
        </w:rPr>
        <w:t xml:space="preserve"> Как ни странно. Ну, в общем… что я? Сколько я еще проживу вообще? Я же говорю, что мне всего хватает, мне всего хватает. Ну, не знаю. Пусть думают сейчас дети и внуки.</w:t>
      </w:r>
    </w:p>
    <w:p w:rsidR="00CF79BD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381">
        <w:rPr>
          <w:rFonts w:ascii="Times New Roman" w:hAnsi="Times New Roman"/>
          <w:b/>
          <w:sz w:val="28"/>
          <w:szCs w:val="28"/>
        </w:rPr>
        <w:t>Н.В.:</w:t>
      </w:r>
      <w:r w:rsidRPr="00983381">
        <w:rPr>
          <w:rFonts w:ascii="Times New Roman" w:hAnsi="Times New Roman"/>
          <w:sz w:val="28"/>
          <w:szCs w:val="28"/>
        </w:rPr>
        <w:t xml:space="preserve"> Пусть думают, как жить.</w:t>
      </w:r>
    </w:p>
    <w:p w:rsidR="00CF79BD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E04B04">
        <w:rPr>
          <w:rFonts w:ascii="Times New Roman" w:hAnsi="Times New Roman"/>
          <w:i/>
          <w:sz w:val="28"/>
          <w:szCs w:val="28"/>
        </w:rPr>
        <w:t>Беседа отредактирована. Фотографии любезно предоставлены Н.М. Римашевской.</w:t>
      </w:r>
    </w:p>
    <w:p w:rsidR="00CF79BD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Над материалом работали:</w:t>
      </w:r>
    </w:p>
    <w:p w:rsidR="00CF79BD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Винокурова Н.А.</w:t>
      </w:r>
    </w:p>
    <w:p w:rsidR="00CF79BD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Соколов Э.Ю.</w:t>
      </w:r>
    </w:p>
    <w:p w:rsidR="00CF79BD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Фадеев А.И.</w:t>
      </w:r>
    </w:p>
    <w:p w:rsidR="00CF79BD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Иванов В.А.</w:t>
      </w:r>
    </w:p>
    <w:p w:rsidR="00CF79BD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Споров Д.Б.</w:t>
      </w:r>
    </w:p>
    <w:p w:rsidR="00CF79BD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Вайсблат О.Д.</w:t>
      </w:r>
    </w:p>
    <w:p w:rsidR="00CF79BD" w:rsidRPr="00E04B04" w:rsidRDefault="00CF79BD" w:rsidP="008A681D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Соболева Е.А.</w:t>
      </w:r>
    </w:p>
    <w:sectPr w:rsidR="00CF79BD" w:rsidRPr="00E04B04" w:rsidSect="00F50F33">
      <w:pgSz w:w="11906" w:h="16838"/>
      <w:pgMar w:top="1134" w:right="850" w:bottom="1134" w:left="1701" w:header="720" w:footer="720" w:gutter="0"/>
      <w:cols w:space="720"/>
      <w:docGrid w:linePitch="36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embedSystemFonts/>
  <w:stylePaneFormatFilter w:val="000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2C3D"/>
    <w:rsid w:val="000147CE"/>
    <w:rsid w:val="00017363"/>
    <w:rsid w:val="0002014D"/>
    <w:rsid w:val="00032CD2"/>
    <w:rsid w:val="0003418F"/>
    <w:rsid w:val="00042DC0"/>
    <w:rsid w:val="0004737F"/>
    <w:rsid w:val="00050ACD"/>
    <w:rsid w:val="0005224D"/>
    <w:rsid w:val="00052B14"/>
    <w:rsid w:val="000567A4"/>
    <w:rsid w:val="00061CD6"/>
    <w:rsid w:val="00061D9A"/>
    <w:rsid w:val="00063AD1"/>
    <w:rsid w:val="00067504"/>
    <w:rsid w:val="00072B6A"/>
    <w:rsid w:val="00090197"/>
    <w:rsid w:val="0009383A"/>
    <w:rsid w:val="000A042C"/>
    <w:rsid w:val="000A32CF"/>
    <w:rsid w:val="000A43DD"/>
    <w:rsid w:val="000D58AB"/>
    <w:rsid w:val="000D7634"/>
    <w:rsid w:val="000E3EAF"/>
    <w:rsid w:val="000E4279"/>
    <w:rsid w:val="000F7019"/>
    <w:rsid w:val="000F7B78"/>
    <w:rsid w:val="00114BEA"/>
    <w:rsid w:val="00135D80"/>
    <w:rsid w:val="00172C73"/>
    <w:rsid w:val="00184C06"/>
    <w:rsid w:val="001926F1"/>
    <w:rsid w:val="001973D1"/>
    <w:rsid w:val="001A3255"/>
    <w:rsid w:val="001A468A"/>
    <w:rsid w:val="001B5846"/>
    <w:rsid w:val="001E2C1C"/>
    <w:rsid w:val="00202C38"/>
    <w:rsid w:val="0021396A"/>
    <w:rsid w:val="00215A15"/>
    <w:rsid w:val="00226E43"/>
    <w:rsid w:val="00232909"/>
    <w:rsid w:val="00233CA3"/>
    <w:rsid w:val="00234FEB"/>
    <w:rsid w:val="0023624C"/>
    <w:rsid w:val="00247284"/>
    <w:rsid w:val="0025364E"/>
    <w:rsid w:val="00270006"/>
    <w:rsid w:val="00274C07"/>
    <w:rsid w:val="00286024"/>
    <w:rsid w:val="0028724F"/>
    <w:rsid w:val="00293E87"/>
    <w:rsid w:val="002B4A9B"/>
    <w:rsid w:val="002B7099"/>
    <w:rsid w:val="0030189C"/>
    <w:rsid w:val="00301D3D"/>
    <w:rsid w:val="00324E90"/>
    <w:rsid w:val="0032783C"/>
    <w:rsid w:val="00327AFC"/>
    <w:rsid w:val="003316FB"/>
    <w:rsid w:val="003337C2"/>
    <w:rsid w:val="0033493A"/>
    <w:rsid w:val="00342CDD"/>
    <w:rsid w:val="003459C4"/>
    <w:rsid w:val="00346C8D"/>
    <w:rsid w:val="00350BD5"/>
    <w:rsid w:val="00353778"/>
    <w:rsid w:val="00353AC2"/>
    <w:rsid w:val="0037112A"/>
    <w:rsid w:val="00372B20"/>
    <w:rsid w:val="0037431B"/>
    <w:rsid w:val="003869BC"/>
    <w:rsid w:val="003A7F47"/>
    <w:rsid w:val="003B0AE6"/>
    <w:rsid w:val="003C754A"/>
    <w:rsid w:val="003D2CDF"/>
    <w:rsid w:val="003F014A"/>
    <w:rsid w:val="003F4C82"/>
    <w:rsid w:val="003F7648"/>
    <w:rsid w:val="0040224C"/>
    <w:rsid w:val="00411F5D"/>
    <w:rsid w:val="00423F0F"/>
    <w:rsid w:val="00433297"/>
    <w:rsid w:val="004378E7"/>
    <w:rsid w:val="00456801"/>
    <w:rsid w:val="00463F7D"/>
    <w:rsid w:val="0046533A"/>
    <w:rsid w:val="004752BB"/>
    <w:rsid w:val="00480D96"/>
    <w:rsid w:val="004819FB"/>
    <w:rsid w:val="00491589"/>
    <w:rsid w:val="00491E53"/>
    <w:rsid w:val="004A4C4C"/>
    <w:rsid w:val="004B1402"/>
    <w:rsid w:val="004B276E"/>
    <w:rsid w:val="004C2533"/>
    <w:rsid w:val="004D6446"/>
    <w:rsid w:val="004E251D"/>
    <w:rsid w:val="004E5E17"/>
    <w:rsid w:val="00502798"/>
    <w:rsid w:val="00506989"/>
    <w:rsid w:val="0051205F"/>
    <w:rsid w:val="00514DE2"/>
    <w:rsid w:val="00520629"/>
    <w:rsid w:val="005251C2"/>
    <w:rsid w:val="005252CB"/>
    <w:rsid w:val="00525E2A"/>
    <w:rsid w:val="00534CF2"/>
    <w:rsid w:val="0054432F"/>
    <w:rsid w:val="00555BD3"/>
    <w:rsid w:val="005602A5"/>
    <w:rsid w:val="005636D9"/>
    <w:rsid w:val="00565BDD"/>
    <w:rsid w:val="0056758A"/>
    <w:rsid w:val="005772F1"/>
    <w:rsid w:val="00580BA7"/>
    <w:rsid w:val="005813B9"/>
    <w:rsid w:val="0058780C"/>
    <w:rsid w:val="005954E3"/>
    <w:rsid w:val="005A4B4F"/>
    <w:rsid w:val="005A5DA6"/>
    <w:rsid w:val="005B332F"/>
    <w:rsid w:val="005B471E"/>
    <w:rsid w:val="005C327A"/>
    <w:rsid w:val="005D0BC1"/>
    <w:rsid w:val="005D4696"/>
    <w:rsid w:val="005E4E34"/>
    <w:rsid w:val="005F35F2"/>
    <w:rsid w:val="00606651"/>
    <w:rsid w:val="006134E9"/>
    <w:rsid w:val="00615428"/>
    <w:rsid w:val="00621AEA"/>
    <w:rsid w:val="006220A5"/>
    <w:rsid w:val="00624995"/>
    <w:rsid w:val="00637F02"/>
    <w:rsid w:val="00643CF7"/>
    <w:rsid w:val="00652C9D"/>
    <w:rsid w:val="00653F27"/>
    <w:rsid w:val="00654FF7"/>
    <w:rsid w:val="00665FE4"/>
    <w:rsid w:val="006714F6"/>
    <w:rsid w:val="00672B98"/>
    <w:rsid w:val="00672D34"/>
    <w:rsid w:val="00675930"/>
    <w:rsid w:val="00680408"/>
    <w:rsid w:val="006866F2"/>
    <w:rsid w:val="006928F9"/>
    <w:rsid w:val="006A5DAB"/>
    <w:rsid w:val="006A75A9"/>
    <w:rsid w:val="006B19CB"/>
    <w:rsid w:val="006B7404"/>
    <w:rsid w:val="006E6878"/>
    <w:rsid w:val="006F1CE9"/>
    <w:rsid w:val="006F49D8"/>
    <w:rsid w:val="006F725C"/>
    <w:rsid w:val="00706F2C"/>
    <w:rsid w:val="00714563"/>
    <w:rsid w:val="007320C9"/>
    <w:rsid w:val="007527FC"/>
    <w:rsid w:val="00765FFD"/>
    <w:rsid w:val="00773A68"/>
    <w:rsid w:val="00776C54"/>
    <w:rsid w:val="00781626"/>
    <w:rsid w:val="00781976"/>
    <w:rsid w:val="0078369D"/>
    <w:rsid w:val="00785FE1"/>
    <w:rsid w:val="0078699D"/>
    <w:rsid w:val="007C65A2"/>
    <w:rsid w:val="007D4781"/>
    <w:rsid w:val="007E117C"/>
    <w:rsid w:val="007F04D7"/>
    <w:rsid w:val="007F34FB"/>
    <w:rsid w:val="007F5EE2"/>
    <w:rsid w:val="008007AE"/>
    <w:rsid w:val="00800D13"/>
    <w:rsid w:val="00822E42"/>
    <w:rsid w:val="0086231C"/>
    <w:rsid w:val="008649E8"/>
    <w:rsid w:val="008729D8"/>
    <w:rsid w:val="00873822"/>
    <w:rsid w:val="008A11EA"/>
    <w:rsid w:val="008A20B8"/>
    <w:rsid w:val="008A681D"/>
    <w:rsid w:val="008B5316"/>
    <w:rsid w:val="008C6124"/>
    <w:rsid w:val="008E72CB"/>
    <w:rsid w:val="00912296"/>
    <w:rsid w:val="00917DB1"/>
    <w:rsid w:val="009314D1"/>
    <w:rsid w:val="009358C5"/>
    <w:rsid w:val="0094438B"/>
    <w:rsid w:val="00946419"/>
    <w:rsid w:val="00951D04"/>
    <w:rsid w:val="00957144"/>
    <w:rsid w:val="009740A3"/>
    <w:rsid w:val="00983381"/>
    <w:rsid w:val="00991C50"/>
    <w:rsid w:val="009A06A5"/>
    <w:rsid w:val="009B1082"/>
    <w:rsid w:val="009B6E65"/>
    <w:rsid w:val="009C060A"/>
    <w:rsid w:val="009D7465"/>
    <w:rsid w:val="009E2D31"/>
    <w:rsid w:val="009F283E"/>
    <w:rsid w:val="009F301A"/>
    <w:rsid w:val="009F5242"/>
    <w:rsid w:val="00A14988"/>
    <w:rsid w:val="00A350A0"/>
    <w:rsid w:val="00A4030A"/>
    <w:rsid w:val="00A42606"/>
    <w:rsid w:val="00A50305"/>
    <w:rsid w:val="00A517BD"/>
    <w:rsid w:val="00A629CF"/>
    <w:rsid w:val="00A64B4D"/>
    <w:rsid w:val="00A64D09"/>
    <w:rsid w:val="00A67A23"/>
    <w:rsid w:val="00A763EB"/>
    <w:rsid w:val="00A81C43"/>
    <w:rsid w:val="00A84AF3"/>
    <w:rsid w:val="00AA4DC6"/>
    <w:rsid w:val="00AB20BA"/>
    <w:rsid w:val="00AB5008"/>
    <w:rsid w:val="00AB76B5"/>
    <w:rsid w:val="00AD09DB"/>
    <w:rsid w:val="00AE3F5C"/>
    <w:rsid w:val="00AF14A9"/>
    <w:rsid w:val="00B02E29"/>
    <w:rsid w:val="00B044DA"/>
    <w:rsid w:val="00B27766"/>
    <w:rsid w:val="00B3323B"/>
    <w:rsid w:val="00B4638F"/>
    <w:rsid w:val="00B46D61"/>
    <w:rsid w:val="00B5633F"/>
    <w:rsid w:val="00B63F3F"/>
    <w:rsid w:val="00B76341"/>
    <w:rsid w:val="00B77F5D"/>
    <w:rsid w:val="00B86843"/>
    <w:rsid w:val="00B87460"/>
    <w:rsid w:val="00B92E78"/>
    <w:rsid w:val="00B94A80"/>
    <w:rsid w:val="00BB0596"/>
    <w:rsid w:val="00BB701A"/>
    <w:rsid w:val="00BC44C4"/>
    <w:rsid w:val="00BC537D"/>
    <w:rsid w:val="00BE4A4B"/>
    <w:rsid w:val="00BF06F6"/>
    <w:rsid w:val="00BF579C"/>
    <w:rsid w:val="00C05355"/>
    <w:rsid w:val="00C07A5C"/>
    <w:rsid w:val="00C31303"/>
    <w:rsid w:val="00C32687"/>
    <w:rsid w:val="00C66D4A"/>
    <w:rsid w:val="00C73527"/>
    <w:rsid w:val="00C80B19"/>
    <w:rsid w:val="00C92191"/>
    <w:rsid w:val="00CA4C32"/>
    <w:rsid w:val="00CC010A"/>
    <w:rsid w:val="00CC4DF1"/>
    <w:rsid w:val="00CC6334"/>
    <w:rsid w:val="00CD78F3"/>
    <w:rsid w:val="00CE0BBE"/>
    <w:rsid w:val="00CE17C5"/>
    <w:rsid w:val="00CF740B"/>
    <w:rsid w:val="00CF79BD"/>
    <w:rsid w:val="00D030AE"/>
    <w:rsid w:val="00D07EF2"/>
    <w:rsid w:val="00D15137"/>
    <w:rsid w:val="00D16C20"/>
    <w:rsid w:val="00D3170B"/>
    <w:rsid w:val="00D31941"/>
    <w:rsid w:val="00D45EC6"/>
    <w:rsid w:val="00D70591"/>
    <w:rsid w:val="00D70926"/>
    <w:rsid w:val="00D932D3"/>
    <w:rsid w:val="00DA2807"/>
    <w:rsid w:val="00DC0DE3"/>
    <w:rsid w:val="00DC1484"/>
    <w:rsid w:val="00DC2B38"/>
    <w:rsid w:val="00DD4B77"/>
    <w:rsid w:val="00DF5DC8"/>
    <w:rsid w:val="00E04B04"/>
    <w:rsid w:val="00E209BC"/>
    <w:rsid w:val="00E302E6"/>
    <w:rsid w:val="00E3048B"/>
    <w:rsid w:val="00E42C3D"/>
    <w:rsid w:val="00E502B3"/>
    <w:rsid w:val="00E50C6D"/>
    <w:rsid w:val="00E56381"/>
    <w:rsid w:val="00E67297"/>
    <w:rsid w:val="00E9095C"/>
    <w:rsid w:val="00E93B21"/>
    <w:rsid w:val="00EA43AC"/>
    <w:rsid w:val="00EA6614"/>
    <w:rsid w:val="00EB2B1B"/>
    <w:rsid w:val="00EE28C8"/>
    <w:rsid w:val="00F01591"/>
    <w:rsid w:val="00F17917"/>
    <w:rsid w:val="00F466DB"/>
    <w:rsid w:val="00F50E26"/>
    <w:rsid w:val="00F50F33"/>
    <w:rsid w:val="00F77D00"/>
    <w:rsid w:val="00F84534"/>
    <w:rsid w:val="00F87084"/>
    <w:rsid w:val="00FA1FDD"/>
    <w:rsid w:val="00FA72E1"/>
    <w:rsid w:val="00FA7AE9"/>
    <w:rsid w:val="00FB0E45"/>
    <w:rsid w:val="00FC7458"/>
    <w:rsid w:val="00FE77C1"/>
    <w:rsid w:val="00FF0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33"/>
    <w:pPr>
      <w:suppressAutoHyphens/>
      <w:spacing w:after="200" w:line="276" w:lineRule="auto"/>
    </w:pPr>
    <w:rPr>
      <w:rFonts w:ascii="Calibri" w:hAnsi="Calibri"/>
      <w:kern w:val="1"/>
      <w:lang w:eastAsia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  <w:uiPriority w:val="99"/>
    <w:rsid w:val="00F50F33"/>
  </w:style>
  <w:style w:type="character" w:customStyle="1" w:styleId="10">
    <w:name w:val="Знак примечания1"/>
    <w:basedOn w:val="1"/>
    <w:uiPriority w:val="99"/>
    <w:rsid w:val="00F50F33"/>
    <w:rPr>
      <w:rFonts w:cs="Times New Roman"/>
      <w:sz w:val="16"/>
      <w:szCs w:val="16"/>
    </w:rPr>
  </w:style>
  <w:style w:type="character" w:customStyle="1" w:styleId="CommentTextChar">
    <w:name w:val="Comment Text Char"/>
    <w:basedOn w:val="1"/>
    <w:uiPriority w:val="99"/>
    <w:rsid w:val="00F50F33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uiPriority w:val="99"/>
    <w:rsid w:val="00F50F33"/>
    <w:rPr>
      <w:b/>
      <w:bCs/>
    </w:rPr>
  </w:style>
  <w:style w:type="character" w:customStyle="1" w:styleId="BalloonTextChar">
    <w:name w:val="Balloon Text Char"/>
    <w:basedOn w:val="1"/>
    <w:uiPriority w:val="99"/>
    <w:rsid w:val="00F50F33"/>
    <w:rPr>
      <w:rFonts w:ascii="Times New Roman" w:hAnsi="Times New Roman" w:cs="Times New Roman"/>
      <w:sz w:val="2"/>
    </w:rPr>
  </w:style>
  <w:style w:type="paragraph" w:customStyle="1" w:styleId="a">
    <w:name w:val="Заголовок"/>
    <w:basedOn w:val="Normal"/>
    <w:next w:val="BodyText"/>
    <w:uiPriority w:val="99"/>
    <w:rsid w:val="00F50F3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F50F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Calibri" w:hAnsi="Calibri" w:cs="Times New Roman"/>
      <w:kern w:val="1"/>
      <w:lang w:eastAsia="ar-SA" w:bidi="ar-SA"/>
    </w:rPr>
  </w:style>
  <w:style w:type="paragraph" w:styleId="List">
    <w:name w:val="List"/>
    <w:basedOn w:val="BodyText"/>
    <w:uiPriority w:val="99"/>
    <w:rsid w:val="00F50F33"/>
    <w:rPr>
      <w:rFonts w:cs="Mangal"/>
    </w:rPr>
  </w:style>
  <w:style w:type="paragraph" w:customStyle="1" w:styleId="11">
    <w:name w:val="Название1"/>
    <w:basedOn w:val="Normal"/>
    <w:uiPriority w:val="99"/>
    <w:rsid w:val="00F50F3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Normal"/>
    <w:uiPriority w:val="99"/>
    <w:rsid w:val="00F50F33"/>
    <w:pPr>
      <w:suppressLineNumbers/>
    </w:pPr>
    <w:rPr>
      <w:rFonts w:cs="Mangal"/>
    </w:rPr>
  </w:style>
  <w:style w:type="paragraph" w:customStyle="1" w:styleId="13">
    <w:name w:val="Текст примечания1"/>
    <w:basedOn w:val="Normal"/>
    <w:uiPriority w:val="99"/>
    <w:rsid w:val="00F50F33"/>
    <w:rPr>
      <w:sz w:val="20"/>
      <w:szCs w:val="20"/>
    </w:rPr>
  </w:style>
  <w:style w:type="paragraph" w:customStyle="1" w:styleId="14">
    <w:name w:val="Тема примечания1"/>
    <w:basedOn w:val="13"/>
    <w:uiPriority w:val="99"/>
    <w:rsid w:val="00F50F33"/>
    <w:rPr>
      <w:b/>
      <w:bCs/>
    </w:rPr>
  </w:style>
  <w:style w:type="paragraph" w:customStyle="1" w:styleId="15">
    <w:name w:val="Текст выноски1"/>
    <w:basedOn w:val="Normal"/>
    <w:uiPriority w:val="99"/>
    <w:rsid w:val="00F50F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6758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13969</TotalTime>
  <Pages>50</Pages>
  <Words>10633</Words>
  <Characters>-32766</Characters>
  <Application>Microsoft Office Outlook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Ш: Начнем с самого начала: какого вы рода-племени</dc:title>
  <dc:subject/>
  <dc:creator>123</dc:creator>
  <cp:keywords/>
  <dc:description/>
  <cp:lastModifiedBy>Паяц и Полибий</cp:lastModifiedBy>
  <cp:revision>45</cp:revision>
  <dcterms:created xsi:type="dcterms:W3CDTF">2013-08-16T01:18:00Z</dcterms:created>
  <dcterms:modified xsi:type="dcterms:W3CDTF">2013-09-16T14:30:00Z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